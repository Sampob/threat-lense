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C420E" w14:textId="7DB8D9D3" w:rsidR="006E635C" w:rsidRPr="006137FA" w:rsidRDefault="009E4AF5" w:rsidP="003E2545">
      <w:pPr>
        <w:pStyle w:val="Kirjoittaja"/>
        <w:spacing w:before="360"/>
      </w:pPr>
      <w:r>
        <w:t>Sampo Bredenberg</w:t>
      </w:r>
    </w:p>
    <w:p w14:paraId="08EEF9F7" w14:textId="5E26DCF0" w:rsidR="006E635C" w:rsidRPr="00101215" w:rsidRDefault="009E4AF5" w:rsidP="002B0DBE">
      <w:pPr>
        <w:pStyle w:val="Opinnytetynotsikko"/>
      </w:pPr>
      <w:bookmarkStart w:id="0" w:name="_Hlk182416334"/>
      <w:r w:rsidRPr="009E4AF5">
        <w:t xml:space="preserve">Uhkatietojen </w:t>
      </w:r>
      <w:r>
        <w:t>rikastus</w:t>
      </w:r>
      <w:r w:rsidRPr="009E4AF5">
        <w:t xml:space="preserve"> </w:t>
      </w:r>
      <w:r>
        <w:t>julkisten</w:t>
      </w:r>
      <w:r w:rsidRPr="009E4AF5">
        <w:t xml:space="preserve"> </w:t>
      </w:r>
      <w:r>
        <w:t xml:space="preserve">lähteiden </w:t>
      </w:r>
      <w:r w:rsidRPr="009E4AF5">
        <w:t>tiedustelu</w:t>
      </w:r>
      <w:r>
        <w:t>tiedoilla</w:t>
      </w:r>
    </w:p>
    <w:bookmarkEnd w:id="0"/>
    <w:p w14:paraId="52F83B44" w14:textId="77777777" w:rsidR="0008442C" w:rsidRPr="00484241" w:rsidRDefault="0008442C" w:rsidP="00800336">
      <w:pPr>
        <w:pStyle w:val="Kansilehdentiedot"/>
        <w:spacing w:before="1644"/>
      </w:pPr>
      <w:r w:rsidRPr="00484241">
        <w:t>Metropolia Ammattikorkeakoulu</w:t>
      </w:r>
    </w:p>
    <w:p w14:paraId="180684EF" w14:textId="77777777" w:rsidR="0008442C" w:rsidRPr="00484241" w:rsidRDefault="00473060" w:rsidP="00583D55">
      <w:pPr>
        <w:pStyle w:val="Kansilehdentiedot"/>
      </w:pPr>
      <w:r>
        <w:t>Insinööri (AMK)</w:t>
      </w:r>
    </w:p>
    <w:p w14:paraId="4D268783" w14:textId="77777777" w:rsidR="0008442C" w:rsidRPr="00484241" w:rsidRDefault="001F1B21" w:rsidP="00583D55">
      <w:pPr>
        <w:pStyle w:val="Kansilehdentiedot"/>
      </w:pPr>
      <w:r>
        <w:t>Tutkinto-ohjelma</w:t>
      </w:r>
      <w:r w:rsidR="00473060">
        <w:t>n nimi</w:t>
      </w:r>
    </w:p>
    <w:p w14:paraId="5A297964" w14:textId="77777777" w:rsidR="0008442C" w:rsidRPr="00484241" w:rsidRDefault="00473060" w:rsidP="00583D55">
      <w:pPr>
        <w:pStyle w:val="Kansilehdentiedot"/>
      </w:pPr>
      <w:r>
        <w:t>Insinöörityö</w:t>
      </w:r>
    </w:p>
    <w:p w14:paraId="0422D224" w14:textId="04680D37" w:rsidR="0008442C" w:rsidRPr="00484241" w:rsidRDefault="009E4AF5" w:rsidP="00583D55">
      <w:pPr>
        <w:pStyle w:val="Kansilehdentiedot"/>
      </w:pPr>
      <w:r>
        <w:t>3</w:t>
      </w:r>
      <w:r w:rsidR="00806D81">
        <w:t>1.</w:t>
      </w:r>
      <w:r>
        <w:t>12</w:t>
      </w:r>
      <w:r w:rsidR="00473060">
        <w:t>.202</w:t>
      </w:r>
      <w:r>
        <w:t>4</w:t>
      </w:r>
    </w:p>
    <w:p w14:paraId="46E45644" w14:textId="77777777" w:rsidR="00101215" w:rsidRPr="006E635C" w:rsidRDefault="00101215" w:rsidP="006E635C">
      <w:pPr>
        <w:rPr>
          <w:lang w:eastAsia="en-US"/>
        </w:rPr>
        <w:sectPr w:rsidR="00101215" w:rsidRPr="006E635C" w:rsidSect="007A6700">
          <w:headerReference w:type="default" r:id="rId11"/>
          <w:pgSz w:w="11906" w:h="16838" w:code="9"/>
          <w:pgMar w:top="7938" w:right="1134" w:bottom="1701" w:left="2268" w:header="675" w:footer="709" w:gutter="0"/>
          <w:cols w:space="708"/>
          <w:docGrid w:linePitch="360"/>
        </w:sectPr>
      </w:pPr>
    </w:p>
    <w:p w14:paraId="40CE4878" w14:textId="77777777" w:rsidR="003943C7" w:rsidRPr="00CB10C6" w:rsidRDefault="00CB10C6" w:rsidP="00543AE4">
      <w:pPr>
        <w:pStyle w:val="Tiivistelmotsikko"/>
        <w:spacing w:before="0"/>
      </w:pPr>
      <w:r w:rsidRPr="00CB10C6">
        <w:lastRenderedPageBreak/>
        <w:t>Tiivistelmä</w:t>
      </w:r>
    </w:p>
    <w:p w14:paraId="44BEEE4C" w14:textId="1DDD7ABE" w:rsidR="0008442C" w:rsidRPr="00530796" w:rsidRDefault="00195A06" w:rsidP="00554EEE">
      <w:pPr>
        <w:pStyle w:val="Tiivistelmntiedot"/>
      </w:pPr>
      <w:r>
        <w:t>Tekijä</w:t>
      </w:r>
      <w:r w:rsidR="0008442C">
        <w:t>:</w:t>
      </w:r>
      <w:r w:rsidR="00C11306">
        <w:t xml:space="preserve"> </w:t>
      </w:r>
      <w:r w:rsidR="00DB6890">
        <w:tab/>
      </w:r>
      <w:r w:rsidR="009E4AF5">
        <w:t>Sampo Bredenberg</w:t>
      </w:r>
    </w:p>
    <w:p w14:paraId="6BC8B71E" w14:textId="356A790A" w:rsidR="0008442C" w:rsidRDefault="0008442C" w:rsidP="00554EEE">
      <w:pPr>
        <w:pStyle w:val="Tiivistelmntiedot"/>
      </w:pPr>
      <w:r w:rsidRPr="00530796">
        <w:t>Otsikko</w:t>
      </w:r>
      <w:r>
        <w:t>:</w:t>
      </w:r>
      <w:r w:rsidR="00DB6890">
        <w:tab/>
      </w:r>
      <w:r w:rsidR="009E4AF5" w:rsidRPr="009E4AF5">
        <w:t>Uhkatietojen rikastus julkisten lähteiden tiedustelutiedoilla</w:t>
      </w:r>
    </w:p>
    <w:p w14:paraId="0E25EE1E" w14:textId="77777777" w:rsidR="0008442C" w:rsidRDefault="0008442C" w:rsidP="00554EEE">
      <w:pPr>
        <w:pStyle w:val="Tiivistelmntiedot"/>
      </w:pPr>
      <w:r>
        <w:t>Sivumäärä:</w:t>
      </w:r>
      <w:r>
        <w:tab/>
        <w:t>xx sivua + x liitettä</w:t>
      </w:r>
    </w:p>
    <w:p w14:paraId="602C9DE2" w14:textId="60A30322" w:rsidR="0008442C" w:rsidRDefault="00195A06" w:rsidP="00554EEE">
      <w:pPr>
        <w:pStyle w:val="Tiivistelmntiedot"/>
      </w:pPr>
      <w:r>
        <w:t>Aika:</w:t>
      </w:r>
      <w:r>
        <w:tab/>
      </w:r>
      <w:r w:rsidR="009E4AF5">
        <w:t>3</w:t>
      </w:r>
      <w:r>
        <w:t>1</w:t>
      </w:r>
      <w:r w:rsidR="00806D81">
        <w:t>.</w:t>
      </w:r>
      <w:r w:rsidR="009E4AF5">
        <w:t>12</w:t>
      </w:r>
      <w:r>
        <w:t>.202</w:t>
      </w:r>
      <w:r w:rsidR="009E4AF5">
        <w:t>4</w:t>
      </w:r>
    </w:p>
    <w:p w14:paraId="2AB1CEA7" w14:textId="77777777" w:rsidR="0008442C" w:rsidRDefault="00F95C51" w:rsidP="00A720C3">
      <w:pPr>
        <w:pStyle w:val="Tiivistelmntiedot"/>
        <w:spacing w:before="360"/>
      </w:pPr>
      <w:r>
        <w:t>Tutkinto:</w:t>
      </w:r>
      <w:r>
        <w:tab/>
        <w:t>I</w:t>
      </w:r>
      <w:r w:rsidR="00195A06">
        <w:t>nsinööri (AMK)</w:t>
      </w:r>
    </w:p>
    <w:p w14:paraId="0251B78F" w14:textId="16E2E101" w:rsidR="0008442C" w:rsidRPr="006F70E9" w:rsidRDefault="00F95C51" w:rsidP="00554EEE">
      <w:pPr>
        <w:pStyle w:val="Tiivistelmntiedot"/>
      </w:pPr>
      <w:r>
        <w:t>Tutkinto-ohjelma:</w:t>
      </w:r>
      <w:r>
        <w:tab/>
      </w:r>
      <w:r w:rsidR="009E4AF5">
        <w:t>Tieto- ja viestintätekniikka</w:t>
      </w:r>
    </w:p>
    <w:p w14:paraId="13FBA917" w14:textId="1B402972" w:rsidR="0008442C" w:rsidRPr="006F70E9" w:rsidRDefault="00195A06" w:rsidP="00C11306">
      <w:pPr>
        <w:pStyle w:val="Tiivistelmntiedot"/>
      </w:pPr>
      <w:r>
        <w:t>Ammatillinen pääaine</w:t>
      </w:r>
      <w:r w:rsidR="00DB6890" w:rsidRPr="006F70E9">
        <w:t xml:space="preserve">: </w:t>
      </w:r>
      <w:r w:rsidR="00DB6890">
        <w:tab/>
      </w:r>
      <w:r w:rsidR="009E4AF5">
        <w:t>Ohjelmistotuotanto</w:t>
      </w:r>
    </w:p>
    <w:p w14:paraId="38929D6B" w14:textId="77777777" w:rsidR="00195A06" w:rsidRPr="00AD21F9" w:rsidRDefault="00F95C51" w:rsidP="00195A06">
      <w:pPr>
        <w:pStyle w:val="Tiivistelm18ptafter"/>
      </w:pPr>
      <w:r>
        <w:t>Ohjaajat:</w:t>
      </w:r>
      <w:r>
        <w:tab/>
        <w:t>T</w:t>
      </w:r>
      <w:r w:rsidR="0008442C" w:rsidRPr="00AD21F9">
        <w:t>ehtävänimike Etunimi Sukunimi</w:t>
      </w:r>
      <w:r>
        <w:br/>
        <w:t>T</w:t>
      </w:r>
      <w:r w:rsidR="00195A06">
        <w:t>ehtävänimike Etunimi Sukunimi</w:t>
      </w:r>
    </w:p>
    <w:p w14:paraId="6BADD5FB" w14:textId="77777777" w:rsidR="00117960" w:rsidRDefault="00410BEF" w:rsidP="00C1719C">
      <w:pPr>
        <w:pStyle w:val="Tiivistelmntiedot"/>
      </w:pPr>
      <w:r w:rsidRPr="00683307">
        <w:rPr>
          <w:rFonts w:ascii="Arial" w:hAnsi="Arial" w:cs="Arial"/>
          <w:noProof/>
          <w:lang w:eastAsia="fi-FI"/>
        </w:rPr>
        <mc:AlternateContent>
          <mc:Choice Requires="wps">
            <w:drawing>
              <wp:anchor distT="0" distB="0" distL="114300" distR="114300" simplePos="0" relativeHeight="251659264" behindDoc="0" locked="0" layoutInCell="1" allowOverlap="1" wp14:anchorId="70E3DE0D" wp14:editId="70CA9CBE">
                <wp:simplePos x="0" y="0"/>
                <wp:positionH relativeFrom="column">
                  <wp:posOffset>-5275</wp:posOffset>
                </wp:positionH>
                <wp:positionV relativeFrom="paragraph">
                  <wp:posOffset>6252</wp:posOffset>
                </wp:positionV>
                <wp:extent cx="4914900" cy="0"/>
                <wp:effectExtent l="0" t="0" r="19050" b="19050"/>
                <wp:wrapNone/>
                <wp:docPr id="11"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0136F2" id="Line 18" o:spid="_x0000_s1026" alt="Erotinviiva erottaa työn perustiedot tiivistelmätekstistä."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pt" to="386.6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"/>
            </w:pict>
          </mc:Fallback>
        </mc:AlternateContent>
      </w:r>
    </w:p>
    <w:p w14:paraId="06F6DC4C" w14:textId="584FE35E" w:rsidR="002415C9" w:rsidRPr="009E4AF5" w:rsidRDefault="0008442C" w:rsidP="002415C9">
      <w:pPr>
        <w:pStyle w:val="Leiptekstiilmanvlistyst"/>
        <w:rPr>
          <w:b/>
          <w:bCs/>
        </w:rPr>
      </w:pPr>
      <w:r w:rsidRPr="009E4AF5">
        <w:rPr>
          <w:b/>
          <w:bCs/>
        </w:rPr>
        <w:t>Tiivistelmä</w:t>
      </w:r>
    </w:p>
    <w:p w14:paraId="476E087B" w14:textId="77777777" w:rsidR="00600602" w:rsidRDefault="00195A06" w:rsidP="00C1719C">
      <w:pPr>
        <w:pStyle w:val="Tiivistelmntiedot"/>
      </w:pPr>
      <w:r>
        <w:t>Avainsanat:</w:t>
      </w:r>
      <w:r>
        <w:tab/>
        <w:t>avainsana, avainsana</w:t>
      </w:r>
    </w:p>
    <w:p w14:paraId="63482B5A" w14:textId="77777777" w:rsidR="00532B2B" w:rsidRDefault="00532B2B" w:rsidP="00532B2B">
      <w:pPr>
        <w:rPr>
          <w:lang w:eastAsia="en-US"/>
        </w:rPr>
      </w:pPr>
      <w:r>
        <w:rPr>
          <w:lang w:eastAsia="en-US"/>
        </w:rPr>
        <w:t>__________________________________________________________</w:t>
      </w:r>
    </w:p>
    <w:p w14:paraId="62B3FF46" w14:textId="77777777" w:rsidR="00532B2B" w:rsidRDefault="00532B2B" w:rsidP="00532B2B">
      <w:pPr>
        <w:rPr>
          <w:lang w:eastAsia="en-US"/>
        </w:rPr>
      </w:pPr>
      <w:r w:rsidRPr="00EA4CE7">
        <w:rPr>
          <w:lang w:eastAsia="en-US"/>
        </w:rPr>
        <w:t xml:space="preserve">Tämän opinnäytetyön alkuperä on tarkastettu </w:t>
      </w:r>
      <w:proofErr w:type="spellStart"/>
      <w:r w:rsidRPr="00EA4CE7">
        <w:rPr>
          <w:lang w:eastAsia="en-US"/>
        </w:rPr>
        <w:t>Turnitin</w:t>
      </w:r>
      <w:proofErr w:type="spellEnd"/>
      <w:r w:rsidRPr="00EA4CE7">
        <w:rPr>
          <w:lang w:eastAsia="en-US"/>
        </w:rPr>
        <w:t xml:space="preserve"> </w:t>
      </w:r>
      <w:proofErr w:type="spellStart"/>
      <w:r w:rsidRPr="00EA4CE7">
        <w:rPr>
          <w:lang w:eastAsia="en-US"/>
        </w:rPr>
        <w:t>Originality</w:t>
      </w:r>
      <w:proofErr w:type="spellEnd"/>
      <w:r w:rsidRPr="00EA4CE7">
        <w:rPr>
          <w:lang w:eastAsia="en-US"/>
        </w:rPr>
        <w:t xml:space="preserve"> </w:t>
      </w:r>
      <w:proofErr w:type="spellStart"/>
      <w:r w:rsidRPr="00EA4CE7">
        <w:rPr>
          <w:lang w:eastAsia="en-US"/>
        </w:rPr>
        <w:t>Check</w:t>
      </w:r>
      <w:proofErr w:type="spellEnd"/>
      <w:r w:rsidRPr="00EA4CE7">
        <w:rPr>
          <w:lang w:eastAsia="en-US"/>
        </w:rPr>
        <w:t xml:space="preserve"> -ohjelmalla.</w:t>
      </w:r>
    </w:p>
    <w:p w14:paraId="2E5509A1" w14:textId="77777777" w:rsidR="00532B2B" w:rsidRPr="00532B2B" w:rsidRDefault="00532B2B" w:rsidP="00532B2B">
      <w:pPr>
        <w:rPr>
          <w:lang w:eastAsia="en-US"/>
        </w:rPr>
        <w:sectPr w:rsidR="00532B2B" w:rsidRPr="00532B2B" w:rsidSect="00543AE4">
          <w:headerReference w:type="even" r:id="rId12"/>
          <w:headerReference w:type="default" r:id="rId13"/>
          <w:footerReference w:type="even" r:id="rId14"/>
          <w:headerReference w:type="first" r:id="rId15"/>
          <w:footerReference w:type="first" r:id="rId16"/>
          <w:pgSz w:w="11906" w:h="16838" w:code="9"/>
          <w:pgMar w:top="567" w:right="567" w:bottom="1134" w:left="2268" w:header="426" w:footer="567" w:gutter="0"/>
          <w:cols w:space="708"/>
          <w:docGrid w:linePitch="360"/>
        </w:sectPr>
      </w:pPr>
    </w:p>
    <w:p w14:paraId="0F5F403B" w14:textId="77777777" w:rsidR="00CB10C6" w:rsidRPr="009E4AF5" w:rsidRDefault="00CB10C6" w:rsidP="00543AE4">
      <w:pPr>
        <w:pStyle w:val="Tiivistelmotsikko"/>
        <w:spacing w:before="0"/>
        <w:rPr>
          <w:lang w:val="en-US"/>
        </w:rPr>
      </w:pPr>
      <w:r w:rsidRPr="009E4AF5">
        <w:rPr>
          <w:lang w:val="en-US"/>
        </w:rPr>
        <w:lastRenderedPageBreak/>
        <w:t>Abstract</w:t>
      </w:r>
    </w:p>
    <w:p w14:paraId="542FC9A2" w14:textId="77777777" w:rsidR="0008442C" w:rsidRPr="00806D81" w:rsidRDefault="00E22BB6" w:rsidP="00C1719C">
      <w:pPr>
        <w:pStyle w:val="Tiivistelmntiedot"/>
        <w:rPr>
          <w:lang w:val="en-GB"/>
        </w:rPr>
      </w:pPr>
      <w:r w:rsidRPr="00806D81">
        <w:rPr>
          <w:lang w:val="en-GB"/>
        </w:rPr>
        <w:t>Author</w:t>
      </w:r>
      <w:r w:rsidR="0008442C" w:rsidRPr="00806D81">
        <w:rPr>
          <w:lang w:val="en-GB"/>
        </w:rPr>
        <w:t>:</w:t>
      </w:r>
      <w:r w:rsidR="0008442C" w:rsidRPr="00806D81">
        <w:rPr>
          <w:lang w:val="en-GB"/>
        </w:rPr>
        <w:tab/>
        <w:t>First Name Last Name</w:t>
      </w:r>
    </w:p>
    <w:p w14:paraId="48574084" w14:textId="77777777" w:rsidR="0008442C" w:rsidRPr="00806D81" w:rsidRDefault="0008442C" w:rsidP="00C1719C">
      <w:pPr>
        <w:pStyle w:val="Tiivistelmntiedot"/>
        <w:rPr>
          <w:lang w:val="en-GB"/>
        </w:rPr>
      </w:pPr>
      <w:r w:rsidRPr="00806D81">
        <w:rPr>
          <w:lang w:val="en-GB"/>
        </w:rPr>
        <w:t>Title:</w:t>
      </w:r>
      <w:r w:rsidRPr="00806D81">
        <w:rPr>
          <w:lang w:val="en-GB"/>
        </w:rPr>
        <w:tab/>
        <w:t>Title of the Thesis</w:t>
      </w:r>
    </w:p>
    <w:p w14:paraId="5652DAAC" w14:textId="77777777" w:rsidR="0008442C" w:rsidRPr="00806D81" w:rsidRDefault="0008442C" w:rsidP="00C1719C">
      <w:pPr>
        <w:pStyle w:val="Tiivistelmntiedot"/>
        <w:rPr>
          <w:lang w:val="en-GB"/>
        </w:rPr>
      </w:pPr>
      <w:r w:rsidRPr="00806D81">
        <w:rPr>
          <w:lang w:val="en-GB"/>
        </w:rPr>
        <w:t>Number of Pages:</w:t>
      </w:r>
      <w:r w:rsidRPr="00806D81">
        <w:rPr>
          <w:lang w:val="en-GB"/>
        </w:rPr>
        <w:tab/>
        <w:t>xx pages + x appendices</w:t>
      </w:r>
    </w:p>
    <w:p w14:paraId="439BE6B4" w14:textId="77777777" w:rsidR="00C5412A" w:rsidRPr="00806D81" w:rsidRDefault="0008442C" w:rsidP="00C1719C">
      <w:pPr>
        <w:pStyle w:val="Tiivistelmntiedot"/>
        <w:rPr>
          <w:lang w:val="en-GB"/>
        </w:rPr>
      </w:pPr>
      <w:r w:rsidRPr="00806D81">
        <w:rPr>
          <w:lang w:val="en-GB"/>
        </w:rPr>
        <w:t>Date</w:t>
      </w:r>
      <w:r w:rsidR="00806D81" w:rsidRPr="00806D81">
        <w:rPr>
          <w:lang w:val="en-GB"/>
        </w:rPr>
        <w:t>:</w:t>
      </w:r>
      <w:r w:rsidR="00806D81" w:rsidRPr="00806D81">
        <w:rPr>
          <w:lang w:val="en-GB"/>
        </w:rPr>
        <w:tab/>
        <w:t>1</w:t>
      </w:r>
      <w:r w:rsidR="00E22BB6" w:rsidRPr="00806D81">
        <w:rPr>
          <w:lang w:val="en-GB"/>
        </w:rPr>
        <w:t xml:space="preserve"> </w:t>
      </w:r>
      <w:r w:rsidR="00806D81" w:rsidRPr="00806D81">
        <w:rPr>
          <w:lang w:val="en-GB"/>
        </w:rPr>
        <w:t>March</w:t>
      </w:r>
      <w:r w:rsidR="00E22BB6" w:rsidRPr="00806D81">
        <w:rPr>
          <w:lang w:val="en-GB"/>
        </w:rPr>
        <w:t xml:space="preserve"> 2021</w:t>
      </w:r>
    </w:p>
    <w:p w14:paraId="4EEE68A6" w14:textId="77777777" w:rsidR="0008442C" w:rsidRPr="00806D81" w:rsidRDefault="0008442C" w:rsidP="00A720C3">
      <w:pPr>
        <w:pStyle w:val="Tiivistelmntiedot"/>
        <w:spacing w:before="360"/>
        <w:rPr>
          <w:lang w:val="en-GB"/>
        </w:rPr>
      </w:pPr>
      <w:r w:rsidRPr="00806D81">
        <w:rPr>
          <w:lang w:val="en-GB"/>
        </w:rPr>
        <w:t>Degree</w:t>
      </w:r>
      <w:r w:rsidR="00E22BB6" w:rsidRPr="00806D81">
        <w:rPr>
          <w:lang w:val="en-GB"/>
        </w:rPr>
        <w:t>:</w:t>
      </w:r>
      <w:r w:rsidR="00E22BB6" w:rsidRPr="00806D81">
        <w:rPr>
          <w:lang w:val="en-GB"/>
        </w:rPr>
        <w:tab/>
        <w:t>Bachelor of Engineering</w:t>
      </w:r>
    </w:p>
    <w:p w14:paraId="2B31794E" w14:textId="77777777" w:rsidR="0008442C" w:rsidRPr="00806D81" w:rsidRDefault="0008442C" w:rsidP="00C1719C">
      <w:pPr>
        <w:pStyle w:val="Tiivistelmntiedot"/>
        <w:rPr>
          <w:lang w:val="en-GB"/>
        </w:rPr>
      </w:pPr>
      <w:r w:rsidRPr="00806D81">
        <w:rPr>
          <w:lang w:val="en-GB"/>
        </w:rPr>
        <w:t>Degree Programme:</w:t>
      </w:r>
      <w:r w:rsidRPr="00806D81">
        <w:rPr>
          <w:lang w:val="en-GB"/>
        </w:rPr>
        <w:tab/>
        <w:t>Name of the degree programme</w:t>
      </w:r>
    </w:p>
    <w:p w14:paraId="24076660" w14:textId="77777777" w:rsidR="0008442C" w:rsidRPr="00806D81" w:rsidRDefault="00E22BB6" w:rsidP="00C1719C">
      <w:pPr>
        <w:pStyle w:val="Tiivistelmntiedot"/>
        <w:rPr>
          <w:lang w:val="en-GB"/>
        </w:rPr>
      </w:pPr>
      <w:r w:rsidRPr="00806D81">
        <w:rPr>
          <w:lang w:val="en-GB"/>
        </w:rPr>
        <w:t>Professional Major</w:t>
      </w:r>
      <w:r w:rsidR="0008442C" w:rsidRPr="00806D81">
        <w:rPr>
          <w:lang w:val="en-GB"/>
        </w:rPr>
        <w:t>:</w:t>
      </w:r>
      <w:r w:rsidR="0008442C" w:rsidRPr="00806D81">
        <w:rPr>
          <w:lang w:val="en-GB"/>
        </w:rPr>
        <w:tab/>
        <w:t>N</w:t>
      </w:r>
      <w:r w:rsidRPr="00806D81">
        <w:rPr>
          <w:lang w:val="en-GB"/>
        </w:rPr>
        <w:t>ame of the professional major</w:t>
      </w:r>
    </w:p>
    <w:p w14:paraId="4AEF3DD3" w14:textId="77777777" w:rsidR="0008442C" w:rsidRPr="00806D81" w:rsidRDefault="00F100F1" w:rsidP="00C1719C">
      <w:pPr>
        <w:pStyle w:val="Tiivistelmntiedot"/>
        <w:rPr>
          <w:lang w:val="en-GB"/>
        </w:rPr>
      </w:pPr>
      <w:r>
        <w:rPr>
          <w:lang w:val="en-GB"/>
        </w:rPr>
        <w:t>Supervisors</w:t>
      </w:r>
      <w:r w:rsidR="0008442C" w:rsidRPr="00806D81">
        <w:rPr>
          <w:lang w:val="en-GB"/>
        </w:rPr>
        <w:t>:</w:t>
      </w:r>
      <w:r w:rsidR="0008442C" w:rsidRPr="00806D81">
        <w:rPr>
          <w:lang w:val="en-GB"/>
        </w:rPr>
        <w:tab/>
        <w:t>First name Last name, Title (</w:t>
      </w:r>
      <w:r w:rsidR="001C3774" w:rsidRPr="00806D81">
        <w:rPr>
          <w:lang w:val="en-GB"/>
        </w:rPr>
        <w:t>e.g.</w:t>
      </w:r>
      <w:r w:rsidR="005B2A1C" w:rsidRPr="00806D81">
        <w:rPr>
          <w:lang w:val="en-GB"/>
        </w:rPr>
        <w:t>,</w:t>
      </w:r>
      <w:r w:rsidR="001C3774" w:rsidRPr="00806D81">
        <w:rPr>
          <w:lang w:val="en-GB"/>
        </w:rPr>
        <w:t xml:space="preserve"> </w:t>
      </w:r>
      <w:r w:rsidR="0008442C" w:rsidRPr="00806D81">
        <w:rPr>
          <w:lang w:val="en-GB"/>
        </w:rPr>
        <w:t>Project Manager)</w:t>
      </w:r>
    </w:p>
    <w:p w14:paraId="5723B665" w14:textId="77777777" w:rsidR="0008442C" w:rsidRPr="00806D81" w:rsidRDefault="0008442C" w:rsidP="00EC1A6C">
      <w:pPr>
        <w:pStyle w:val="Tiivistelm18ptafter"/>
        <w:ind w:firstLine="0"/>
        <w:rPr>
          <w:lang w:val="en-GB"/>
        </w:rPr>
      </w:pPr>
      <w:r w:rsidRPr="00806D81">
        <w:rPr>
          <w:lang w:val="en-GB"/>
        </w:rPr>
        <w:t>First name Last name, Title (</w:t>
      </w:r>
      <w:r w:rsidR="001C3774" w:rsidRPr="00806D81">
        <w:rPr>
          <w:lang w:val="en-GB"/>
        </w:rPr>
        <w:t>e.g.</w:t>
      </w:r>
      <w:r w:rsidR="005B2A1C" w:rsidRPr="00806D81">
        <w:rPr>
          <w:lang w:val="en-GB"/>
        </w:rPr>
        <w:t>,</w:t>
      </w:r>
      <w:r w:rsidR="001C3774" w:rsidRPr="00806D81">
        <w:rPr>
          <w:lang w:val="en-GB"/>
        </w:rPr>
        <w:t xml:space="preserve"> </w:t>
      </w:r>
      <w:r w:rsidRPr="00806D81">
        <w:rPr>
          <w:lang w:val="en-GB"/>
        </w:rPr>
        <w:t>Principal Lecturer)</w:t>
      </w:r>
    </w:p>
    <w:p w14:paraId="10192C5E" w14:textId="77777777" w:rsidR="00CB58A0" w:rsidRPr="009E4AF5" w:rsidRDefault="00CB58A0" w:rsidP="00A720C3">
      <w:pPr>
        <w:pStyle w:val="Tiivistelmntiedot"/>
        <w:rPr>
          <w:lang w:val="en-US"/>
        </w:rPr>
      </w:pPr>
    </w:p>
    <w:p w14:paraId="30C7C64D" w14:textId="77777777" w:rsidR="002415C9" w:rsidRPr="009E4AF5" w:rsidRDefault="003E2545" w:rsidP="002D5F15">
      <w:pPr>
        <w:pStyle w:val="Leiptekstiilmanvlistyst"/>
      </w:pPr>
      <w:r w:rsidRPr="00806D81">
        <w:rPr>
          <w:rFonts w:ascii="Arial" w:hAnsi="Arial" w:cs="Arial"/>
          <w:noProof/>
          <w:lang w:eastAsia="fi-FI"/>
        </w:rPr>
        <mc:AlternateContent>
          <mc:Choice Requires="wps">
            <w:drawing>
              <wp:anchor distT="0" distB="0" distL="114300" distR="114300" simplePos="0" relativeHeight="251661312" behindDoc="0" locked="0" layoutInCell="1" allowOverlap="1" wp14:anchorId="27EC2753" wp14:editId="29AD7033">
                <wp:simplePos x="0" y="0"/>
                <wp:positionH relativeFrom="column">
                  <wp:posOffset>-5275</wp:posOffset>
                </wp:positionH>
                <wp:positionV relativeFrom="paragraph">
                  <wp:posOffset>-253267</wp:posOffset>
                </wp:positionV>
                <wp:extent cx="4914900" cy="0"/>
                <wp:effectExtent l="0" t="0" r="19050" b="19050"/>
                <wp:wrapNone/>
                <wp:docPr id="14" name="Line 18" descr="Erotinviiva erottaa työn perustiedot tiivistelmätekstistä.">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c="http://schemas.openxmlformats.org/drawingml/2006/chart" xmlns:adec="http://schemas.microsoft.com/office/drawing/2017/decorative" xmlns:pic="http://schemas.openxmlformats.org/drawingml/2006/pictur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82BBED" id="Line 18" o:spid="_x0000_s1026" alt="Erotinviiva erottaa työn perustiedot tiivistelmätekstistä."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9.95pt" to="386.6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"/>
            </w:pict>
          </mc:Fallback>
        </mc:AlternateContent>
      </w:r>
      <w:r w:rsidR="002415C9" w:rsidRPr="009E4AF5">
        <w:t>Tiivistelmän teksti</w:t>
      </w:r>
      <w:r w:rsidR="00F95C51" w:rsidRPr="009E4AF5">
        <w:t>osuus kirjoitetaan niin, että se mahtuu</w:t>
      </w:r>
      <w:r w:rsidR="002415C9" w:rsidRPr="009E4AF5">
        <w:t xml:space="preserve"> sivulla käytössä olevaan tilaan.</w:t>
      </w:r>
      <w:r w:rsidR="0046314D" w:rsidRPr="009E4AF5">
        <w:t xml:space="preserve"> Tekstiosuudessa käytetään </w:t>
      </w:r>
      <w:r w:rsidR="0046314D" w:rsidRPr="009E4AF5">
        <w:rPr>
          <w:bCs/>
        </w:rPr>
        <w:t>Leipäteksti ilman välistystä</w:t>
      </w:r>
      <w:r w:rsidR="0046314D" w:rsidRPr="009E4AF5">
        <w:rPr>
          <w:b/>
          <w:bCs/>
        </w:rPr>
        <w:t xml:space="preserve"> </w:t>
      </w:r>
      <w:r w:rsidR="0046314D" w:rsidRPr="009E4AF5">
        <w:t>-tyyliä.</w:t>
      </w:r>
    </w:p>
    <w:p w14:paraId="7B0F3BA1" w14:textId="77777777" w:rsidR="0008442C" w:rsidRPr="009E4AF5" w:rsidRDefault="0008442C" w:rsidP="00C1719C">
      <w:pPr>
        <w:pStyle w:val="Tiivistelmntiedot"/>
        <w:rPr>
          <w:b/>
        </w:rPr>
      </w:pPr>
      <w:proofErr w:type="spellStart"/>
      <w:r w:rsidRPr="009E4AF5">
        <w:t>Keywords</w:t>
      </w:r>
      <w:proofErr w:type="spellEnd"/>
      <w:r w:rsidRPr="009E4AF5">
        <w:t>:</w:t>
      </w:r>
      <w:r w:rsidRPr="009E4AF5">
        <w:tab/>
      </w:r>
      <w:proofErr w:type="spellStart"/>
      <w:r w:rsidRPr="009E4AF5">
        <w:t>Keyword</w:t>
      </w:r>
      <w:proofErr w:type="spellEnd"/>
      <w:r w:rsidR="00E22BB6" w:rsidRPr="009E4AF5">
        <w:t xml:space="preserve">, </w:t>
      </w:r>
      <w:proofErr w:type="spellStart"/>
      <w:r w:rsidR="00E22BB6" w:rsidRPr="009E4AF5">
        <w:t>Keyword</w:t>
      </w:r>
      <w:proofErr w:type="spellEnd"/>
    </w:p>
    <w:p w14:paraId="126F9085" w14:textId="77777777" w:rsidR="00B706E1" w:rsidRDefault="00B706E1">
      <w:pPr>
        <w:spacing w:line="240" w:lineRule="auto"/>
        <w:jc w:val="left"/>
      </w:pPr>
      <w:r>
        <w:br w:type="page"/>
      </w:r>
    </w:p>
    <w:p w14:paraId="5D07E9B3" w14:textId="77777777" w:rsidR="00600602" w:rsidRPr="008B75F0" w:rsidRDefault="00600602" w:rsidP="00701D50">
      <w:pPr>
        <w:sectPr w:rsidR="00600602" w:rsidRPr="008B75F0" w:rsidSect="00543AE4">
          <w:headerReference w:type="default" r:id="rId17"/>
          <w:pgSz w:w="11906" w:h="16838" w:code="9"/>
          <w:pgMar w:top="567" w:right="567" w:bottom="1134" w:left="2268" w:header="567" w:footer="567" w:gutter="0"/>
          <w:cols w:space="708"/>
          <w:docGrid w:linePitch="360"/>
        </w:sectPr>
      </w:pPr>
    </w:p>
    <w:p w14:paraId="139D5863" w14:textId="77777777" w:rsidR="00600602" w:rsidRPr="0007485F" w:rsidRDefault="00600602" w:rsidP="0007485F">
      <w:pPr>
        <w:pStyle w:val="Sisllysluettelonotsikko1"/>
      </w:pPr>
      <w:r w:rsidRPr="0007485F">
        <w:lastRenderedPageBreak/>
        <w:t>Sisällys</w:t>
      </w:r>
    </w:p>
    <w:p w14:paraId="16549812" w14:textId="77777777" w:rsidR="0024314B" w:rsidRPr="0024314B" w:rsidRDefault="0024314B" w:rsidP="0024314B">
      <w:pPr>
        <w:pStyle w:val="Sisllysluettelonsivunumerotonkohta"/>
      </w:pPr>
      <w:r w:rsidRPr="0024314B">
        <w:t>Lyhenteet</w:t>
      </w:r>
    </w:p>
    <w:p w14:paraId="465AB6AB" w14:textId="77777777" w:rsidR="00092B31" w:rsidRDefault="00092B31">
      <w:pPr>
        <w:pStyle w:val="TOC1"/>
        <w:tabs>
          <w:tab w:val="left" w:pos="397"/>
        </w:tabs>
        <w:rPr>
          <w:rFonts w:eastAsiaTheme="minorEastAsia" w:cstheme="minorBidi"/>
          <w:sz w:val="22"/>
          <w:lang w:val="en-GB" w:eastAsia="en-GB"/>
        </w:rPr>
      </w:pPr>
      <w:r>
        <w:rPr>
          <w:sz w:val="22"/>
        </w:rPr>
        <w:fldChar w:fldCharType="begin"/>
      </w:r>
      <w:r>
        <w:rPr>
          <w:sz w:val="22"/>
        </w:rPr>
        <w:instrText xml:space="preserve"> TOC \h \z \t "Pääluvun otsikko;1;Lähteet+liitteet otsikko;1;Alaluvun otsikko;2;Alaluvun alaotsikko;3" </w:instrText>
      </w:r>
      <w:r>
        <w:rPr>
          <w:sz w:val="22"/>
        </w:rPr>
        <w:fldChar w:fldCharType="separate"/>
      </w:r>
      <w:hyperlink w:anchor="_Toc68862316" w:history="1">
        <w:r w:rsidRPr="00745BB2">
          <w:rPr>
            <w:rStyle w:val="Hyperlink"/>
          </w:rPr>
          <w:t>1</w:t>
        </w:r>
        <w:r>
          <w:rPr>
            <w:rFonts w:eastAsiaTheme="minorEastAsia" w:cstheme="minorBidi"/>
            <w:sz w:val="22"/>
            <w:lang w:val="en-GB" w:eastAsia="en-GB"/>
          </w:rPr>
          <w:tab/>
        </w:r>
        <w:r w:rsidRPr="00745BB2">
          <w:rPr>
            <w:rStyle w:val="Hyperlink"/>
          </w:rPr>
          <w:t>Johdanto</w:t>
        </w:r>
        <w:r>
          <w:rPr>
            <w:webHidden/>
          </w:rPr>
          <w:tab/>
        </w:r>
        <w:r>
          <w:rPr>
            <w:webHidden/>
          </w:rPr>
          <w:fldChar w:fldCharType="begin"/>
        </w:r>
        <w:r>
          <w:rPr>
            <w:webHidden/>
          </w:rPr>
          <w:instrText xml:space="preserve"> PAGEREF _Toc68862316 \h </w:instrText>
        </w:r>
        <w:r>
          <w:rPr>
            <w:webHidden/>
          </w:rPr>
        </w:r>
        <w:r>
          <w:rPr>
            <w:webHidden/>
          </w:rPr>
          <w:fldChar w:fldCharType="separate"/>
        </w:r>
        <w:r>
          <w:rPr>
            <w:webHidden/>
          </w:rPr>
          <w:t>1</w:t>
        </w:r>
        <w:r>
          <w:rPr>
            <w:webHidden/>
          </w:rPr>
          <w:fldChar w:fldCharType="end"/>
        </w:r>
      </w:hyperlink>
    </w:p>
    <w:p w14:paraId="211E8694" w14:textId="77777777" w:rsidR="00092B31" w:rsidRDefault="00092B31">
      <w:pPr>
        <w:pStyle w:val="TOC1"/>
        <w:tabs>
          <w:tab w:val="left" w:pos="397"/>
        </w:tabs>
        <w:rPr>
          <w:rFonts w:eastAsiaTheme="minorEastAsia" w:cstheme="minorBidi"/>
          <w:sz w:val="22"/>
          <w:lang w:val="en-GB" w:eastAsia="en-GB"/>
        </w:rPr>
      </w:pPr>
      <w:hyperlink w:anchor="_Toc68862317" w:history="1">
        <w:r w:rsidRPr="00745BB2">
          <w:rPr>
            <w:rStyle w:val="Hyperlink"/>
          </w:rPr>
          <w:t>2</w:t>
        </w:r>
        <w:r>
          <w:rPr>
            <w:rFonts w:eastAsiaTheme="minorEastAsia" w:cstheme="minorBidi"/>
            <w:sz w:val="22"/>
            <w:lang w:val="en-GB" w:eastAsia="en-GB"/>
          </w:rPr>
          <w:tab/>
        </w:r>
        <w:r w:rsidRPr="00745BB2">
          <w:rPr>
            <w:rStyle w:val="Hyperlink"/>
          </w:rPr>
          <w:t>Pääluvun otsikko</w:t>
        </w:r>
        <w:r>
          <w:rPr>
            <w:webHidden/>
          </w:rPr>
          <w:tab/>
        </w:r>
        <w:r>
          <w:rPr>
            <w:webHidden/>
          </w:rPr>
          <w:fldChar w:fldCharType="begin"/>
        </w:r>
        <w:r>
          <w:rPr>
            <w:webHidden/>
          </w:rPr>
          <w:instrText xml:space="preserve"> PAGEREF _Toc68862317 \h </w:instrText>
        </w:r>
        <w:r>
          <w:rPr>
            <w:webHidden/>
          </w:rPr>
        </w:r>
        <w:r>
          <w:rPr>
            <w:webHidden/>
          </w:rPr>
          <w:fldChar w:fldCharType="separate"/>
        </w:r>
        <w:r>
          <w:rPr>
            <w:webHidden/>
          </w:rPr>
          <w:t>1</w:t>
        </w:r>
        <w:r>
          <w:rPr>
            <w:webHidden/>
          </w:rPr>
          <w:fldChar w:fldCharType="end"/>
        </w:r>
      </w:hyperlink>
    </w:p>
    <w:p w14:paraId="2B1DA80B" w14:textId="77777777" w:rsidR="00092B31" w:rsidRDefault="00092B31">
      <w:pPr>
        <w:pStyle w:val="TOC2"/>
        <w:rPr>
          <w:rFonts w:eastAsiaTheme="minorEastAsia" w:cstheme="minorBidi"/>
          <w:noProof/>
          <w:sz w:val="22"/>
          <w:lang w:val="en-GB" w:eastAsia="en-GB"/>
        </w:rPr>
      </w:pPr>
      <w:hyperlink w:anchor="_Toc68862318" w:history="1">
        <w:r w:rsidRPr="00745BB2">
          <w:rPr>
            <w:rStyle w:val="Hyperlink"/>
            <w:noProof/>
          </w:rPr>
          <w:t>2.1</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_Toc68862318 \h </w:instrText>
        </w:r>
        <w:r>
          <w:rPr>
            <w:noProof/>
            <w:webHidden/>
          </w:rPr>
        </w:r>
        <w:r>
          <w:rPr>
            <w:noProof/>
            <w:webHidden/>
          </w:rPr>
          <w:fldChar w:fldCharType="separate"/>
        </w:r>
        <w:r>
          <w:rPr>
            <w:noProof/>
            <w:webHidden/>
          </w:rPr>
          <w:t>1</w:t>
        </w:r>
        <w:r>
          <w:rPr>
            <w:noProof/>
            <w:webHidden/>
          </w:rPr>
          <w:fldChar w:fldCharType="end"/>
        </w:r>
      </w:hyperlink>
    </w:p>
    <w:p w14:paraId="2BC48464" w14:textId="77777777" w:rsidR="00092B31" w:rsidRDefault="00092B31">
      <w:pPr>
        <w:pStyle w:val="TOC2"/>
        <w:rPr>
          <w:rFonts w:eastAsiaTheme="minorEastAsia" w:cstheme="minorBidi"/>
          <w:noProof/>
          <w:sz w:val="22"/>
          <w:lang w:val="en-GB" w:eastAsia="en-GB"/>
        </w:rPr>
      </w:pPr>
      <w:hyperlink w:anchor="_Toc68862319" w:history="1">
        <w:r w:rsidRPr="00745BB2">
          <w:rPr>
            <w:rStyle w:val="Hyperlink"/>
            <w:noProof/>
          </w:rPr>
          <w:t>2.2</w:t>
        </w:r>
        <w:r>
          <w:rPr>
            <w:rFonts w:eastAsiaTheme="minorEastAsia" w:cstheme="minorBidi"/>
            <w:noProof/>
            <w:sz w:val="22"/>
            <w:lang w:val="en-GB" w:eastAsia="en-GB"/>
          </w:rPr>
          <w:tab/>
        </w:r>
        <w:r w:rsidRPr="00745BB2">
          <w:rPr>
            <w:rStyle w:val="Hyperlink"/>
            <w:noProof/>
          </w:rPr>
          <w:t>Alaluvun otsikko</w:t>
        </w:r>
        <w:r>
          <w:rPr>
            <w:noProof/>
            <w:webHidden/>
          </w:rPr>
          <w:tab/>
        </w:r>
        <w:r>
          <w:rPr>
            <w:noProof/>
            <w:webHidden/>
          </w:rPr>
          <w:fldChar w:fldCharType="begin"/>
        </w:r>
        <w:r>
          <w:rPr>
            <w:noProof/>
            <w:webHidden/>
          </w:rPr>
          <w:instrText xml:space="preserve"> PAGEREF _Toc68862319 \h </w:instrText>
        </w:r>
        <w:r>
          <w:rPr>
            <w:noProof/>
            <w:webHidden/>
          </w:rPr>
        </w:r>
        <w:r>
          <w:rPr>
            <w:noProof/>
            <w:webHidden/>
          </w:rPr>
          <w:fldChar w:fldCharType="separate"/>
        </w:r>
        <w:r>
          <w:rPr>
            <w:noProof/>
            <w:webHidden/>
          </w:rPr>
          <w:t>2</w:t>
        </w:r>
        <w:r>
          <w:rPr>
            <w:noProof/>
            <w:webHidden/>
          </w:rPr>
          <w:fldChar w:fldCharType="end"/>
        </w:r>
      </w:hyperlink>
    </w:p>
    <w:p w14:paraId="2D17B45D" w14:textId="77777777" w:rsidR="00092B31" w:rsidRDefault="00092B31">
      <w:pPr>
        <w:pStyle w:val="TOC1"/>
        <w:tabs>
          <w:tab w:val="left" w:pos="397"/>
        </w:tabs>
        <w:rPr>
          <w:rFonts w:eastAsiaTheme="minorEastAsia" w:cstheme="minorBidi"/>
          <w:sz w:val="22"/>
          <w:lang w:val="en-GB" w:eastAsia="en-GB"/>
        </w:rPr>
      </w:pPr>
      <w:hyperlink w:anchor="_Toc68862320" w:history="1">
        <w:r w:rsidRPr="00745BB2">
          <w:rPr>
            <w:rStyle w:val="Hyperlink"/>
          </w:rPr>
          <w:t>3</w:t>
        </w:r>
        <w:r>
          <w:rPr>
            <w:rFonts w:eastAsiaTheme="minorEastAsia" w:cstheme="minorBidi"/>
            <w:sz w:val="22"/>
            <w:lang w:val="en-GB" w:eastAsia="en-GB"/>
          </w:rPr>
          <w:tab/>
        </w:r>
        <w:r w:rsidRPr="00745BB2">
          <w:rPr>
            <w:rStyle w:val="Hyperlink"/>
          </w:rPr>
          <w:t>Asiakirjan rakenteet</w:t>
        </w:r>
        <w:r>
          <w:rPr>
            <w:webHidden/>
          </w:rPr>
          <w:tab/>
        </w:r>
        <w:r>
          <w:rPr>
            <w:webHidden/>
          </w:rPr>
          <w:fldChar w:fldCharType="begin"/>
        </w:r>
        <w:r>
          <w:rPr>
            <w:webHidden/>
          </w:rPr>
          <w:instrText xml:space="preserve"> PAGEREF _Toc68862320 \h </w:instrText>
        </w:r>
        <w:r>
          <w:rPr>
            <w:webHidden/>
          </w:rPr>
        </w:r>
        <w:r>
          <w:rPr>
            <w:webHidden/>
          </w:rPr>
          <w:fldChar w:fldCharType="separate"/>
        </w:r>
        <w:r>
          <w:rPr>
            <w:webHidden/>
          </w:rPr>
          <w:t>3</w:t>
        </w:r>
        <w:r>
          <w:rPr>
            <w:webHidden/>
          </w:rPr>
          <w:fldChar w:fldCharType="end"/>
        </w:r>
      </w:hyperlink>
    </w:p>
    <w:p w14:paraId="016F2AEE" w14:textId="77777777" w:rsidR="00092B31" w:rsidRDefault="00092B31">
      <w:pPr>
        <w:pStyle w:val="TOC2"/>
        <w:rPr>
          <w:rFonts w:eastAsiaTheme="minorEastAsia" w:cstheme="minorBidi"/>
          <w:noProof/>
          <w:sz w:val="22"/>
          <w:lang w:val="en-GB" w:eastAsia="en-GB"/>
        </w:rPr>
      </w:pPr>
      <w:hyperlink w:anchor="_Toc68862321" w:history="1">
        <w:r w:rsidRPr="00745BB2">
          <w:rPr>
            <w:rStyle w:val="Hyperlink"/>
            <w:noProof/>
          </w:rPr>
          <w:t>3.1</w:t>
        </w:r>
        <w:r>
          <w:rPr>
            <w:rFonts w:eastAsiaTheme="minorEastAsia" w:cstheme="minorBidi"/>
            <w:noProof/>
            <w:sz w:val="22"/>
            <w:lang w:val="en-GB" w:eastAsia="en-GB"/>
          </w:rPr>
          <w:tab/>
        </w:r>
        <w:r w:rsidRPr="00745BB2">
          <w:rPr>
            <w:rStyle w:val="Hyperlink"/>
            <w:noProof/>
          </w:rPr>
          <w:t>Taulukot</w:t>
        </w:r>
        <w:r>
          <w:rPr>
            <w:noProof/>
            <w:webHidden/>
          </w:rPr>
          <w:tab/>
        </w:r>
        <w:r>
          <w:rPr>
            <w:noProof/>
            <w:webHidden/>
          </w:rPr>
          <w:fldChar w:fldCharType="begin"/>
        </w:r>
        <w:r>
          <w:rPr>
            <w:noProof/>
            <w:webHidden/>
          </w:rPr>
          <w:instrText xml:space="preserve"> PAGEREF _Toc68862321 \h </w:instrText>
        </w:r>
        <w:r>
          <w:rPr>
            <w:noProof/>
            <w:webHidden/>
          </w:rPr>
        </w:r>
        <w:r>
          <w:rPr>
            <w:noProof/>
            <w:webHidden/>
          </w:rPr>
          <w:fldChar w:fldCharType="separate"/>
        </w:r>
        <w:r>
          <w:rPr>
            <w:noProof/>
            <w:webHidden/>
          </w:rPr>
          <w:t>3</w:t>
        </w:r>
        <w:r>
          <w:rPr>
            <w:noProof/>
            <w:webHidden/>
          </w:rPr>
          <w:fldChar w:fldCharType="end"/>
        </w:r>
      </w:hyperlink>
    </w:p>
    <w:p w14:paraId="20CEA974" w14:textId="77777777" w:rsidR="00092B31" w:rsidRDefault="00092B31">
      <w:pPr>
        <w:pStyle w:val="TOC3"/>
        <w:rPr>
          <w:rFonts w:eastAsiaTheme="minorEastAsia" w:cstheme="minorBidi"/>
          <w:noProof/>
          <w:sz w:val="22"/>
          <w:lang w:val="en-GB" w:eastAsia="en-GB"/>
        </w:rPr>
      </w:pPr>
      <w:hyperlink w:anchor="_Toc68862322" w:history="1">
        <w:r w:rsidRPr="00745BB2">
          <w:rPr>
            <w:rStyle w:val="Hyperlink"/>
            <w:noProof/>
          </w:rPr>
          <w:t>3.1.1</w:t>
        </w:r>
        <w:r>
          <w:rPr>
            <w:rFonts w:eastAsiaTheme="minorEastAsia" w:cstheme="minorBidi"/>
            <w:noProof/>
            <w:sz w:val="22"/>
            <w:lang w:val="en-GB" w:eastAsia="en-GB"/>
          </w:rPr>
          <w:tab/>
        </w:r>
        <w:r w:rsidRPr="00745BB2">
          <w:rPr>
            <w:rStyle w:val="Hyperlink"/>
            <w:noProof/>
          </w:rPr>
          <w:t>Taulukon tekeminen Wordissä</w:t>
        </w:r>
        <w:r>
          <w:rPr>
            <w:noProof/>
            <w:webHidden/>
          </w:rPr>
          <w:tab/>
        </w:r>
        <w:r>
          <w:rPr>
            <w:noProof/>
            <w:webHidden/>
          </w:rPr>
          <w:fldChar w:fldCharType="begin"/>
        </w:r>
        <w:r>
          <w:rPr>
            <w:noProof/>
            <w:webHidden/>
          </w:rPr>
          <w:instrText xml:space="preserve"> PAGEREF _Toc68862322 \h </w:instrText>
        </w:r>
        <w:r>
          <w:rPr>
            <w:noProof/>
            <w:webHidden/>
          </w:rPr>
        </w:r>
        <w:r>
          <w:rPr>
            <w:noProof/>
            <w:webHidden/>
          </w:rPr>
          <w:fldChar w:fldCharType="separate"/>
        </w:r>
        <w:r>
          <w:rPr>
            <w:noProof/>
            <w:webHidden/>
          </w:rPr>
          <w:t>4</w:t>
        </w:r>
        <w:r>
          <w:rPr>
            <w:noProof/>
            <w:webHidden/>
          </w:rPr>
          <w:fldChar w:fldCharType="end"/>
        </w:r>
      </w:hyperlink>
    </w:p>
    <w:p w14:paraId="33479B70" w14:textId="77777777" w:rsidR="00092B31" w:rsidRDefault="00092B31">
      <w:pPr>
        <w:pStyle w:val="TOC3"/>
        <w:rPr>
          <w:rFonts w:eastAsiaTheme="minorEastAsia" w:cstheme="minorBidi"/>
          <w:noProof/>
          <w:sz w:val="22"/>
          <w:lang w:val="en-GB" w:eastAsia="en-GB"/>
        </w:rPr>
      </w:pPr>
      <w:hyperlink w:anchor="_Toc68862323" w:history="1">
        <w:r w:rsidRPr="00745BB2">
          <w:rPr>
            <w:rStyle w:val="Hyperlink"/>
            <w:noProof/>
          </w:rPr>
          <w:t>3.1.2</w:t>
        </w:r>
        <w:r>
          <w:rPr>
            <w:rFonts w:eastAsiaTheme="minorEastAsia" w:cstheme="minorBidi"/>
            <w:noProof/>
            <w:sz w:val="22"/>
            <w:lang w:val="en-GB" w:eastAsia="en-GB"/>
          </w:rPr>
          <w:tab/>
        </w:r>
        <w:r w:rsidRPr="00745BB2">
          <w:rPr>
            <w:rStyle w:val="Hyperlink"/>
            <w:noProof/>
          </w:rPr>
          <w:t>Alaluvun alaotsikko</w:t>
        </w:r>
        <w:r>
          <w:rPr>
            <w:noProof/>
            <w:webHidden/>
          </w:rPr>
          <w:tab/>
        </w:r>
        <w:r>
          <w:rPr>
            <w:noProof/>
            <w:webHidden/>
          </w:rPr>
          <w:fldChar w:fldCharType="begin"/>
        </w:r>
        <w:r>
          <w:rPr>
            <w:noProof/>
            <w:webHidden/>
          </w:rPr>
          <w:instrText xml:space="preserve"> PAGEREF _Toc68862323 \h </w:instrText>
        </w:r>
        <w:r>
          <w:rPr>
            <w:noProof/>
            <w:webHidden/>
          </w:rPr>
        </w:r>
        <w:r>
          <w:rPr>
            <w:noProof/>
            <w:webHidden/>
          </w:rPr>
          <w:fldChar w:fldCharType="separate"/>
        </w:r>
        <w:r>
          <w:rPr>
            <w:noProof/>
            <w:webHidden/>
          </w:rPr>
          <w:t>5</w:t>
        </w:r>
        <w:r>
          <w:rPr>
            <w:noProof/>
            <w:webHidden/>
          </w:rPr>
          <w:fldChar w:fldCharType="end"/>
        </w:r>
      </w:hyperlink>
    </w:p>
    <w:p w14:paraId="5D22E3ED" w14:textId="77777777" w:rsidR="00092B31" w:rsidRDefault="00092B31">
      <w:pPr>
        <w:pStyle w:val="TOC2"/>
        <w:rPr>
          <w:rFonts w:eastAsiaTheme="minorEastAsia" w:cstheme="minorBidi"/>
          <w:noProof/>
          <w:sz w:val="22"/>
          <w:lang w:val="en-GB" w:eastAsia="en-GB"/>
        </w:rPr>
      </w:pPr>
      <w:hyperlink w:anchor="_Toc68862324" w:history="1">
        <w:r w:rsidRPr="00745BB2">
          <w:rPr>
            <w:rStyle w:val="Hyperlink"/>
            <w:noProof/>
          </w:rPr>
          <w:t>3.2</w:t>
        </w:r>
        <w:r>
          <w:rPr>
            <w:rFonts w:eastAsiaTheme="minorEastAsia" w:cstheme="minorBidi"/>
            <w:noProof/>
            <w:sz w:val="22"/>
            <w:lang w:val="en-GB" w:eastAsia="en-GB"/>
          </w:rPr>
          <w:tab/>
        </w:r>
        <w:r w:rsidRPr="00745BB2">
          <w:rPr>
            <w:rStyle w:val="Hyperlink"/>
            <w:noProof/>
          </w:rPr>
          <w:t>Lainaukset</w:t>
        </w:r>
        <w:r>
          <w:rPr>
            <w:noProof/>
            <w:webHidden/>
          </w:rPr>
          <w:tab/>
        </w:r>
        <w:r>
          <w:rPr>
            <w:noProof/>
            <w:webHidden/>
          </w:rPr>
          <w:fldChar w:fldCharType="begin"/>
        </w:r>
        <w:r>
          <w:rPr>
            <w:noProof/>
            <w:webHidden/>
          </w:rPr>
          <w:instrText xml:space="preserve"> PAGEREF _Toc68862324 \h </w:instrText>
        </w:r>
        <w:r>
          <w:rPr>
            <w:noProof/>
            <w:webHidden/>
          </w:rPr>
        </w:r>
        <w:r>
          <w:rPr>
            <w:noProof/>
            <w:webHidden/>
          </w:rPr>
          <w:fldChar w:fldCharType="separate"/>
        </w:r>
        <w:r>
          <w:rPr>
            <w:noProof/>
            <w:webHidden/>
          </w:rPr>
          <w:t>5</w:t>
        </w:r>
        <w:r>
          <w:rPr>
            <w:noProof/>
            <w:webHidden/>
          </w:rPr>
          <w:fldChar w:fldCharType="end"/>
        </w:r>
      </w:hyperlink>
    </w:p>
    <w:p w14:paraId="1E8EE131" w14:textId="77777777" w:rsidR="00092B31" w:rsidRDefault="00092B31">
      <w:pPr>
        <w:pStyle w:val="TOC2"/>
        <w:rPr>
          <w:rFonts w:eastAsiaTheme="minorEastAsia" w:cstheme="minorBidi"/>
          <w:noProof/>
          <w:sz w:val="22"/>
          <w:lang w:val="en-GB" w:eastAsia="en-GB"/>
        </w:rPr>
      </w:pPr>
      <w:hyperlink w:anchor="_Toc68862325" w:history="1">
        <w:r w:rsidRPr="00745BB2">
          <w:rPr>
            <w:rStyle w:val="Hyperlink"/>
            <w:noProof/>
          </w:rPr>
          <w:t>3.3</w:t>
        </w:r>
        <w:r>
          <w:rPr>
            <w:rFonts w:eastAsiaTheme="minorEastAsia" w:cstheme="minorBidi"/>
            <w:noProof/>
            <w:sz w:val="22"/>
            <w:lang w:val="en-GB" w:eastAsia="en-GB"/>
          </w:rPr>
          <w:tab/>
        </w:r>
        <w:r w:rsidRPr="00745BB2">
          <w:rPr>
            <w:rStyle w:val="Hyperlink"/>
            <w:noProof/>
          </w:rPr>
          <w:t>Luetelmat</w:t>
        </w:r>
        <w:r>
          <w:rPr>
            <w:noProof/>
            <w:webHidden/>
          </w:rPr>
          <w:tab/>
        </w:r>
        <w:r>
          <w:rPr>
            <w:noProof/>
            <w:webHidden/>
          </w:rPr>
          <w:fldChar w:fldCharType="begin"/>
        </w:r>
        <w:r>
          <w:rPr>
            <w:noProof/>
            <w:webHidden/>
          </w:rPr>
          <w:instrText xml:space="preserve"> PAGEREF _Toc68862325 \h </w:instrText>
        </w:r>
        <w:r>
          <w:rPr>
            <w:noProof/>
            <w:webHidden/>
          </w:rPr>
        </w:r>
        <w:r>
          <w:rPr>
            <w:noProof/>
            <w:webHidden/>
          </w:rPr>
          <w:fldChar w:fldCharType="separate"/>
        </w:r>
        <w:r>
          <w:rPr>
            <w:noProof/>
            <w:webHidden/>
          </w:rPr>
          <w:t>5</w:t>
        </w:r>
        <w:r>
          <w:rPr>
            <w:noProof/>
            <w:webHidden/>
          </w:rPr>
          <w:fldChar w:fldCharType="end"/>
        </w:r>
      </w:hyperlink>
    </w:p>
    <w:p w14:paraId="6A61C7C0" w14:textId="77777777" w:rsidR="00092B31" w:rsidRDefault="00092B31">
      <w:pPr>
        <w:pStyle w:val="TOC2"/>
        <w:rPr>
          <w:rFonts w:eastAsiaTheme="minorEastAsia" w:cstheme="minorBidi"/>
          <w:noProof/>
          <w:sz w:val="22"/>
          <w:lang w:val="en-GB" w:eastAsia="en-GB"/>
        </w:rPr>
      </w:pPr>
      <w:hyperlink w:anchor="_Toc68862326" w:history="1">
        <w:r w:rsidRPr="00745BB2">
          <w:rPr>
            <w:rStyle w:val="Hyperlink"/>
            <w:noProof/>
          </w:rPr>
          <w:t>3.4</w:t>
        </w:r>
        <w:r>
          <w:rPr>
            <w:rFonts w:eastAsiaTheme="minorEastAsia" w:cstheme="minorBidi"/>
            <w:noProof/>
            <w:sz w:val="22"/>
            <w:lang w:val="en-GB" w:eastAsia="en-GB"/>
          </w:rPr>
          <w:tab/>
        </w:r>
        <w:r w:rsidRPr="00745BB2">
          <w:rPr>
            <w:rStyle w:val="Hyperlink"/>
            <w:noProof/>
          </w:rPr>
          <w:t>Ohjelmakoodi</w:t>
        </w:r>
        <w:r>
          <w:rPr>
            <w:noProof/>
            <w:webHidden/>
          </w:rPr>
          <w:tab/>
        </w:r>
        <w:r>
          <w:rPr>
            <w:noProof/>
            <w:webHidden/>
          </w:rPr>
          <w:fldChar w:fldCharType="begin"/>
        </w:r>
        <w:r>
          <w:rPr>
            <w:noProof/>
            <w:webHidden/>
          </w:rPr>
          <w:instrText xml:space="preserve"> PAGEREF _Toc68862326 \h </w:instrText>
        </w:r>
        <w:r>
          <w:rPr>
            <w:noProof/>
            <w:webHidden/>
          </w:rPr>
        </w:r>
        <w:r>
          <w:rPr>
            <w:noProof/>
            <w:webHidden/>
          </w:rPr>
          <w:fldChar w:fldCharType="separate"/>
        </w:r>
        <w:r>
          <w:rPr>
            <w:noProof/>
            <w:webHidden/>
          </w:rPr>
          <w:t>6</w:t>
        </w:r>
        <w:r>
          <w:rPr>
            <w:noProof/>
            <w:webHidden/>
          </w:rPr>
          <w:fldChar w:fldCharType="end"/>
        </w:r>
      </w:hyperlink>
    </w:p>
    <w:p w14:paraId="4438FE5F" w14:textId="77777777" w:rsidR="00092B31" w:rsidRDefault="00092B31">
      <w:pPr>
        <w:pStyle w:val="TOC2"/>
        <w:rPr>
          <w:rFonts w:eastAsiaTheme="minorEastAsia" w:cstheme="minorBidi"/>
          <w:noProof/>
          <w:sz w:val="22"/>
          <w:lang w:val="en-GB" w:eastAsia="en-GB"/>
        </w:rPr>
      </w:pPr>
      <w:hyperlink w:anchor="_Toc68862327" w:history="1">
        <w:r w:rsidRPr="00745BB2">
          <w:rPr>
            <w:rStyle w:val="Hyperlink"/>
            <w:noProof/>
          </w:rPr>
          <w:t>3.5</w:t>
        </w:r>
        <w:r>
          <w:rPr>
            <w:rFonts w:eastAsiaTheme="minorEastAsia" w:cstheme="minorBidi"/>
            <w:noProof/>
            <w:sz w:val="22"/>
            <w:lang w:val="en-GB" w:eastAsia="en-GB"/>
          </w:rPr>
          <w:tab/>
        </w:r>
        <w:r w:rsidRPr="00745BB2">
          <w:rPr>
            <w:rStyle w:val="Hyperlink"/>
            <w:noProof/>
          </w:rPr>
          <w:t>Kaavat</w:t>
        </w:r>
        <w:r>
          <w:rPr>
            <w:noProof/>
            <w:webHidden/>
          </w:rPr>
          <w:tab/>
        </w:r>
        <w:r>
          <w:rPr>
            <w:noProof/>
            <w:webHidden/>
          </w:rPr>
          <w:fldChar w:fldCharType="begin"/>
        </w:r>
        <w:r>
          <w:rPr>
            <w:noProof/>
            <w:webHidden/>
          </w:rPr>
          <w:instrText xml:space="preserve"> PAGEREF _Toc68862327 \h </w:instrText>
        </w:r>
        <w:r>
          <w:rPr>
            <w:noProof/>
            <w:webHidden/>
          </w:rPr>
        </w:r>
        <w:r>
          <w:rPr>
            <w:noProof/>
            <w:webHidden/>
          </w:rPr>
          <w:fldChar w:fldCharType="separate"/>
        </w:r>
        <w:r>
          <w:rPr>
            <w:noProof/>
            <w:webHidden/>
          </w:rPr>
          <w:t>6</w:t>
        </w:r>
        <w:r>
          <w:rPr>
            <w:noProof/>
            <w:webHidden/>
          </w:rPr>
          <w:fldChar w:fldCharType="end"/>
        </w:r>
      </w:hyperlink>
    </w:p>
    <w:p w14:paraId="59835262" w14:textId="77777777" w:rsidR="00092B31" w:rsidRDefault="00092B31">
      <w:pPr>
        <w:pStyle w:val="TOC1"/>
        <w:tabs>
          <w:tab w:val="left" w:pos="397"/>
        </w:tabs>
        <w:rPr>
          <w:rFonts w:eastAsiaTheme="minorEastAsia" w:cstheme="minorBidi"/>
          <w:sz w:val="22"/>
          <w:lang w:val="en-GB" w:eastAsia="en-GB"/>
        </w:rPr>
      </w:pPr>
      <w:hyperlink w:anchor="_Toc68862328" w:history="1">
        <w:r w:rsidRPr="00745BB2">
          <w:rPr>
            <w:rStyle w:val="Hyperlink"/>
          </w:rPr>
          <w:t>4</w:t>
        </w:r>
        <w:r>
          <w:rPr>
            <w:rFonts w:eastAsiaTheme="minorEastAsia" w:cstheme="minorBidi"/>
            <w:sz w:val="22"/>
            <w:lang w:val="en-GB" w:eastAsia="en-GB"/>
          </w:rPr>
          <w:tab/>
        </w:r>
        <w:r w:rsidRPr="00745BB2">
          <w:rPr>
            <w:rStyle w:val="Hyperlink"/>
          </w:rPr>
          <w:t>Kuvan ja taulukon vaihtoehtoinen teksti</w:t>
        </w:r>
        <w:r>
          <w:rPr>
            <w:webHidden/>
          </w:rPr>
          <w:tab/>
        </w:r>
        <w:r>
          <w:rPr>
            <w:webHidden/>
          </w:rPr>
          <w:fldChar w:fldCharType="begin"/>
        </w:r>
        <w:r>
          <w:rPr>
            <w:webHidden/>
          </w:rPr>
          <w:instrText xml:space="preserve"> PAGEREF _Toc68862328 \h </w:instrText>
        </w:r>
        <w:r>
          <w:rPr>
            <w:webHidden/>
          </w:rPr>
        </w:r>
        <w:r>
          <w:rPr>
            <w:webHidden/>
          </w:rPr>
          <w:fldChar w:fldCharType="separate"/>
        </w:r>
        <w:r>
          <w:rPr>
            <w:webHidden/>
          </w:rPr>
          <w:t>7</w:t>
        </w:r>
        <w:r>
          <w:rPr>
            <w:webHidden/>
          </w:rPr>
          <w:fldChar w:fldCharType="end"/>
        </w:r>
      </w:hyperlink>
    </w:p>
    <w:p w14:paraId="1DFC6B92" w14:textId="77777777" w:rsidR="00092B31" w:rsidRDefault="00092B31">
      <w:pPr>
        <w:pStyle w:val="TOC2"/>
        <w:rPr>
          <w:rFonts w:eastAsiaTheme="minorEastAsia" w:cstheme="minorBidi"/>
          <w:noProof/>
          <w:sz w:val="22"/>
          <w:lang w:val="en-GB" w:eastAsia="en-GB"/>
        </w:rPr>
      </w:pPr>
      <w:hyperlink w:anchor="_Toc68862329" w:history="1">
        <w:r w:rsidRPr="00745BB2">
          <w:rPr>
            <w:rStyle w:val="Hyperlink"/>
            <w:noProof/>
          </w:rPr>
          <w:t>4.1</w:t>
        </w:r>
        <w:r>
          <w:rPr>
            <w:rFonts w:eastAsiaTheme="minorEastAsia" w:cstheme="minorBidi"/>
            <w:noProof/>
            <w:sz w:val="22"/>
            <w:lang w:val="en-GB" w:eastAsia="en-GB"/>
          </w:rPr>
          <w:tab/>
        </w:r>
        <w:r w:rsidRPr="00745BB2">
          <w:rPr>
            <w:rStyle w:val="Hyperlink"/>
            <w:noProof/>
          </w:rPr>
          <w:t>Vaihtoehtoisen tekstin lisääminen kuvalle</w:t>
        </w:r>
        <w:r>
          <w:rPr>
            <w:noProof/>
            <w:webHidden/>
          </w:rPr>
          <w:tab/>
        </w:r>
        <w:r>
          <w:rPr>
            <w:noProof/>
            <w:webHidden/>
          </w:rPr>
          <w:fldChar w:fldCharType="begin"/>
        </w:r>
        <w:r>
          <w:rPr>
            <w:noProof/>
            <w:webHidden/>
          </w:rPr>
          <w:instrText xml:space="preserve"> PAGEREF _Toc68862329 \h </w:instrText>
        </w:r>
        <w:r>
          <w:rPr>
            <w:noProof/>
            <w:webHidden/>
          </w:rPr>
        </w:r>
        <w:r>
          <w:rPr>
            <w:noProof/>
            <w:webHidden/>
          </w:rPr>
          <w:fldChar w:fldCharType="separate"/>
        </w:r>
        <w:r>
          <w:rPr>
            <w:noProof/>
            <w:webHidden/>
          </w:rPr>
          <w:t>7</w:t>
        </w:r>
        <w:r>
          <w:rPr>
            <w:noProof/>
            <w:webHidden/>
          </w:rPr>
          <w:fldChar w:fldCharType="end"/>
        </w:r>
      </w:hyperlink>
    </w:p>
    <w:p w14:paraId="77B77E14" w14:textId="77777777" w:rsidR="00092B31" w:rsidRDefault="00092B31">
      <w:pPr>
        <w:pStyle w:val="TOC2"/>
        <w:rPr>
          <w:rFonts w:eastAsiaTheme="minorEastAsia" w:cstheme="minorBidi"/>
          <w:noProof/>
          <w:sz w:val="22"/>
          <w:lang w:val="en-GB" w:eastAsia="en-GB"/>
        </w:rPr>
      </w:pPr>
      <w:hyperlink w:anchor="_Toc68862330" w:history="1">
        <w:r w:rsidRPr="00745BB2">
          <w:rPr>
            <w:rStyle w:val="Hyperlink"/>
            <w:noProof/>
          </w:rPr>
          <w:t>4.2</w:t>
        </w:r>
        <w:r>
          <w:rPr>
            <w:rFonts w:eastAsiaTheme="minorEastAsia" w:cstheme="minorBidi"/>
            <w:noProof/>
            <w:sz w:val="22"/>
            <w:lang w:val="en-GB" w:eastAsia="en-GB"/>
          </w:rPr>
          <w:tab/>
        </w:r>
        <w:r w:rsidRPr="00745BB2">
          <w:rPr>
            <w:rStyle w:val="Hyperlink"/>
            <w:noProof/>
          </w:rPr>
          <w:t>Vaihtoehtoisen tekstin lisääminen taulukolle</w:t>
        </w:r>
        <w:r>
          <w:rPr>
            <w:noProof/>
            <w:webHidden/>
          </w:rPr>
          <w:tab/>
        </w:r>
        <w:r>
          <w:rPr>
            <w:noProof/>
            <w:webHidden/>
          </w:rPr>
          <w:fldChar w:fldCharType="begin"/>
        </w:r>
        <w:r>
          <w:rPr>
            <w:noProof/>
            <w:webHidden/>
          </w:rPr>
          <w:instrText xml:space="preserve"> PAGEREF _Toc68862330 \h </w:instrText>
        </w:r>
        <w:r>
          <w:rPr>
            <w:noProof/>
            <w:webHidden/>
          </w:rPr>
        </w:r>
        <w:r>
          <w:rPr>
            <w:noProof/>
            <w:webHidden/>
          </w:rPr>
          <w:fldChar w:fldCharType="separate"/>
        </w:r>
        <w:r>
          <w:rPr>
            <w:noProof/>
            <w:webHidden/>
          </w:rPr>
          <w:t>8</w:t>
        </w:r>
        <w:r>
          <w:rPr>
            <w:noProof/>
            <w:webHidden/>
          </w:rPr>
          <w:fldChar w:fldCharType="end"/>
        </w:r>
      </w:hyperlink>
    </w:p>
    <w:p w14:paraId="556CAE64" w14:textId="77777777" w:rsidR="00092B31" w:rsidRDefault="00092B31">
      <w:pPr>
        <w:pStyle w:val="TOC1"/>
        <w:tabs>
          <w:tab w:val="left" w:pos="397"/>
        </w:tabs>
        <w:rPr>
          <w:rFonts w:eastAsiaTheme="minorEastAsia" w:cstheme="minorBidi"/>
          <w:sz w:val="22"/>
          <w:lang w:val="en-GB" w:eastAsia="en-GB"/>
        </w:rPr>
      </w:pPr>
      <w:hyperlink w:anchor="_Toc68862331" w:history="1">
        <w:r w:rsidRPr="00745BB2">
          <w:rPr>
            <w:rStyle w:val="Hyperlink"/>
          </w:rPr>
          <w:t>5</w:t>
        </w:r>
        <w:r>
          <w:rPr>
            <w:rFonts w:eastAsiaTheme="minorEastAsia" w:cstheme="minorBidi"/>
            <w:sz w:val="22"/>
            <w:lang w:val="en-GB" w:eastAsia="en-GB"/>
          </w:rPr>
          <w:tab/>
        </w:r>
        <w:r w:rsidRPr="00745BB2">
          <w:rPr>
            <w:rStyle w:val="Hyperlink"/>
          </w:rPr>
          <w:t>Saavutettava asiakirja</w:t>
        </w:r>
        <w:r>
          <w:rPr>
            <w:webHidden/>
          </w:rPr>
          <w:tab/>
        </w:r>
        <w:r>
          <w:rPr>
            <w:webHidden/>
          </w:rPr>
          <w:fldChar w:fldCharType="begin"/>
        </w:r>
        <w:r>
          <w:rPr>
            <w:webHidden/>
          </w:rPr>
          <w:instrText xml:space="preserve"> PAGEREF _Toc68862331 \h </w:instrText>
        </w:r>
        <w:r>
          <w:rPr>
            <w:webHidden/>
          </w:rPr>
        </w:r>
        <w:r>
          <w:rPr>
            <w:webHidden/>
          </w:rPr>
          <w:fldChar w:fldCharType="separate"/>
        </w:r>
        <w:r>
          <w:rPr>
            <w:webHidden/>
          </w:rPr>
          <w:t>9</w:t>
        </w:r>
        <w:r>
          <w:rPr>
            <w:webHidden/>
          </w:rPr>
          <w:fldChar w:fldCharType="end"/>
        </w:r>
      </w:hyperlink>
    </w:p>
    <w:p w14:paraId="456B062C" w14:textId="77777777" w:rsidR="00092B31" w:rsidRDefault="00092B31">
      <w:pPr>
        <w:pStyle w:val="TOC2"/>
        <w:rPr>
          <w:rFonts w:eastAsiaTheme="minorEastAsia" w:cstheme="minorBidi"/>
          <w:noProof/>
          <w:sz w:val="22"/>
          <w:lang w:val="en-GB" w:eastAsia="en-GB"/>
        </w:rPr>
      </w:pPr>
      <w:hyperlink w:anchor="_Toc68862332" w:history="1">
        <w:r w:rsidRPr="00745BB2">
          <w:rPr>
            <w:rStyle w:val="Hyperlink"/>
            <w:noProof/>
          </w:rPr>
          <w:t>5.1</w:t>
        </w:r>
        <w:r>
          <w:rPr>
            <w:rFonts w:eastAsiaTheme="minorEastAsia" w:cstheme="minorBidi"/>
            <w:noProof/>
            <w:sz w:val="22"/>
            <w:lang w:val="en-GB" w:eastAsia="en-GB"/>
          </w:rPr>
          <w:tab/>
        </w:r>
        <w:r w:rsidRPr="00745BB2">
          <w:rPr>
            <w:rStyle w:val="Hyperlink"/>
            <w:noProof/>
          </w:rPr>
          <w:t>Asiakirjan ominaisuuksien viimeistely</w:t>
        </w:r>
        <w:r>
          <w:rPr>
            <w:noProof/>
            <w:webHidden/>
          </w:rPr>
          <w:tab/>
        </w:r>
        <w:r>
          <w:rPr>
            <w:noProof/>
            <w:webHidden/>
          </w:rPr>
          <w:fldChar w:fldCharType="begin"/>
        </w:r>
        <w:r>
          <w:rPr>
            <w:noProof/>
            <w:webHidden/>
          </w:rPr>
          <w:instrText xml:space="preserve"> PAGEREF _Toc68862332 \h </w:instrText>
        </w:r>
        <w:r>
          <w:rPr>
            <w:noProof/>
            <w:webHidden/>
          </w:rPr>
        </w:r>
        <w:r>
          <w:rPr>
            <w:noProof/>
            <w:webHidden/>
          </w:rPr>
          <w:fldChar w:fldCharType="separate"/>
        </w:r>
        <w:r>
          <w:rPr>
            <w:noProof/>
            <w:webHidden/>
          </w:rPr>
          <w:t>9</w:t>
        </w:r>
        <w:r>
          <w:rPr>
            <w:noProof/>
            <w:webHidden/>
          </w:rPr>
          <w:fldChar w:fldCharType="end"/>
        </w:r>
      </w:hyperlink>
    </w:p>
    <w:p w14:paraId="35D8A9A4" w14:textId="77777777" w:rsidR="00092B31" w:rsidRDefault="00092B31">
      <w:pPr>
        <w:pStyle w:val="TOC2"/>
        <w:rPr>
          <w:rFonts w:eastAsiaTheme="minorEastAsia" w:cstheme="minorBidi"/>
          <w:noProof/>
          <w:sz w:val="22"/>
          <w:lang w:val="en-GB" w:eastAsia="en-GB"/>
        </w:rPr>
      </w:pPr>
      <w:hyperlink w:anchor="_Toc68862333" w:history="1">
        <w:r w:rsidRPr="00745BB2">
          <w:rPr>
            <w:rStyle w:val="Hyperlink"/>
            <w:noProof/>
          </w:rPr>
          <w:t>5.2</w:t>
        </w:r>
        <w:r>
          <w:rPr>
            <w:rFonts w:eastAsiaTheme="minorEastAsia" w:cstheme="minorBidi"/>
            <w:noProof/>
            <w:sz w:val="22"/>
            <w:lang w:val="en-GB" w:eastAsia="en-GB"/>
          </w:rPr>
          <w:tab/>
        </w:r>
        <w:r w:rsidRPr="00745BB2">
          <w:rPr>
            <w:rStyle w:val="Hyperlink"/>
            <w:noProof/>
          </w:rPr>
          <w:t>Insinöörityön saavutettavuuden tarkistus</w:t>
        </w:r>
        <w:r>
          <w:rPr>
            <w:noProof/>
            <w:webHidden/>
          </w:rPr>
          <w:tab/>
        </w:r>
        <w:r>
          <w:rPr>
            <w:noProof/>
            <w:webHidden/>
          </w:rPr>
          <w:fldChar w:fldCharType="begin"/>
        </w:r>
        <w:r>
          <w:rPr>
            <w:noProof/>
            <w:webHidden/>
          </w:rPr>
          <w:instrText xml:space="preserve"> PAGEREF _Toc68862333 \h </w:instrText>
        </w:r>
        <w:r>
          <w:rPr>
            <w:noProof/>
            <w:webHidden/>
          </w:rPr>
        </w:r>
        <w:r>
          <w:rPr>
            <w:noProof/>
            <w:webHidden/>
          </w:rPr>
          <w:fldChar w:fldCharType="separate"/>
        </w:r>
        <w:r>
          <w:rPr>
            <w:noProof/>
            <w:webHidden/>
          </w:rPr>
          <w:t>9</w:t>
        </w:r>
        <w:r>
          <w:rPr>
            <w:noProof/>
            <w:webHidden/>
          </w:rPr>
          <w:fldChar w:fldCharType="end"/>
        </w:r>
      </w:hyperlink>
    </w:p>
    <w:p w14:paraId="53F0C262" w14:textId="77777777" w:rsidR="00092B31" w:rsidRDefault="00092B31">
      <w:pPr>
        <w:pStyle w:val="TOC2"/>
        <w:rPr>
          <w:rFonts w:eastAsiaTheme="minorEastAsia" w:cstheme="minorBidi"/>
          <w:noProof/>
          <w:sz w:val="22"/>
          <w:lang w:val="en-GB" w:eastAsia="en-GB"/>
        </w:rPr>
      </w:pPr>
      <w:hyperlink w:anchor="_Toc68862334" w:history="1">
        <w:r w:rsidRPr="00745BB2">
          <w:rPr>
            <w:rStyle w:val="Hyperlink"/>
            <w:noProof/>
          </w:rPr>
          <w:t>5.3</w:t>
        </w:r>
        <w:r>
          <w:rPr>
            <w:rFonts w:eastAsiaTheme="minorEastAsia" w:cstheme="minorBidi"/>
            <w:noProof/>
            <w:sz w:val="22"/>
            <w:lang w:val="en-GB" w:eastAsia="en-GB"/>
          </w:rPr>
          <w:tab/>
        </w:r>
        <w:r w:rsidRPr="00745BB2">
          <w:rPr>
            <w:rStyle w:val="Hyperlink"/>
            <w:noProof/>
          </w:rPr>
          <w:t>Word-tiedoston tallentaminen saavutettavaksi PDF-tiedostoksi</w:t>
        </w:r>
        <w:r>
          <w:rPr>
            <w:noProof/>
            <w:webHidden/>
          </w:rPr>
          <w:tab/>
        </w:r>
        <w:r>
          <w:rPr>
            <w:noProof/>
            <w:webHidden/>
          </w:rPr>
          <w:fldChar w:fldCharType="begin"/>
        </w:r>
        <w:r>
          <w:rPr>
            <w:noProof/>
            <w:webHidden/>
          </w:rPr>
          <w:instrText xml:space="preserve"> PAGEREF _Toc68862334 \h </w:instrText>
        </w:r>
        <w:r>
          <w:rPr>
            <w:noProof/>
            <w:webHidden/>
          </w:rPr>
        </w:r>
        <w:r>
          <w:rPr>
            <w:noProof/>
            <w:webHidden/>
          </w:rPr>
          <w:fldChar w:fldCharType="separate"/>
        </w:r>
        <w:r>
          <w:rPr>
            <w:noProof/>
            <w:webHidden/>
          </w:rPr>
          <w:t>10</w:t>
        </w:r>
        <w:r>
          <w:rPr>
            <w:noProof/>
            <w:webHidden/>
          </w:rPr>
          <w:fldChar w:fldCharType="end"/>
        </w:r>
      </w:hyperlink>
    </w:p>
    <w:p w14:paraId="565E0038" w14:textId="77777777" w:rsidR="00092B31" w:rsidRDefault="00092B31">
      <w:pPr>
        <w:pStyle w:val="TOC1"/>
        <w:rPr>
          <w:rFonts w:eastAsiaTheme="minorEastAsia" w:cstheme="minorBidi"/>
          <w:sz w:val="22"/>
          <w:lang w:val="en-GB" w:eastAsia="en-GB"/>
        </w:rPr>
      </w:pPr>
      <w:hyperlink w:anchor="_Toc68862335" w:history="1">
        <w:r w:rsidRPr="00745BB2">
          <w:rPr>
            <w:rStyle w:val="Hyperlink"/>
          </w:rPr>
          <w:t>Lähteet</w:t>
        </w:r>
        <w:r>
          <w:rPr>
            <w:webHidden/>
          </w:rPr>
          <w:tab/>
        </w:r>
        <w:r>
          <w:rPr>
            <w:webHidden/>
          </w:rPr>
          <w:fldChar w:fldCharType="begin"/>
        </w:r>
        <w:r>
          <w:rPr>
            <w:webHidden/>
          </w:rPr>
          <w:instrText xml:space="preserve"> PAGEREF _Toc68862335 \h </w:instrText>
        </w:r>
        <w:r>
          <w:rPr>
            <w:webHidden/>
          </w:rPr>
        </w:r>
        <w:r>
          <w:rPr>
            <w:webHidden/>
          </w:rPr>
          <w:fldChar w:fldCharType="separate"/>
        </w:r>
        <w:r>
          <w:rPr>
            <w:webHidden/>
          </w:rPr>
          <w:t>12</w:t>
        </w:r>
        <w:r>
          <w:rPr>
            <w:webHidden/>
          </w:rPr>
          <w:fldChar w:fldCharType="end"/>
        </w:r>
      </w:hyperlink>
    </w:p>
    <w:p w14:paraId="6F3B3D48" w14:textId="77777777" w:rsidR="000E6C57" w:rsidRPr="00630072" w:rsidRDefault="00092B31" w:rsidP="00092B31">
      <w:pPr>
        <w:rPr>
          <w:rFonts w:eastAsiaTheme="minorHAnsi" w:cstheme="minorHAnsi"/>
          <w:noProof/>
          <w:lang w:eastAsia="en-US"/>
        </w:rPr>
      </w:pPr>
      <w:r>
        <w:rPr>
          <w:rFonts w:eastAsiaTheme="minorHAnsi" w:cstheme="minorHAnsi"/>
          <w:noProof/>
          <w:sz w:val="22"/>
          <w:szCs w:val="22"/>
          <w:lang w:eastAsia="en-US"/>
        </w:rPr>
        <w:fldChar w:fldCharType="end"/>
      </w:r>
      <w:r w:rsidR="00630072" w:rsidRPr="00630072">
        <w:rPr>
          <w:rFonts w:eastAsiaTheme="minorHAnsi" w:cstheme="minorHAnsi"/>
          <w:noProof/>
          <w:lang w:eastAsia="en-US"/>
        </w:rPr>
        <w:t>Liitteet</w:t>
      </w:r>
    </w:p>
    <w:p w14:paraId="4EAAE44C"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1:</w:t>
      </w:r>
      <w:r>
        <w:rPr>
          <w:rFonts w:eastAsiaTheme="minorHAnsi" w:cstheme="minorHAnsi"/>
          <w:noProof/>
          <w:lang w:eastAsia="en-US"/>
        </w:rPr>
        <w:t xml:space="preserve"> Liitteen nimi</w:t>
      </w:r>
    </w:p>
    <w:p w14:paraId="0D051C3E" w14:textId="77777777" w:rsidR="00630072" w:rsidRPr="00630072" w:rsidRDefault="00630072" w:rsidP="00197BD2">
      <w:pPr>
        <w:rPr>
          <w:rFonts w:eastAsiaTheme="minorHAnsi" w:cstheme="minorHAnsi"/>
          <w:noProof/>
          <w:lang w:eastAsia="en-US"/>
        </w:rPr>
      </w:pPr>
      <w:r w:rsidRPr="00630072">
        <w:rPr>
          <w:rFonts w:eastAsiaTheme="minorHAnsi" w:cstheme="minorHAnsi"/>
          <w:noProof/>
          <w:lang w:eastAsia="en-US"/>
        </w:rPr>
        <w:t>Liite 2:</w:t>
      </w:r>
      <w:r>
        <w:rPr>
          <w:rFonts w:eastAsiaTheme="minorHAnsi" w:cstheme="minorHAnsi"/>
          <w:noProof/>
          <w:lang w:eastAsia="en-US"/>
        </w:rPr>
        <w:t xml:space="preserve"> Liitteen nimi</w:t>
      </w:r>
    </w:p>
    <w:p w14:paraId="181927D4" w14:textId="77777777" w:rsidR="00630072" w:rsidRDefault="00630072" w:rsidP="00197BD2">
      <w:pPr>
        <w:rPr>
          <w:rFonts w:eastAsiaTheme="minorHAnsi" w:cstheme="minorHAnsi"/>
          <w:noProof/>
          <w:sz w:val="22"/>
          <w:szCs w:val="22"/>
          <w:lang w:eastAsia="en-US"/>
        </w:rPr>
      </w:pPr>
    </w:p>
    <w:p w14:paraId="1819B76D" w14:textId="77777777" w:rsidR="00630072" w:rsidRDefault="00630072" w:rsidP="00197BD2">
      <w:pPr>
        <w:sectPr w:rsidR="00630072"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2D9E880C" w14:textId="77777777" w:rsidR="000E6C57" w:rsidRPr="0007485F" w:rsidRDefault="000E6C57" w:rsidP="0007485F">
      <w:pPr>
        <w:pStyle w:val="Lyhenneluettelonotsikko"/>
      </w:pPr>
      <w:proofErr w:type="spellStart"/>
      <w:r w:rsidRPr="0007485F">
        <w:lastRenderedPageBreak/>
        <w:t>Lyhenteet</w:t>
      </w:r>
      <w:proofErr w:type="spellEnd"/>
    </w:p>
    <w:p w14:paraId="35D5F7B9" w14:textId="77777777" w:rsidR="000E6C57" w:rsidRPr="009300FC" w:rsidRDefault="000E6C57" w:rsidP="0024314B">
      <w:pPr>
        <w:pStyle w:val="Lyhenneluettelonkohta"/>
        <w:rPr>
          <w:lang w:val="fi-FI"/>
        </w:rPr>
      </w:pPr>
      <w:r w:rsidRPr="0024314B">
        <w:t>ORM</w:t>
      </w:r>
      <w:r w:rsidR="0024314B" w:rsidRPr="0024314B">
        <w:t>:</w:t>
      </w:r>
      <w:r w:rsidRPr="0024314B">
        <w:tab/>
      </w:r>
      <w:r w:rsidRPr="00260130">
        <w:rPr>
          <w:i/>
        </w:rPr>
        <w:t>Object-relational mapping</w:t>
      </w:r>
      <w:r w:rsidRPr="0024314B">
        <w:t xml:space="preserve">. </w:t>
      </w:r>
      <w:r w:rsidRPr="009300FC">
        <w:rPr>
          <w:lang w:val="fi-FI"/>
        </w:rPr>
        <w:t>O</w:t>
      </w:r>
      <w:r w:rsidR="00871FD1">
        <w:rPr>
          <w:lang w:val="fi-FI"/>
        </w:rPr>
        <w:t>hjelmiston o</w:t>
      </w:r>
      <w:r w:rsidRPr="009300FC">
        <w:rPr>
          <w:lang w:val="fi-FI"/>
        </w:rPr>
        <w:t xml:space="preserve">liomallin mukaisen esityksen </w:t>
      </w:r>
      <w:r w:rsidR="00BD4F86">
        <w:rPr>
          <w:lang w:val="fi-FI"/>
        </w:rPr>
        <w:t>kuvaaminen</w:t>
      </w:r>
      <w:r w:rsidRPr="009300FC">
        <w:rPr>
          <w:lang w:val="fi-FI"/>
        </w:rPr>
        <w:t xml:space="preserve"> </w:t>
      </w:r>
      <w:r w:rsidR="00BD4F86">
        <w:rPr>
          <w:lang w:val="fi-FI"/>
        </w:rPr>
        <w:t>relaatiotietokanta</w:t>
      </w:r>
      <w:r w:rsidR="00871FD1">
        <w:rPr>
          <w:lang w:val="fi-FI"/>
        </w:rPr>
        <w:t>mallin mukaiseksi esitykseksi ja kääntäen</w:t>
      </w:r>
      <w:r w:rsidRPr="009300FC">
        <w:rPr>
          <w:lang w:val="fi-FI"/>
        </w:rPr>
        <w:t>.</w:t>
      </w:r>
    </w:p>
    <w:p w14:paraId="6C8D32FF" w14:textId="4E464430" w:rsidR="000E6C57" w:rsidRDefault="00F03D51" w:rsidP="0024314B">
      <w:pPr>
        <w:pStyle w:val="Lyhenneluettelonkohta"/>
        <w:rPr>
          <w:lang w:val="fi-FI"/>
        </w:rPr>
      </w:pPr>
      <w:r>
        <w:rPr>
          <w:lang w:val="fi-FI"/>
        </w:rPr>
        <w:t>Tietoturvaloukkaus</w:t>
      </w:r>
      <w:r w:rsidR="0024314B" w:rsidRPr="009300FC">
        <w:rPr>
          <w:lang w:val="fi-FI"/>
        </w:rPr>
        <w:t>:</w:t>
      </w:r>
      <w:r w:rsidR="000E6C57" w:rsidRPr="009300FC">
        <w:rPr>
          <w:lang w:val="fi-FI"/>
        </w:rPr>
        <w:tab/>
      </w:r>
    </w:p>
    <w:p w14:paraId="7B02283D" w14:textId="3600DEDF" w:rsidR="00F03D51" w:rsidRDefault="00F03D51" w:rsidP="0024314B">
      <w:pPr>
        <w:pStyle w:val="Lyhenneluettelonkohta"/>
        <w:rPr>
          <w:lang w:val="fi-FI"/>
        </w:rPr>
      </w:pPr>
      <w:r>
        <w:rPr>
          <w:lang w:val="fi-FI"/>
        </w:rPr>
        <w:t>Uhkatekijä:</w:t>
      </w:r>
      <w:r>
        <w:rPr>
          <w:lang w:val="fi-FI"/>
        </w:rPr>
        <w:tab/>
      </w:r>
      <w:r>
        <w:rPr>
          <w:lang w:val="fi-FI"/>
        </w:rPr>
        <w:tab/>
      </w:r>
    </w:p>
    <w:p w14:paraId="01EB49F0" w14:textId="0CB5F35D" w:rsidR="00F03D51" w:rsidRPr="009300FC" w:rsidRDefault="00F03D51" w:rsidP="0024314B">
      <w:pPr>
        <w:pStyle w:val="Lyhenneluettelonkohta"/>
        <w:rPr>
          <w:lang w:val="fi-FI"/>
        </w:rPr>
      </w:pPr>
      <w:r>
        <w:rPr>
          <w:lang w:val="fi-FI"/>
        </w:rPr>
        <w:t xml:space="preserve">Digitaalinen </w:t>
      </w:r>
      <w:r w:rsidR="0041655D">
        <w:rPr>
          <w:lang w:val="fi-FI"/>
        </w:rPr>
        <w:t>tunnistetieto</w:t>
      </w:r>
      <w:r>
        <w:rPr>
          <w:lang w:val="fi-FI"/>
        </w:rPr>
        <w:t>:</w:t>
      </w:r>
      <w:r>
        <w:rPr>
          <w:lang w:val="fi-FI"/>
        </w:rPr>
        <w:tab/>
      </w:r>
    </w:p>
    <w:p w14:paraId="7E7B0AE0" w14:textId="5BE3A03C" w:rsidR="00040CBC" w:rsidRPr="00744FAC" w:rsidRDefault="009F6DFE" w:rsidP="00040CBC">
      <w:pPr>
        <w:pStyle w:val="Lyhenneluettelonkohta"/>
        <w:rPr>
          <w:lang w:val="fi-FI"/>
        </w:rPr>
      </w:pPr>
      <w:r w:rsidRPr="00744FAC">
        <w:rPr>
          <w:lang w:val="fi-FI"/>
        </w:rPr>
        <w:t>SIEM:</w:t>
      </w:r>
      <w:r w:rsidR="00040CBC" w:rsidRPr="00744FAC">
        <w:rPr>
          <w:lang w:val="fi-FI"/>
        </w:rPr>
        <w:tab/>
      </w:r>
    </w:p>
    <w:p w14:paraId="45CAF7E0" w14:textId="3591409C" w:rsidR="00040CBC" w:rsidRDefault="00040CBC" w:rsidP="00040CBC">
      <w:pPr>
        <w:pStyle w:val="Lyhenneluettelonkohta"/>
      </w:pPr>
      <w:r>
        <w:t>Brute-force:</w:t>
      </w:r>
      <w:r>
        <w:tab/>
      </w:r>
    </w:p>
    <w:p w14:paraId="00065F03" w14:textId="77777777" w:rsidR="0095695C" w:rsidRDefault="0095695C">
      <w:pPr>
        <w:spacing w:line="240" w:lineRule="auto"/>
        <w:jc w:val="left"/>
      </w:pPr>
      <w:r>
        <w:br w:type="page"/>
      </w:r>
    </w:p>
    <w:p w14:paraId="0ED0331F" w14:textId="77777777" w:rsidR="0095695C" w:rsidRPr="008B75F0" w:rsidRDefault="0095695C" w:rsidP="0095695C">
      <w:pPr>
        <w:spacing w:line="240" w:lineRule="auto"/>
        <w:jc w:val="left"/>
        <w:sectPr w:rsidR="0095695C" w:rsidRPr="008B75F0" w:rsidSect="0095695C">
          <w:pgSz w:w="11906" w:h="16838" w:code="9"/>
          <w:pgMar w:top="1134" w:right="1134" w:bottom="1701" w:left="2268" w:header="567" w:footer="567" w:gutter="0"/>
          <w:cols w:space="708"/>
          <w:docGrid w:linePitch="360"/>
        </w:sectPr>
      </w:pPr>
      <w:r>
        <w:lastRenderedPageBreak/>
        <w:br w:type="page"/>
      </w:r>
    </w:p>
    <w:p w14:paraId="6445F551" w14:textId="77777777" w:rsidR="0095695C" w:rsidRPr="00157291" w:rsidRDefault="0095695C" w:rsidP="0095695C">
      <w:pPr>
        <w:pStyle w:val="Heading1"/>
      </w:pPr>
      <w:r w:rsidRPr="00157291">
        <w:lastRenderedPageBreak/>
        <w:t>Johdanto</w:t>
      </w:r>
    </w:p>
    <w:p w14:paraId="6AE10215" w14:textId="77777777" w:rsidR="0095695C" w:rsidRDefault="0095695C" w:rsidP="0095695C">
      <w:pPr>
        <w:pStyle w:val="Leipteksti1"/>
      </w:pPr>
      <w:r>
        <w:t xml:space="preserve">Uhkatiedot ovat todisteita haitallisesta toiminnasta IT-ympäristöissä. Uhkatietoja keräämällä ja niitä tutkimalla pyritään paljastamaan aktiivinen väärinkäyttö, sekä väärinkäyttöyritykset. </w:t>
      </w:r>
    </w:p>
    <w:p w14:paraId="7A9EA8F3" w14:textId="67645D48" w:rsidR="0095695C" w:rsidRDefault="0095695C" w:rsidP="0095695C">
      <w:pPr>
        <w:pStyle w:val="Leipteksti1"/>
        <w:numPr>
          <w:ilvl w:val="0"/>
          <w:numId w:val="27"/>
        </w:numPr>
      </w:pPr>
      <w:r>
        <w:t>Aidon datan kerääminen rajoitettua, yleensä vain oikeista ympäristöistä dataa</w:t>
      </w:r>
    </w:p>
    <w:p w14:paraId="68BA4933" w14:textId="25EDD399" w:rsidR="0095695C" w:rsidRDefault="0095695C" w:rsidP="00D20F79">
      <w:pPr>
        <w:pStyle w:val="Leipteksti1"/>
        <w:numPr>
          <w:ilvl w:val="0"/>
          <w:numId w:val="27"/>
        </w:numPr>
      </w:pPr>
      <w:r>
        <w:t>Työlästä tunnistaa suuria määriä haitallista toimintaa</w:t>
      </w:r>
    </w:p>
    <w:p w14:paraId="0DC97233" w14:textId="28298952" w:rsidR="0095695C" w:rsidRPr="008B75F0" w:rsidRDefault="0095695C" w:rsidP="00D20F79">
      <w:pPr>
        <w:pStyle w:val="Leipteksti1"/>
        <w:numPr>
          <w:ilvl w:val="0"/>
          <w:numId w:val="27"/>
        </w:numPr>
      </w:pPr>
      <w:r>
        <w:t>Hyötyä muiden tehdystä ja automatisoidusta työstä</w:t>
      </w:r>
    </w:p>
    <w:p w14:paraId="5519E1C7" w14:textId="77777777" w:rsidR="0095695C" w:rsidRDefault="0095695C" w:rsidP="0095695C">
      <w:pPr>
        <w:pStyle w:val="Heading1"/>
      </w:pPr>
      <w:r>
        <w:t>Lähtökohdat</w:t>
      </w:r>
    </w:p>
    <w:p w14:paraId="2BF48B66" w14:textId="7CF2E43E" w:rsidR="004440F7" w:rsidRPr="00744FAC" w:rsidRDefault="00BA1209" w:rsidP="0095695C">
      <w:pPr>
        <w:pStyle w:val="Leipteksti1"/>
      </w:pPr>
      <w:r>
        <w:t>Tietoturva on tärkeä osa tietojärjestelmiä, jolla turvataan järjestelmien luotettava toiminnallisuus. Tietoturvan tärkeyttä korostetaan ja tietoisuutta jaetaan laajemmin kuin koskaan. Tässä luvussa pohjustetaan tietoturvapoikkeami</w:t>
      </w:r>
      <w:r w:rsidR="007F5D38">
        <w:t>en</w:t>
      </w:r>
      <w:r>
        <w:t xml:space="preserve"> ja haitallisten uhkien tutkimiselle olennaisia käsitteitä</w:t>
      </w:r>
      <w:r w:rsidR="007F5D38">
        <w:t xml:space="preserve">, jotka ovat digitaalisia </w:t>
      </w:r>
      <w:r w:rsidR="0041655D">
        <w:t>tunnistetietoja</w:t>
      </w:r>
      <w:r w:rsidR="007F5D38">
        <w:t xml:space="preserve">. Opinnäytetyön lopputuloksena on sovellus ratkaisu, joka mahdollistaa uhkatietojen keskitetyn rikastamisen. Sovelluksen avulla </w:t>
      </w:r>
      <w:r w:rsidR="0041655D">
        <w:t>tietoturva-</w:t>
      </w:r>
      <w:r w:rsidR="007F5D38">
        <w:t xml:space="preserve">ammattilaiset voivat tehostaa työtään oleellisiin kohteisiin ja havaita </w:t>
      </w:r>
      <w:r w:rsidR="007F5D38" w:rsidRPr="007F5D38">
        <w:t>tietoturvapoikkeamat</w:t>
      </w:r>
      <w:r w:rsidR="007F5D38">
        <w:t xml:space="preserve"> nopeammin. </w:t>
      </w:r>
    </w:p>
    <w:p w14:paraId="1D7A2D24" w14:textId="77777777" w:rsidR="0095695C" w:rsidRDefault="0095695C" w:rsidP="0095695C">
      <w:pPr>
        <w:pStyle w:val="Heading2"/>
      </w:pPr>
      <w:r>
        <w:t>Uhkatiedot</w:t>
      </w:r>
    </w:p>
    <w:p w14:paraId="732291EC" w14:textId="0405C159" w:rsidR="0095695C" w:rsidRDefault="0095695C" w:rsidP="0095695C">
      <w:pPr>
        <w:pStyle w:val="Leipteksti1"/>
      </w:pPr>
      <w:r>
        <w:t xml:space="preserve">Uhkatiedot ovat </w:t>
      </w:r>
      <w:r w:rsidR="00F639BA">
        <w:t>tapoja</w:t>
      </w:r>
      <w:r w:rsidR="001664C5">
        <w:t xml:space="preserve"> ja tunnistettavia tietoja</w:t>
      </w:r>
      <w:r>
        <w:t xml:space="preserve">, joita on käytetty tietoturvaloukkauksissa </w:t>
      </w:r>
      <w:r w:rsidR="00732182">
        <w:t>ja</w:t>
      </w:r>
      <w:r>
        <w:t xml:space="preserve"> väärinkäyttöyrityksissä.</w:t>
      </w:r>
      <w:r w:rsidR="001664C5">
        <w:t xml:space="preserve"> Niitä kerätään prosessoimalla </w:t>
      </w:r>
      <w:r w:rsidR="0041655D">
        <w:t>tutkimalla</w:t>
      </w:r>
      <w:r w:rsidR="001664C5">
        <w:t xml:space="preserve"> tietoturvaloukkauksista</w:t>
      </w:r>
      <w:r w:rsidR="0041655D">
        <w:t xml:space="preserve"> ja</w:t>
      </w:r>
      <w:r w:rsidR="001664C5">
        <w:t xml:space="preserve"> tunnistamalla mitä hyökkääjä on tehnyt</w:t>
      </w:r>
      <w:r w:rsidR="00F03D51">
        <w:t>.</w:t>
      </w:r>
      <w:r w:rsidR="001664C5">
        <w:t xml:space="preserve"> Tässä opinnäytetyössä</w:t>
      </w:r>
      <w:r w:rsidR="00F639BA">
        <w:t xml:space="preserve"> rajataan uhkatiedot </w:t>
      </w:r>
      <w:r w:rsidR="001664C5">
        <w:t xml:space="preserve">digitaalisiin </w:t>
      </w:r>
      <w:r w:rsidR="0041655D">
        <w:t>tunnistetietoihin</w:t>
      </w:r>
      <w:r w:rsidR="00F639BA">
        <w:t>, joita ovat:</w:t>
      </w:r>
    </w:p>
    <w:p w14:paraId="5A0CCDE9" w14:textId="27FC940F" w:rsidR="00F639BA" w:rsidRDefault="00F639BA" w:rsidP="00F639BA">
      <w:pPr>
        <w:pStyle w:val="Luetelma"/>
      </w:pPr>
      <w:r>
        <w:t>IPv4- ja IPv6-osoitteet</w:t>
      </w:r>
    </w:p>
    <w:p w14:paraId="74A8168A" w14:textId="4EDE6C2A" w:rsidR="00F639BA" w:rsidRDefault="00F639BA" w:rsidP="00F639BA">
      <w:pPr>
        <w:pStyle w:val="Luetelma"/>
      </w:pPr>
      <w:r>
        <w:t>Verkkotunnisteet (domain)</w:t>
      </w:r>
    </w:p>
    <w:p w14:paraId="247D19F4" w14:textId="10A914AD" w:rsidR="00F639BA" w:rsidRDefault="00F639BA" w:rsidP="00F639BA">
      <w:pPr>
        <w:pStyle w:val="Luetelma"/>
      </w:pPr>
      <w:r>
        <w:lastRenderedPageBreak/>
        <w:t>Verkko-osoitteet (URL)</w:t>
      </w:r>
      <w:r w:rsidR="00455999">
        <w:t xml:space="preserve"> </w:t>
      </w:r>
      <w:r w:rsidR="00455999">
        <w:rPr>
          <w:b/>
          <w:bCs/>
        </w:rPr>
        <w:t>Vaihda verkko-osoitteet -&gt; URL:it</w:t>
      </w:r>
    </w:p>
    <w:p w14:paraId="0C33F300" w14:textId="144FBE2A" w:rsidR="00F639BA" w:rsidRDefault="00F639BA" w:rsidP="00F639BA">
      <w:pPr>
        <w:pStyle w:val="Luetelma"/>
      </w:pPr>
      <w:r>
        <w:t>Tiedostojen hajautusarvot (</w:t>
      </w:r>
      <w:proofErr w:type="spellStart"/>
      <w:r>
        <w:t>hash</w:t>
      </w:r>
      <w:proofErr w:type="spellEnd"/>
      <w:r>
        <w:t>)</w:t>
      </w:r>
      <w:r w:rsidR="0053030C">
        <w:t xml:space="preserve"> </w:t>
      </w:r>
      <w:r w:rsidR="0053030C">
        <w:rPr>
          <w:b/>
          <w:bCs/>
        </w:rPr>
        <w:t>tarkistelaskenta?</w:t>
      </w:r>
    </w:p>
    <w:p w14:paraId="43BFEC23" w14:textId="6EBF152A" w:rsidR="00F639BA" w:rsidRDefault="00F03D51" w:rsidP="00F639BA">
      <w:pPr>
        <w:pStyle w:val="Leipteksti1"/>
      </w:pPr>
      <w:r>
        <w:t xml:space="preserve">Digitaalisia </w:t>
      </w:r>
      <w:r w:rsidR="0041655D">
        <w:t>tunnistetietoja</w:t>
      </w:r>
      <w:r w:rsidR="00F639BA">
        <w:t xml:space="preserve"> </w:t>
      </w:r>
      <w:r w:rsidR="0041655D">
        <w:t xml:space="preserve">löytyy </w:t>
      </w:r>
      <w:r w:rsidR="00F639BA">
        <w:t>palomuuri- ja kirjautumislokeilta</w:t>
      </w:r>
      <w:r w:rsidR="00B91541">
        <w:t xml:space="preserve"> lähtö- tai kohdeosoitte</w:t>
      </w:r>
      <w:r w:rsidR="003F06AE">
        <w:t>ina</w:t>
      </w:r>
      <w:r w:rsidR="00F639BA">
        <w:t>, sekä laitte</w:t>
      </w:r>
      <w:r>
        <w:t>iden</w:t>
      </w:r>
      <w:r w:rsidR="00F639BA">
        <w:t xml:space="preserve"> </w:t>
      </w:r>
      <w:r w:rsidR="00B91541">
        <w:t xml:space="preserve">toiminnasta </w:t>
      </w:r>
      <w:r w:rsidR="003F06AE">
        <w:t>verkkoliikenteenä sekä tiedostoina</w:t>
      </w:r>
      <w:r w:rsidR="00B91541">
        <w:t>.</w:t>
      </w:r>
      <w:r w:rsidR="003F06AE">
        <w:t xml:space="preserve"> Uhkatiedot ovat ennestään tunnistettuja uhkatoimijoiden käyttämiä haitallisia tiedostoja, sekä </w:t>
      </w:r>
      <w:r w:rsidR="00761BE6">
        <w:t xml:space="preserve">tietoverkko </w:t>
      </w:r>
      <w:r w:rsidR="003F06AE">
        <w:t xml:space="preserve">liikennettä </w:t>
      </w:r>
      <w:r w:rsidR="00761BE6">
        <w:t xml:space="preserve">uhkatoimijoiden hallitsemiin </w:t>
      </w:r>
      <w:r>
        <w:t>verkko-</w:t>
      </w:r>
      <w:r w:rsidR="00761BE6">
        <w:t>osoitteisii</w:t>
      </w:r>
      <w:r>
        <w:t>n</w:t>
      </w:r>
      <w:r w:rsidR="00761BE6">
        <w:t xml:space="preserve">. </w:t>
      </w:r>
      <w:r>
        <w:t xml:space="preserve">Uhkatietojen avulla pyritään paljastamaan aktiivisia tietoturvaloukkauksia tai jopa torjumaan hyökkäyksiä ennakoivasti, kun uhkatekijöille ominaisia toimintatapoja valvotaan </w:t>
      </w:r>
      <w:r w:rsidR="002771D6">
        <w:t xml:space="preserve">ennestään tunnistetuilla digitaalisilla </w:t>
      </w:r>
      <w:r w:rsidR="0041655D">
        <w:t>tunnistetiedoilla</w:t>
      </w:r>
      <w:r w:rsidR="002771D6">
        <w:t xml:space="preserve">.  </w:t>
      </w:r>
    </w:p>
    <w:p w14:paraId="3F05513E" w14:textId="2576184A" w:rsidR="00761BE6" w:rsidRDefault="00105F2B" w:rsidP="00761BE6">
      <w:pPr>
        <w:pStyle w:val="Leipteksti1"/>
      </w:pPr>
      <w:r>
        <w:t>Haittaohjelmia</w:t>
      </w:r>
      <w:r w:rsidR="00761BE6">
        <w:t xml:space="preserve"> käytetään saavuttamaan jokin tavoite. </w:t>
      </w:r>
      <w:r>
        <w:t>Ennen lopullista tavoitetta, haittaohjelma pyrkii</w:t>
      </w:r>
      <w:r w:rsidR="00761BE6">
        <w:t xml:space="preserve"> </w:t>
      </w:r>
      <w:r>
        <w:t xml:space="preserve">usein tunkeutumaan </w:t>
      </w:r>
      <w:r w:rsidR="00761BE6">
        <w:t xml:space="preserve">syvemmälle ympäristöön, saamaan salasanoja haltuun ja korottamaan käyttöoikeuksia, kunnes tavoite on mahdollista toteuttaa. </w:t>
      </w:r>
      <w:r>
        <w:t xml:space="preserve">Tavoitteen edellytyksenä voi olla jokin tietty laite, verkkoympäristö tai saamaan tietyn tasoiset käyttöoikeudet. </w:t>
      </w:r>
      <w:r w:rsidR="002771D6">
        <w:t xml:space="preserve">Tiedostoja voidaan tunnistaa hajautusarvojen perusteella. </w:t>
      </w:r>
    </w:p>
    <w:p w14:paraId="22449609" w14:textId="2F755EAF" w:rsidR="00761BE6" w:rsidRPr="00F639BA" w:rsidRDefault="00761BE6" w:rsidP="00761BE6">
      <w:pPr>
        <w:pStyle w:val="Leipteksti1"/>
      </w:pPr>
      <w:r>
        <w:t xml:space="preserve">Verkkotunnisteet </w:t>
      </w:r>
      <w:r w:rsidR="00D36B54">
        <w:t>isännöivät</w:t>
      </w:r>
      <w:r>
        <w:t xml:space="preserve"> haitallisia tiedostoja tai muita resursseja</w:t>
      </w:r>
      <w:r w:rsidR="00D36B54">
        <w:t xml:space="preserve"> kuten kalastelu sisältöä</w:t>
      </w:r>
      <w:r>
        <w:t>, joiden kautta saadaan ensimmäinen pääsy ympäristöön</w:t>
      </w:r>
      <w:r w:rsidR="00105F2B">
        <w:t>. Ne toi</w:t>
      </w:r>
      <w:r w:rsidR="002771D6">
        <w:t xml:space="preserve">mivat </w:t>
      </w:r>
      <w:r w:rsidR="00105F2B">
        <w:t>myös</w:t>
      </w:r>
      <w:r w:rsidR="002771D6">
        <w:t xml:space="preserve"> osoitteina</w:t>
      </w:r>
      <w:r w:rsidR="00105F2B">
        <w:t>,</w:t>
      </w:r>
      <w:r>
        <w:t xml:space="preserve"> joihin </w:t>
      </w:r>
      <w:r w:rsidR="002771D6">
        <w:t xml:space="preserve">viedään </w:t>
      </w:r>
      <w:r>
        <w:t>luvattomasti tietoaineistoa ympäristöstä</w:t>
      </w:r>
      <w:r w:rsidR="00C11B3C">
        <w:t xml:space="preserve">, </w:t>
      </w:r>
      <w:r w:rsidR="002771D6">
        <w:t>ja</w:t>
      </w:r>
      <w:r>
        <w:t xml:space="preserve"> komentokeskuskina, joiden kautta voidaan komentaa haittaohjelmia toimimaan halutulla tavalla</w:t>
      </w:r>
      <w:r w:rsidR="002771D6">
        <w:t xml:space="preserve">. </w:t>
      </w:r>
    </w:p>
    <w:p w14:paraId="08D7F3EA" w14:textId="7D580829" w:rsidR="0041655D" w:rsidRPr="0041655D" w:rsidRDefault="00F03D51" w:rsidP="0041655D">
      <w:pPr>
        <w:pStyle w:val="Heading3"/>
      </w:pPr>
      <w:r>
        <w:t xml:space="preserve">Digitaaliset </w:t>
      </w:r>
      <w:r w:rsidR="0041655D">
        <w:t>tunnistetiedot</w:t>
      </w:r>
    </w:p>
    <w:p w14:paraId="3BCAFE49" w14:textId="77777777" w:rsidR="00F03D51" w:rsidRDefault="00B91541" w:rsidP="0095695C">
      <w:pPr>
        <w:pStyle w:val="Leipteksti1"/>
      </w:pPr>
      <w:r>
        <w:t xml:space="preserve">IP-osoitteet toimivat tietoliikenteen perustana. Kun </w:t>
      </w:r>
      <w:r w:rsidR="00F03D51">
        <w:t>tietoa</w:t>
      </w:r>
      <w:r>
        <w:t xml:space="preserve"> halutaan lähettää, vastaanottaa tai hakea toiselta laitteelta, täytyy laitteen osoittaa mistä liikenne liikkuu mihin. IP-osoitteet toimivat lähtö- ja kohdeosoitteina</w:t>
      </w:r>
      <w:r w:rsidR="003F06AE">
        <w:t>, joiden avulla voidaan</w:t>
      </w:r>
      <w:r w:rsidR="00F03D51">
        <w:t xml:space="preserve"> reitittää</w:t>
      </w:r>
      <w:r w:rsidR="003F06AE">
        <w:t xml:space="preserve"> mikä laite lähettää </w:t>
      </w:r>
      <w:r w:rsidR="00F03D51">
        <w:t xml:space="preserve">tietoja, </w:t>
      </w:r>
      <w:r w:rsidR="003F06AE">
        <w:t>minne. IP-osoitteet voidaan jakaa neljään tyyppiin</w:t>
      </w:r>
      <w:r w:rsidR="00F03D51">
        <w:t>:</w:t>
      </w:r>
    </w:p>
    <w:p w14:paraId="0A28008E" w14:textId="77777777" w:rsidR="00F03D51" w:rsidRDefault="00F03D51" w:rsidP="00F03D51">
      <w:pPr>
        <w:pStyle w:val="Luetelma"/>
      </w:pPr>
      <w:r>
        <w:t>J</w:t>
      </w:r>
      <w:r w:rsidR="003F06AE">
        <w:t>ulkis</w:t>
      </w:r>
      <w:r>
        <w:t>et IP-osoitteet</w:t>
      </w:r>
    </w:p>
    <w:p w14:paraId="34B5701D" w14:textId="77777777" w:rsidR="00F03D51" w:rsidRDefault="00F03D51" w:rsidP="00F03D51">
      <w:pPr>
        <w:pStyle w:val="Luetelma"/>
      </w:pPr>
      <w:r>
        <w:t>Yksityiset IP</w:t>
      </w:r>
      <w:r w:rsidR="003F06AE">
        <w:t>-</w:t>
      </w:r>
      <w:r>
        <w:t>osoitteet</w:t>
      </w:r>
    </w:p>
    <w:p w14:paraId="782267FC" w14:textId="77777777" w:rsidR="00F03D51" w:rsidRDefault="00F03D51" w:rsidP="00F03D51">
      <w:pPr>
        <w:pStyle w:val="Luetelma"/>
      </w:pPr>
      <w:r>
        <w:lastRenderedPageBreak/>
        <w:t>D</w:t>
      </w:r>
      <w:r w:rsidR="003F06AE">
        <w:t>ynaamis</w:t>
      </w:r>
      <w:r>
        <w:t>et IP-osoitteet</w:t>
      </w:r>
    </w:p>
    <w:p w14:paraId="4BCFDF6C" w14:textId="06A2A2EB" w:rsidR="00F03D51" w:rsidRDefault="00F03D51" w:rsidP="00F03D51">
      <w:pPr>
        <w:pStyle w:val="Luetelma"/>
      </w:pPr>
      <w:r>
        <w:t>S</w:t>
      </w:r>
      <w:r w:rsidR="003F06AE">
        <w:t>taattis</w:t>
      </w:r>
      <w:r>
        <w:t xml:space="preserve">et </w:t>
      </w:r>
      <w:r w:rsidR="003F06AE">
        <w:t>IP-osoitte</w:t>
      </w:r>
      <w:r>
        <w:t>et</w:t>
      </w:r>
    </w:p>
    <w:p w14:paraId="30BB66AF" w14:textId="21659D15" w:rsidR="00B91541" w:rsidRDefault="00F03D51" w:rsidP="0095695C">
      <w:pPr>
        <w:pStyle w:val="Leipteksti1"/>
      </w:pPr>
      <w:r>
        <w:t>Uhkatiedoille</w:t>
      </w:r>
      <w:r w:rsidR="003F06AE">
        <w:t xml:space="preserve"> oleelliset IP-osoitetyypit ovat julkiset IP-osoitteet. Julkiset IP-osoitteet ovat</w:t>
      </w:r>
      <w:r w:rsidR="00546817">
        <w:t xml:space="preserve"> yleensä</w:t>
      </w:r>
      <w:r w:rsidR="003F06AE">
        <w:t xml:space="preserve"> pysyviä, </w:t>
      </w:r>
      <w:r w:rsidR="00546817">
        <w:t xml:space="preserve">aina </w:t>
      </w:r>
      <w:r w:rsidR="003F06AE">
        <w:t xml:space="preserve">ainutlaatuisia ja ne toimivat tunnisteina julkisessa internetissä. </w:t>
      </w:r>
      <w:r w:rsidR="00105F2B">
        <w:t xml:space="preserve">Uhkatietojen kontekstissa IPv4 ja IPv6 eivät juurikaan eroa. </w:t>
      </w:r>
      <w:r w:rsidR="00C11B3C">
        <w:t>IP-osoitteet</w:t>
      </w:r>
      <w:r w:rsidR="00546817">
        <w:t xml:space="preserve"> ovat</w:t>
      </w:r>
      <w:r w:rsidR="00C11B3C">
        <w:t xml:space="preserve"> yleensä aina osana tietoturvaloukkauksia, sillä kaikki verkkoliikenne tarvitsee aina IP-osoitteen.</w:t>
      </w:r>
      <w:r w:rsidR="002771D6">
        <w:t xml:space="preserve"> </w:t>
      </w:r>
    </w:p>
    <w:p w14:paraId="6824FEDB" w14:textId="195180A5" w:rsidR="003F06AE" w:rsidRDefault="003F06AE" w:rsidP="0095695C">
      <w:pPr>
        <w:pStyle w:val="Leipteksti1"/>
      </w:pPr>
      <w:r>
        <w:t xml:space="preserve">[IP-osoite tyypit] </w:t>
      </w:r>
      <w:hyperlink r:id="rId24" w:history="1">
        <w:r w:rsidRPr="00C35F68">
          <w:rPr>
            <w:rStyle w:val="Hyperlink"/>
          </w:rPr>
          <w:t>https://nordvpn.com/fi/blog/types-of-ip-addresses/</w:t>
        </w:r>
      </w:hyperlink>
      <w:r>
        <w:t xml:space="preserve"> 17.11</w:t>
      </w:r>
    </w:p>
    <w:p w14:paraId="07EFC5B5" w14:textId="337D3C84" w:rsidR="00105F2B" w:rsidRDefault="00546817" w:rsidP="0095695C">
      <w:pPr>
        <w:pStyle w:val="Leipteksti1"/>
      </w:pPr>
      <w:r>
        <w:t xml:space="preserve">Verkkotunniste on usein ihmisymmärrettävä merkkijono, joka </w:t>
      </w:r>
      <w:r w:rsidR="00105F2B">
        <w:t>tarvitse</w:t>
      </w:r>
      <w:r>
        <w:t>e</w:t>
      </w:r>
      <w:r w:rsidR="00105F2B">
        <w:t xml:space="preserve"> aina IP-osoitteen, jonka takana jotain palvelua </w:t>
      </w:r>
      <w:r>
        <w:t>pidetään yllä</w:t>
      </w:r>
      <w:r w:rsidR="00105F2B">
        <w:t xml:space="preserve">. </w:t>
      </w:r>
      <w:r w:rsidR="00C11B3C">
        <w:t>Verkkotunnisteet toimivat hierarkialla, jossa tasot erotetaan pisteellä</w:t>
      </w:r>
      <w:r w:rsidR="00D655F7">
        <w:t>.</w:t>
      </w:r>
      <w:r>
        <w:t xml:space="preserve"> Ylätason verkkotunnusta (top-</w:t>
      </w:r>
      <w:proofErr w:type="spellStart"/>
      <w:r>
        <w:t>level</w:t>
      </w:r>
      <w:proofErr w:type="spellEnd"/>
      <w:r>
        <w:t xml:space="preserve"> domain)</w:t>
      </w:r>
      <w:r w:rsidR="00C11B3C">
        <w:t xml:space="preserve"> hallitsee </w:t>
      </w:r>
      <w:r w:rsidR="00D655F7">
        <w:t xml:space="preserve">aina jokin organisaatio, joka jakaa toisen tason verkkotunnisteita organisaatioille sekä yksityishenkilöille. Uhkatiedot koskevat toisen tai jopa kolmannen tason verkkotunnisteita, joissa uhkatoimija </w:t>
      </w:r>
      <w:r>
        <w:t>ylläpitää</w:t>
      </w:r>
      <w:r w:rsidR="00D655F7">
        <w:t xml:space="preserve"> haitallista toimintaa. Usein koko toisen tason verkkotunniste osallistuu haitalliseen toimintaan. </w:t>
      </w:r>
    </w:p>
    <w:p w14:paraId="2D1E3BEF" w14:textId="77777777" w:rsidR="002771D6" w:rsidRDefault="00546817" w:rsidP="0095695C">
      <w:pPr>
        <w:pStyle w:val="Leipteksti1"/>
      </w:pPr>
      <w:r>
        <w:t xml:space="preserve">Verkko-osoitteilla tarkoitetaan tarkkaa osoitetta verkkotunnisteella, joka johtaa tiettyyn resurssiin. </w:t>
      </w:r>
      <w:r w:rsidR="00D655F7">
        <w:t>Verkko-osoitteessa voi olla mukana myös kysely parametrejä.</w:t>
      </w:r>
      <w:r w:rsidR="002771D6">
        <w:t xml:space="preserve"> </w:t>
      </w:r>
    </w:p>
    <w:p w14:paraId="6A2AB8B9" w14:textId="4DD33196" w:rsidR="00607808" w:rsidRDefault="002771D6" w:rsidP="0095695C">
      <w:pPr>
        <w:pStyle w:val="Leipteksti1"/>
      </w:pPr>
      <w:r>
        <w:t xml:space="preserve">Kaikkiin verkkoliikenteeseen liittyvien </w:t>
      </w:r>
      <w:r w:rsidR="0041655D">
        <w:t>tunnistetietojen</w:t>
      </w:r>
      <w:r>
        <w:t xml:space="preserve"> kautta voidaan suorittaa samoja haitallisia toimia, koska IP-osoite, verkkotunniste ja osoite ovat kaikki jokseenkin riippuvaisia toisistaan. Näiden </w:t>
      </w:r>
      <w:r w:rsidR="0041655D">
        <w:t>tunnistetietojen</w:t>
      </w:r>
      <w:r>
        <w:t xml:space="preserve"> takana voidaan isännöidä haitallisia tiedostoja, </w:t>
      </w:r>
      <w:r w:rsidR="001863FD">
        <w:t xml:space="preserve">joita huijataan laitteen käyttäjä lataamaan, tai mahdollistetaan aktiivisen haittaohjelman käydä lataamassa jatkotoimenpiteiden suorittamiseksi. Verkossa isännöidään myös erilaisia huijauksia, joiden tavoitteena on yksinkertaisimmillaan seurata käyttäjän toimintaa, tai varastaa henkilökohtaisia tietoja. </w:t>
      </w:r>
    </w:p>
    <w:p w14:paraId="3227BF2D" w14:textId="5DCA5234" w:rsidR="00D655F7" w:rsidRPr="00607808" w:rsidRDefault="00607808" w:rsidP="0095695C">
      <w:pPr>
        <w:pStyle w:val="Leipteksti1"/>
      </w:pPr>
      <w:r>
        <w:t xml:space="preserve">IP-osoitteet ja verkkotunnisteet ovat hallittuja tunnisteita. Eri organisaatiot hallinnoivat verkkoliikenteeseen liittyviä tunnisteita ja jakavat osia </w:t>
      </w:r>
      <w:r w:rsidR="001C4F18">
        <w:t xml:space="preserve">alemmille </w:t>
      </w:r>
      <w:r w:rsidR="001C4F18">
        <w:lastRenderedPageBreak/>
        <w:t xml:space="preserve">organisaatioille käyttöön. Tämän hallinnollisen rakenteen takia, IP-osoitteet sekä verkkotunnisteet eivät ole pysyviä uhkatietoja. IP-osoitteiden ja verkkotunnisteiden käyttö voidaan mitätöidä, jos niistä tunnistetaan suoritettavan haitallista toimintaa. Näitä samoja tunnisteita voidaan jakaa myöhemmässä vaiheessa toiselle toimialle, joka käyttää niitä laillisiin toimiin. </w:t>
      </w:r>
    </w:p>
    <w:p w14:paraId="4F677AB6" w14:textId="7980980E" w:rsidR="0095695C" w:rsidRDefault="0095695C" w:rsidP="0095695C">
      <w:pPr>
        <w:pStyle w:val="Leipteksti1"/>
      </w:pPr>
      <w:r>
        <w:t xml:space="preserve">Tiedostojen hajautusarvot ovat matemaattisia laskentatuloksia tiedoston sisällöstä. Tiedostojen nimet ovat mielivaltaisia ja niitä pystytään muuttamaan ilman että tiedoston sisältöön tarvitsee tehdä muutoksia. Tiedostonimi ei tällöin toimi tunnisteena tiedostoille. Hajautusarvot ovat uniikkeja merkkijonoja, jotka tehdään erilaisten laskenta algoritmien avulla ja kuvaavat tiedoston sisältöä. Vertaamalla tiedoston hajautusarvoa voidaan varmistaa, onko tiedoston sisältö muuttunut, jolloin voidaan varmistaa, onko ennestään tunnettua tiedostoa muutettu esimerkiksi hyökkääjän toimesta. </w:t>
      </w:r>
      <w:r w:rsidR="00D43DC1">
        <w:t>Tiedoston toiminta voidaan analysoida, sen haitallisuus arvioida ja tulokset julkaista tai tallentaa. Hajautusarvot pysyvät samana, jos tiedoston sisältö pysyy täysin saman, joten</w:t>
      </w:r>
      <w:r>
        <w:t xml:space="preserve"> </w:t>
      </w:r>
      <w:r w:rsidR="00D43DC1">
        <w:t>tallennettuja</w:t>
      </w:r>
      <w:r>
        <w:t xml:space="preserve"> tuloksia </w:t>
      </w:r>
      <w:r w:rsidR="00D43DC1">
        <w:t xml:space="preserve">voidaan </w:t>
      </w:r>
      <w:r>
        <w:t>käyttää</w:t>
      </w:r>
      <w:r w:rsidR="00D43DC1">
        <w:t xml:space="preserve"> arvioimaan tiedostoa, jos se huomataan uudestaan.</w:t>
      </w:r>
      <w:r>
        <w:t xml:space="preserve"> Useat virustentorjuntaohjelmat käyttävät osana toimintaansa hajautusarvoja tunnistaakseen ennestään löydettyjä haittaohjelmia.</w:t>
      </w:r>
      <w:r w:rsidR="00D43DC1">
        <w:t xml:space="preserve"> </w:t>
      </w:r>
    </w:p>
    <w:p w14:paraId="4FDB68D0" w14:textId="3CED41EE" w:rsidR="0095695C" w:rsidRPr="006D56B6" w:rsidRDefault="0095695C" w:rsidP="0095695C">
      <w:pPr>
        <w:pStyle w:val="Leipteksti1"/>
      </w:pPr>
      <w:r w:rsidRPr="006D56B6">
        <w:t xml:space="preserve">[Microsoft PowerShell </w:t>
      </w:r>
      <w:proofErr w:type="spellStart"/>
      <w:r w:rsidRPr="006D56B6">
        <w:t>Get-FileHash</w:t>
      </w:r>
      <w:proofErr w:type="spellEnd"/>
      <w:r w:rsidRPr="006D56B6">
        <w:t xml:space="preserve">, hyvää dokumentaatiota mihin </w:t>
      </w:r>
      <w:proofErr w:type="spellStart"/>
      <w:r>
        <w:t>hasheja</w:t>
      </w:r>
      <w:proofErr w:type="spellEnd"/>
      <w:r>
        <w:t xml:space="preserve"> käytetään] </w:t>
      </w:r>
      <w:hyperlink r:id="rId25" w:history="1">
        <w:r w:rsidRPr="00C35F68">
          <w:rPr>
            <w:rStyle w:val="Hyperlink"/>
          </w:rPr>
          <w:t>https://learn.microsoft.com/en-us/powershell/module/microsoft.powershell.utility/get-filehash?view=powershell-7.4</w:t>
        </w:r>
      </w:hyperlink>
      <w:r w:rsidR="004440F7">
        <w:t xml:space="preserve"> 16.11</w:t>
      </w:r>
    </w:p>
    <w:p w14:paraId="2F50E574" w14:textId="1A23B8EF" w:rsidR="0095695C" w:rsidRDefault="0095695C" w:rsidP="0095695C">
      <w:pPr>
        <w:pStyle w:val="Heading3"/>
      </w:pPr>
      <w:r>
        <w:t xml:space="preserve">Uhkatietojen </w:t>
      </w:r>
      <w:r w:rsidRPr="002C069F">
        <w:rPr>
          <w:b/>
          <w:bCs w:val="0"/>
        </w:rPr>
        <w:t>kerääminen</w:t>
      </w:r>
      <w:r w:rsidR="002C069F">
        <w:rPr>
          <w:b/>
          <w:bCs w:val="0"/>
        </w:rPr>
        <w:t>/löytäminen</w:t>
      </w:r>
    </w:p>
    <w:p w14:paraId="6BC008BE" w14:textId="7AD0ED61" w:rsidR="002C069F" w:rsidRPr="002C069F" w:rsidRDefault="002C069F" w:rsidP="002C069F">
      <w:pPr>
        <w:pStyle w:val="Leipteksti1"/>
        <w:rPr>
          <w:b/>
          <w:bCs/>
        </w:rPr>
      </w:pPr>
      <w:r>
        <w:rPr>
          <w:b/>
          <w:bCs/>
        </w:rPr>
        <w:t xml:space="preserve">Tarkoituksena kertoa mistä uhkatietoja nostetaan ensimmäisen kerran. </w:t>
      </w:r>
    </w:p>
    <w:p w14:paraId="0B2B936D" w14:textId="65BC8511" w:rsidR="002C069F" w:rsidRDefault="0042179E" w:rsidP="0042179E">
      <w:pPr>
        <w:pStyle w:val="Leipteksti1"/>
      </w:pPr>
      <w:r>
        <w:t xml:space="preserve">Uhkatiedot ovat reaktiivisia luonteeltaan. </w:t>
      </w:r>
      <w:r w:rsidR="00D36B54">
        <w:t>Niitä</w:t>
      </w:r>
      <w:r>
        <w:t xml:space="preserve"> kerätään joko osana teknistä tutkimusta tapahtuneen tietoturvaloukkauksen jälkeen</w:t>
      </w:r>
      <w:r w:rsidR="003A67C7">
        <w:t>, tai todettujen väärinkäyttöyritysten perusteella</w:t>
      </w:r>
      <w:r w:rsidR="00CF2E4F">
        <w:t xml:space="preserve"> tunnistamalla </w:t>
      </w:r>
      <w:r w:rsidR="00D36B54">
        <w:t xml:space="preserve">digitaaliset </w:t>
      </w:r>
      <w:r w:rsidR="0041655D">
        <w:t>tunnistetiedot</w:t>
      </w:r>
      <w:r w:rsidR="00D36B54">
        <w:t>, jotka olivat osallisina yritykseen</w:t>
      </w:r>
      <w:r w:rsidR="00CF2E4F">
        <w:t xml:space="preserve">. </w:t>
      </w:r>
      <w:r w:rsidR="002C069F">
        <w:t>Nämä d</w:t>
      </w:r>
      <w:r w:rsidR="00D36B54">
        <w:t xml:space="preserve">igitaaliset </w:t>
      </w:r>
      <w:r w:rsidR="0041655D">
        <w:t>tunnistetiedot</w:t>
      </w:r>
      <w:r w:rsidR="00D36B54">
        <w:t xml:space="preserve"> </w:t>
      </w:r>
      <w:r w:rsidR="003A67C7">
        <w:t xml:space="preserve">tallentuvat </w:t>
      </w:r>
      <w:r w:rsidR="00DA441E">
        <w:t>valvottavien ympäristöjen digitaalisiin lokeihin</w:t>
      </w:r>
      <w:r w:rsidR="00D36B54">
        <w:t>.</w:t>
      </w:r>
      <w:r w:rsidR="002C069F">
        <w:t xml:space="preserve"> </w:t>
      </w:r>
    </w:p>
    <w:p w14:paraId="1A266D0E" w14:textId="76E35B1E" w:rsidR="00040CBC" w:rsidRDefault="00DA441E" w:rsidP="0042179E">
      <w:pPr>
        <w:pStyle w:val="Leipteksti1"/>
      </w:pPr>
      <w:r>
        <w:lastRenderedPageBreak/>
        <w:t>Lokit ovat sovellusten ja käyttöjärjestelmien tuottamia tietoja kyseisen tuotteen toiminnasta</w:t>
      </w:r>
      <w:r w:rsidR="00040CBC">
        <w:t>, jotka tallennetaan tai tulostetaan laitteelle</w:t>
      </w:r>
      <w:r w:rsidR="006E2A97">
        <w:t>.</w:t>
      </w:r>
      <w:r w:rsidR="00E94BEA">
        <w:t xml:space="preserve"> </w:t>
      </w:r>
      <w:r w:rsidR="00040CBC">
        <w:t>Niiden muoto ja sisältö vaihtelevat tuotteista toisiin. Lokien tarkoituksena on kertoa tuotteen toiminnasta ja ne voivat sisältää merkintöjä esimerkiksi sovelluslogiikasta, muutoksista, virheistä ja mitkä toiminnot ovat johtaneet kyseisiin tapahtumiin. Palomuurin</w:t>
      </w:r>
      <w:r w:rsidR="006E2A97" w:rsidRPr="00040CBC">
        <w:t xml:space="preserve"> </w:t>
      </w:r>
      <w:r w:rsidR="00040CBC">
        <w:t xml:space="preserve">tehtävänä on määritellä verkkoliikennettä ja suojella sisäverkkoa haitallisilta toimijoilta. Palomuurit yleensä </w:t>
      </w:r>
      <w:r w:rsidR="006E2A97" w:rsidRPr="00040CBC">
        <w:t>tallentavat tiedot verkkoliikenteestä,</w:t>
      </w:r>
      <w:r w:rsidR="00040CBC">
        <w:t xml:space="preserve"> kuten</w:t>
      </w:r>
      <w:r w:rsidR="006E2A97" w:rsidRPr="00040CBC">
        <w:t xml:space="preserve"> mikä lähdeosoite otti yhteyttä mihin kohdeosoitteeseen, millä portilla, kuinka monta tavua lähetettiin ja otettiin vastaa</w:t>
      </w:r>
      <w:r w:rsidR="00040CBC">
        <w:t xml:space="preserve">n. Jos palomuuri estää yhteyden, se saattaa ilmoittaa tämän ja syyn, miksi yhteys estettiin. </w:t>
      </w:r>
      <w:r w:rsidR="006E2A97" w:rsidRPr="00040CBC">
        <w:t xml:space="preserve"> </w:t>
      </w:r>
    </w:p>
    <w:p w14:paraId="2BCCC063" w14:textId="02D3A9D1" w:rsidR="00040CBC" w:rsidRPr="00040CBC" w:rsidRDefault="00040CBC" w:rsidP="0042179E">
      <w:pPr>
        <w:pStyle w:val="Leipteksti1"/>
      </w:pPr>
      <w:r>
        <w:t xml:space="preserve">[Palomuuri on] </w:t>
      </w:r>
      <w:hyperlink r:id="rId26" w:history="1">
        <w:r w:rsidRPr="00874B7D">
          <w:rPr>
            <w:rStyle w:val="Hyperlink"/>
          </w:rPr>
          <w:t>https://www.cisco.com/site/us/en/learn/topics/security/what-is-a-firewall.html</w:t>
        </w:r>
      </w:hyperlink>
      <w:r>
        <w:t xml:space="preserve"> 28.11</w:t>
      </w:r>
    </w:p>
    <w:p w14:paraId="60A01890" w14:textId="39FD918E" w:rsidR="009F6DFE" w:rsidRDefault="004E3886" w:rsidP="0042179E">
      <w:pPr>
        <w:pStyle w:val="Leipteksti1"/>
      </w:pPr>
      <w:r>
        <w:t xml:space="preserve">Jäsennellyillä lokeilta, joilla on jokin standardi tiedostomuoto, </w:t>
      </w:r>
      <w:r w:rsidR="0041655D">
        <w:t>tunnistetiedot</w:t>
      </w:r>
      <w:r>
        <w:t xml:space="preserve"> kuten IP-osoitteet ovat aina tietyssä kohtaa, jolloin tunnisteet voidaan erottaa helposti lokeilta ohjelmallisesti. </w:t>
      </w:r>
      <w:r w:rsidR="006705EE">
        <w:t xml:space="preserve">Ohjelmointi- ja skriptauskielet tarjoavat usein valmiita ratkaisuita yleisimpien tiedostomuotojen, kuten JSON-, XML- ja CSV-tiedostojen jäsentelyyn. </w:t>
      </w:r>
    </w:p>
    <w:p w14:paraId="6E29D1FC" w14:textId="57ACE5F4" w:rsidR="004E3886" w:rsidRDefault="004E3886" w:rsidP="0042179E">
      <w:pPr>
        <w:pStyle w:val="Leipteksti1"/>
      </w:pPr>
      <w:r>
        <w:t>Lokeilta, joilla ei ole struktuuria</w:t>
      </w:r>
      <w:r w:rsidR="00D36B54">
        <w:t>,</w:t>
      </w:r>
      <w:r>
        <w:t xml:space="preserve"> voidaan </w:t>
      </w:r>
      <w:r w:rsidR="00D36B54">
        <w:t xml:space="preserve">digitaaliset </w:t>
      </w:r>
      <w:r w:rsidR="0041655D">
        <w:t>tunnistetiedot</w:t>
      </w:r>
      <w:r>
        <w:t xml:space="preserve"> erottaa käyttämällä säännöllisiä lausekkeita (</w:t>
      </w:r>
      <w:proofErr w:type="spellStart"/>
      <w:r>
        <w:t>regex</w:t>
      </w:r>
      <w:proofErr w:type="spellEnd"/>
      <w:r>
        <w:t>)</w:t>
      </w:r>
      <w:r w:rsidR="006705EE">
        <w:t xml:space="preserve">. Säännöllisillä lausekkeilla voidaan poimia tekstistä tietyn mallisia tekstijonoja. Kaikki digitaaliset </w:t>
      </w:r>
      <w:r w:rsidR="0041655D">
        <w:t>tunnistetiedot</w:t>
      </w:r>
      <w:r w:rsidR="006705EE">
        <w:t xml:space="preserve"> noudattavat tietynlaista mallia, joka mahdollistaa niiden </w:t>
      </w:r>
      <w:r w:rsidR="009F6DFE">
        <w:t xml:space="preserve">poimimisen. </w:t>
      </w:r>
    </w:p>
    <w:p w14:paraId="0EEA6EBD" w14:textId="7F4270BB" w:rsidR="0012043E" w:rsidRDefault="0012043E" w:rsidP="0042179E">
      <w:pPr>
        <w:pStyle w:val="Leipteksti1"/>
      </w:pPr>
      <w:r>
        <w:t xml:space="preserve">Tekninen tutkimus seuraa tietoturvaloukkausta. Sen tarkoituksena on </w:t>
      </w:r>
      <w:r w:rsidR="005412A9">
        <w:t xml:space="preserve">käydä systemaattisesti läpi </w:t>
      </w:r>
      <w:r w:rsidR="00A46DFD">
        <w:t xml:space="preserve">digitaalista </w:t>
      </w:r>
      <w:r w:rsidR="005412A9">
        <w:t xml:space="preserve">todistusaineistoa, </w:t>
      </w:r>
      <w:r w:rsidR="00A46DFD">
        <w:t xml:space="preserve">kuten tietoliikennelokeja, </w:t>
      </w:r>
      <w:r w:rsidR="005412A9">
        <w:t>järjestel</w:t>
      </w:r>
      <w:r w:rsidR="00A46DFD">
        <w:t xml:space="preserve">mälokeja ja haittaohjelmia. Sen tavoitteena on usein jäljittää mitä tietoturvaloukkauksessa on tapahtunut, mitä hyökkääjä on saanut aikaan ja miten laajalle toiminta on ulottunut. Tutkimuksen </w:t>
      </w:r>
      <w:r w:rsidR="009F6DFE">
        <w:t>tavoitteena voi myös olla</w:t>
      </w:r>
      <w:r w:rsidR="00A46DFD">
        <w:t xml:space="preserve"> uhkatiet</w:t>
      </w:r>
      <w:r w:rsidR="009F6DFE">
        <w:t xml:space="preserve">ojen kerääminen. Tuloksena on listaus digitaalisista </w:t>
      </w:r>
      <w:r w:rsidR="0041655D">
        <w:t>tunnistetiedoista</w:t>
      </w:r>
      <w:r w:rsidR="009F6DFE">
        <w:t>,</w:t>
      </w:r>
      <w:r w:rsidR="00A46DFD">
        <w:t xml:space="preserve"> mitä tietoturvaloukkauksessa on käytetty. </w:t>
      </w:r>
      <w:r w:rsidR="009F6DFE">
        <w:t xml:space="preserve">Nämä toimivat uhkatietoina, joita voidaan käyttää muissa ympäristöissä uhkien löytämiseen ja torjumiseen. </w:t>
      </w:r>
    </w:p>
    <w:p w14:paraId="09DDDC90" w14:textId="0906E9F7" w:rsidR="009F6DFE" w:rsidRDefault="009F6DFE" w:rsidP="0042179E">
      <w:pPr>
        <w:pStyle w:val="Leipteksti1"/>
      </w:pPr>
      <w:r>
        <w:lastRenderedPageBreak/>
        <w:t xml:space="preserve">Aktiivisen valvonnan ja </w:t>
      </w:r>
      <w:r w:rsidRPr="00040CBC">
        <w:t>tehokkaiden</w:t>
      </w:r>
      <w:r>
        <w:t xml:space="preserve"> turvallisuusmenetelmien kautta voidaan tunnistaa väärinkäyttöyrityksiä. Brute-</w:t>
      </w:r>
      <w:proofErr w:type="spellStart"/>
      <w:r>
        <w:t>force</w:t>
      </w:r>
      <w:proofErr w:type="spellEnd"/>
      <w:r>
        <w:t xml:space="preserve"> hyökkäyksessä hyökkääjä pyrkii pakottamaan itsensä sisään, esimerkiksi kokeilemalla jokaista salasanaa, kunnes jokin onnistuu. Tunnistamalla normaalista toiminnasta poikkeavia tapauksia voidaan tietoturvaloukkaukset estää ennenaikaisesti. Tapahtumien pohjalta voidaan myös kerätä digitaaliset </w:t>
      </w:r>
      <w:r w:rsidR="0041655D">
        <w:t>tunnistetiedot</w:t>
      </w:r>
      <w:r>
        <w:t xml:space="preserve"> ja koostaa ne uhkatiedoiksi. </w:t>
      </w:r>
    </w:p>
    <w:p w14:paraId="6BAFF33F" w14:textId="3F534071" w:rsidR="00D43DC1" w:rsidRDefault="004951C5" w:rsidP="0042179E">
      <w:pPr>
        <w:pStyle w:val="Leipteksti1"/>
      </w:pPr>
      <w:r>
        <w:t>Erityinen tapa</w:t>
      </w:r>
      <w:r w:rsidR="009F7EAB">
        <w:t xml:space="preserve"> kerätä uhkatietoja, on jättää </w:t>
      </w:r>
      <w:r w:rsidR="00A005F6">
        <w:t>ympäristöön näkyvälle laite, joka houkuttelee hyökkääjiä yrittämään tunkeutua siihen. Näitä laitteita kutsutaan hunajapurkeiksi</w:t>
      </w:r>
      <w:r>
        <w:t xml:space="preserve"> (</w:t>
      </w:r>
      <w:proofErr w:type="spellStart"/>
      <w:r>
        <w:t>honeypot</w:t>
      </w:r>
      <w:proofErr w:type="spellEnd"/>
      <w:r>
        <w:t>)</w:t>
      </w:r>
      <w:r w:rsidR="00A005F6">
        <w:t>. Niiden tarkoituksena on esittäytyä helppo</w:t>
      </w:r>
      <w:r>
        <w:t>ina kohteina</w:t>
      </w:r>
      <w:r w:rsidR="00A005F6">
        <w:t xml:space="preserve">, </w:t>
      </w:r>
      <w:r>
        <w:t>joiden</w:t>
      </w:r>
      <w:r w:rsidR="00A005F6">
        <w:t xml:space="preserve"> annetaan tahallaan joutua väärinkäytön uhriksi</w:t>
      </w:r>
      <w:r>
        <w:t>.</w:t>
      </w:r>
      <w:r w:rsidR="00A005F6">
        <w:t xml:space="preserve"> </w:t>
      </w:r>
      <w:r>
        <w:t xml:space="preserve">Nämä laitteet toimivat ansoina, ja </w:t>
      </w:r>
      <w:r w:rsidR="00A005F6">
        <w:t>ovat eristettynä muusta verkosta</w:t>
      </w:r>
      <w:r>
        <w:t xml:space="preserve">. </w:t>
      </w:r>
      <w:r w:rsidR="00A005F6">
        <w:t>H</w:t>
      </w:r>
      <w:r w:rsidR="00A005F6" w:rsidRPr="00A005F6">
        <w:t xml:space="preserve">yökkääjän toimintoja voidaan </w:t>
      </w:r>
      <w:r w:rsidR="00A005F6">
        <w:t xml:space="preserve">seurata ja saadaan tietoja aitojen uhkien käyttämistä tekniikoista ja tunnisteista. </w:t>
      </w:r>
    </w:p>
    <w:p w14:paraId="13A127D4" w14:textId="4CCDF8C5" w:rsidR="0078142C" w:rsidRPr="002C069F" w:rsidRDefault="0078142C" w:rsidP="0042179E">
      <w:pPr>
        <w:pStyle w:val="Leipteksti1"/>
        <w:rPr>
          <w:lang w:val="en-US"/>
        </w:rPr>
      </w:pPr>
      <w:r w:rsidRPr="002C069F">
        <w:rPr>
          <w:lang w:val="en-US"/>
        </w:rPr>
        <w:t xml:space="preserve">[Threat intelligence] </w:t>
      </w:r>
      <w:hyperlink r:id="rId27" w:history="1">
        <w:r w:rsidRPr="002C069F">
          <w:rPr>
            <w:rStyle w:val="Hyperlink"/>
            <w:lang w:val="en-US"/>
          </w:rPr>
          <w:t>https://www.ibm.com/topics/threat-intelligence</w:t>
        </w:r>
      </w:hyperlink>
      <w:r w:rsidRPr="002C069F">
        <w:rPr>
          <w:lang w:val="en-US"/>
        </w:rPr>
        <w:t xml:space="preserve"> 21.11</w:t>
      </w:r>
    </w:p>
    <w:p w14:paraId="6A874E8A" w14:textId="098C3051" w:rsidR="00D43DC1" w:rsidRPr="00A005F6" w:rsidRDefault="00D43DC1" w:rsidP="0042179E">
      <w:pPr>
        <w:pStyle w:val="Leipteksti1"/>
        <w:rPr>
          <w:lang w:val="en-US"/>
        </w:rPr>
      </w:pPr>
      <w:r w:rsidRPr="00A005F6">
        <w:rPr>
          <w:lang w:val="en-US"/>
        </w:rPr>
        <w:t xml:space="preserve">[What is a honeypot] </w:t>
      </w:r>
      <w:hyperlink r:id="rId28" w:history="1">
        <w:r w:rsidRPr="00A005F6">
          <w:rPr>
            <w:rStyle w:val="Hyperlink"/>
            <w:lang w:val="en-US"/>
          </w:rPr>
          <w:t>https://www.fortinet.com/resources/cyberglossary/what-is-honeypot</w:t>
        </w:r>
      </w:hyperlink>
      <w:r w:rsidRPr="00A005F6">
        <w:rPr>
          <w:lang w:val="en-US"/>
        </w:rPr>
        <w:t xml:space="preserve"> 19.11</w:t>
      </w:r>
    </w:p>
    <w:p w14:paraId="4D7F7093" w14:textId="676BBAA8" w:rsidR="0095695C" w:rsidRDefault="0095695C" w:rsidP="0095695C">
      <w:pPr>
        <w:pStyle w:val="Heading3"/>
      </w:pPr>
      <w:r>
        <w:t xml:space="preserve">Uhkatietojen </w:t>
      </w:r>
      <w:r w:rsidR="000345FD">
        <w:t>käyttö</w:t>
      </w:r>
    </w:p>
    <w:p w14:paraId="084ADDD2" w14:textId="1890E1FD" w:rsidR="00BB5503" w:rsidRDefault="000345FD" w:rsidP="000345FD">
      <w:pPr>
        <w:pStyle w:val="Leipteksti1"/>
      </w:pPr>
      <w:r>
        <w:t>Ympäristöissä on normaalia toimintaa, johon liittyy paljon verkkoliikennettä</w:t>
      </w:r>
      <w:r w:rsidR="00BB5503">
        <w:t xml:space="preserve"> ja tiedostojen toimintaa</w:t>
      </w:r>
      <w:r>
        <w:t xml:space="preserve">. </w:t>
      </w:r>
      <w:r w:rsidR="007C2B16">
        <w:t xml:space="preserve">Vertaamalla tunnettuja uhkatietoja ympäristön toiminnassa </w:t>
      </w:r>
      <w:r w:rsidR="00BB5503">
        <w:t xml:space="preserve">esiintyviin </w:t>
      </w:r>
      <w:r w:rsidR="007C2B16">
        <w:t>tunnisteisiin, voidaan aktiiviset tietoturvaloukkaukset ja hyökkäys yritykset</w:t>
      </w:r>
      <w:r w:rsidR="00BB5503">
        <w:t>,</w:t>
      </w:r>
      <w:r w:rsidR="007C2B16">
        <w:t xml:space="preserve"> tunnistaa ajoissa. </w:t>
      </w:r>
      <w:r w:rsidR="00BB5503">
        <w:t xml:space="preserve">Kehittyneissä tietoturva-järjestelmissä voidaan </w:t>
      </w:r>
      <w:r w:rsidR="0053030C">
        <w:t xml:space="preserve">esimerkiksi verkkoliikenteen kohdeosoitteita ja prosessien toimintaa verrata suoraan tunnettuihin uhkatietoihin. Virustorjuntaohjelmat perustuvat usein siihen, että ne vertaavat laitteen toimintaa tunnettuihin uhkatietoihin. Uhkatietoja käytetään myös manuaalisessa analysoinnissa. </w:t>
      </w:r>
    </w:p>
    <w:p w14:paraId="1F61CDD5" w14:textId="703F4478" w:rsidR="000345FD" w:rsidRDefault="00BB5503" w:rsidP="000345FD">
      <w:pPr>
        <w:pStyle w:val="Leipteksti1"/>
      </w:pPr>
      <w:r>
        <w:t xml:space="preserve">Poikkeavan toiminnan ilmetessä, tietoturva-tiimi suorittaa usein </w:t>
      </w:r>
      <w:r w:rsidR="007C2B16">
        <w:t xml:space="preserve">manuaalista analysointia, jossa lokien pohjalta pyritään tunnistamaan haitallinen toiminta ja löytöjen perusteella tekemään vastatoimenpiteitä. Analysoinnissa käsitellään usein lokeja, jotka sisältävät useita erilaisia </w:t>
      </w:r>
      <w:r w:rsidR="00AE7354">
        <w:t xml:space="preserve">digitaalisia </w:t>
      </w:r>
      <w:r w:rsidR="007C2B16">
        <w:t>tunnisteita</w:t>
      </w:r>
      <w:r w:rsidR="0053030C">
        <w:t xml:space="preserve">. Tunnisteiden </w:t>
      </w:r>
      <w:r w:rsidR="0053030C">
        <w:lastRenderedPageBreak/>
        <w:t>rikastaminen uhkatiedoilla nopeuttaa mahdollisen haitallisen toiminnan löytämistä ja</w:t>
      </w:r>
      <w:r w:rsidR="00AE7354">
        <w:t xml:space="preserve"> tehostaa toimintaa</w:t>
      </w:r>
      <w:r w:rsidR="0053030C">
        <w:t xml:space="preserve">, kun tutkintaa voidaan keskittää </w:t>
      </w:r>
      <w:r w:rsidR="00AE7354">
        <w:t xml:space="preserve">pois normaalista toiminnasta. Uhkatietoja voidaan siis käyttää tutkinnan tukena, antaen syvempää kontekstia haitalliselle toiminnalle. Niiden avulla voidaan tehdä lähteisiin perustuvia päätöksiä tilanteissa, joissa pitää selvittää onko jokin toiminta haitallista. </w:t>
      </w:r>
    </w:p>
    <w:p w14:paraId="65A47E5B" w14:textId="3F4B8D87" w:rsidR="009F6DFE" w:rsidRPr="000345FD" w:rsidRDefault="009F6DFE" w:rsidP="000345FD">
      <w:pPr>
        <w:pStyle w:val="Leipteksti1"/>
      </w:pPr>
      <w:r>
        <w:t xml:space="preserve">Kehittyneemmissä ympäristöissä lokeja viedään SIEM-alustoille, jotka toimivat keskitettyinä lokien hallinta alustoina. SIEM-alusta mahdollistaa tietoturvatapahtumien keskitetyn monitoroinnin, analysoinnin ja hallinnan. Alustalle viedään tietoturvatapahtumien valvontaan tarvittavia lokeja, kuten palomuuri-, käyttäjienhallinta alusta- ja laite tapahtumalokia. Useat SIEM-alustat jäsentelevät lokit automaattisesti sellaiseen muotoon, joka mahdollistaa tehokkaan uhkatietojen keräämisen sekä niiden analysoinnin. </w:t>
      </w:r>
    </w:p>
    <w:p w14:paraId="2D0EA4A6" w14:textId="77777777" w:rsidR="0095695C" w:rsidRDefault="0095695C" w:rsidP="0095695C">
      <w:pPr>
        <w:pStyle w:val="Heading2"/>
      </w:pPr>
      <w:r>
        <w:t>Julkisiin lähteisiin perustuva tiedustelutieto</w:t>
      </w:r>
    </w:p>
    <w:p w14:paraId="120F501E" w14:textId="3C1A59BA" w:rsidR="002C069F" w:rsidRDefault="00C41690" w:rsidP="007C2B16">
      <w:pPr>
        <w:pStyle w:val="Leipteksti1"/>
      </w:pPr>
      <w:r>
        <w:t xml:space="preserve">Koska uhkatietojen kerääminen on reaktiivista, </w:t>
      </w:r>
      <w:r w:rsidR="0053030C">
        <w:t>IP-osoitteet ja verkkotunnisteet</w:t>
      </w:r>
      <w:r>
        <w:t xml:space="preserve"> usein lyhytkestoisia ja uhka tekijöitä on useita, yksittäisen tahon on hankala pitää ajantasaista uhkatieto tietokantaa yksin pystyssä. </w:t>
      </w:r>
    </w:p>
    <w:p w14:paraId="1693CD40" w14:textId="71A2B1D4" w:rsidR="00CB2660" w:rsidRDefault="002C069F" w:rsidP="007C2B16">
      <w:pPr>
        <w:pStyle w:val="Leipteksti1"/>
      </w:pPr>
      <w:r w:rsidRPr="004951C5">
        <w:t>Kyberturvallisuus yhteisö on hyvin avoin jakamaan tietoja aktiivisista u</w:t>
      </w:r>
      <w:r>
        <w:t>hista</w:t>
      </w:r>
      <w:r w:rsidR="00844B74">
        <w:t>. U</w:t>
      </w:r>
      <w:r>
        <w:t>hkatietoja julkaistaan yksityisten tutkijoiden ja ammattilaisten, sekä organisaatioiden ja yritysten toimesta</w:t>
      </w:r>
      <w:r w:rsidR="00844B74">
        <w:t xml:space="preserve"> niin vapaasti, kuin kaupallisesti</w:t>
      </w:r>
      <w:r>
        <w:t>. Monet organisaatiot, yhteisöt ja yritykset erikoistuvat uhkatietojen keräykseen</w:t>
      </w:r>
      <w:r w:rsidR="00844B74">
        <w:t>, analysointiin</w:t>
      </w:r>
      <w:r>
        <w:t xml:space="preserve"> ja niiden julkaisuun. Uhkatietojen jakami</w:t>
      </w:r>
      <w:r w:rsidR="00BB5503">
        <w:t xml:space="preserve">sessa on </w:t>
      </w:r>
      <w:r w:rsidR="00844B74">
        <w:t xml:space="preserve">usein </w:t>
      </w:r>
      <w:r w:rsidR="00BB5503">
        <w:t>t</w:t>
      </w:r>
      <w:r w:rsidR="00C41690">
        <w:t xml:space="preserve">avoitteena lieventää tietoturvaloukkausten </w:t>
      </w:r>
      <w:r w:rsidR="00844B74">
        <w:t>vaikutuksia</w:t>
      </w:r>
      <w:r w:rsidR="00CB2660">
        <w:t>, havaita aktiiviset hyökkäykset nopeammin ja ennaltaehkäistä</w:t>
      </w:r>
      <w:r w:rsidR="00844B74">
        <w:t xml:space="preserve"> niitä</w:t>
      </w:r>
      <w:r w:rsidR="00CB2660">
        <w:t xml:space="preserve">. </w:t>
      </w:r>
      <w:r w:rsidR="00844B74">
        <w:t>J</w:t>
      </w:r>
      <w:r w:rsidR="00CB2660">
        <w:t>ulkisten lähteiden uhkatietojen käyttäminen mahdollistaa ajantasaisen uhkien seurannan. Vertaamalla monia lähteitä keskenään</w:t>
      </w:r>
      <w:r w:rsidR="00844B74">
        <w:t>,</w:t>
      </w:r>
      <w:r w:rsidR="00CB2660">
        <w:t xml:space="preserve"> saadaan tarkka kuva uhkatietojen todenmukaisuuksista ja nopeutetaan analysointia, kun </w:t>
      </w:r>
      <w:r w:rsidR="00844B74">
        <w:t>haitallinen toiminta on jo löydetty</w:t>
      </w:r>
      <w:r w:rsidR="00CB2660">
        <w:t xml:space="preserve">. </w:t>
      </w:r>
    </w:p>
    <w:p w14:paraId="033FD124" w14:textId="44D15B28" w:rsidR="004A6017" w:rsidRDefault="004A6017" w:rsidP="007C2B16">
      <w:pPr>
        <w:pStyle w:val="Leipteksti1"/>
      </w:pPr>
      <w:r>
        <w:t>Monet alustat tarjoavat API ratkaisun alust</w:t>
      </w:r>
      <w:r w:rsidR="00BB5503">
        <w:t>ojen</w:t>
      </w:r>
      <w:r>
        <w:t xml:space="preserve"> ominaisuuksien, kuten uhkatietojen hakemisen käyttöön. </w:t>
      </w:r>
    </w:p>
    <w:p w14:paraId="3E1DFF2D" w14:textId="193A63B1" w:rsidR="004A6017" w:rsidRDefault="004A6017" w:rsidP="004A6017">
      <w:pPr>
        <w:pStyle w:val="Heading3"/>
      </w:pPr>
      <w:r>
        <w:lastRenderedPageBreak/>
        <w:t xml:space="preserve">Avoimet </w:t>
      </w:r>
      <w:r w:rsidR="00455999">
        <w:t>lähteet</w:t>
      </w:r>
    </w:p>
    <w:p w14:paraId="54AE2DD3" w14:textId="41CF2215" w:rsidR="004A6017" w:rsidRDefault="004A6017" w:rsidP="004A6017">
      <w:pPr>
        <w:pStyle w:val="Leipteksti1"/>
      </w:pPr>
      <w:r>
        <w:t>Avoimet toimijat julkaisevat sekä mahdollistavat uhkatietojen hakemisen alustoiltaan vapaasti</w:t>
      </w:r>
      <w:r w:rsidR="00455999">
        <w:t xml:space="preserve">. Moni avoin toimija perustuu joukkoistettuun tiedustelutiedon keräämiseen, eli yhteisöön kuuluvien henkilöiden tai organisaatioiden nostamiin havaintoihin. </w:t>
      </w:r>
    </w:p>
    <w:p w14:paraId="39A913B6" w14:textId="27C30402" w:rsidR="002E2D0B" w:rsidRDefault="000D49CB" w:rsidP="004A6017">
      <w:pPr>
        <w:pStyle w:val="Leipteksti1"/>
      </w:pPr>
      <w:r w:rsidRPr="00586E09">
        <w:t xml:space="preserve">VirusTotal on yksi </w:t>
      </w:r>
      <w:r w:rsidR="00455999">
        <w:t xml:space="preserve">suosituin ja tunnetuin </w:t>
      </w:r>
      <w:r w:rsidRPr="00586E09">
        <w:t>julkisiin l</w:t>
      </w:r>
      <w:r>
        <w:t xml:space="preserve">ähteisiin perustuvien tiedustelutietojen alustoista. Se tarjoaa </w:t>
      </w:r>
      <w:r w:rsidR="00455999">
        <w:t xml:space="preserve">paljon erilaisia ominaisuuksia </w:t>
      </w:r>
      <w:r>
        <w:t xml:space="preserve">ja sen toiminnallisuus on integroitu moneen </w:t>
      </w:r>
      <w:r w:rsidR="00455999">
        <w:t>tietoturva-</w:t>
      </w:r>
      <w:r>
        <w:t xml:space="preserve">tuotteeseen. VirusTotal kokoaa </w:t>
      </w:r>
      <w:r w:rsidR="00455999">
        <w:t>eri tietoturva-toimijoiden virustorjuntaohjelma moottoreita, verkkosivu skannereita ja muita havaintoja tuottavia tuotteita alustalleen. Alusta</w:t>
      </w:r>
      <w:r>
        <w:t xml:space="preserve"> mahdollistaa kenen tahansa syöttää tiedosto, </w:t>
      </w:r>
      <w:r w:rsidR="00455999">
        <w:t>verkkotunnus, URL</w:t>
      </w:r>
      <w:r>
        <w:t xml:space="preserve"> tai IP-osoite</w:t>
      </w:r>
      <w:r w:rsidR="00455999">
        <w:t>, joka arvioidaan näillä tuotteilla ja tulokset jaetaan vapaaseen käyttöön</w:t>
      </w:r>
      <w:r>
        <w:t>. Havainnot eri toimijoiden tuotteista</w:t>
      </w:r>
      <w:r w:rsidR="004365CF">
        <w:t>,</w:t>
      </w:r>
      <w:r>
        <w:t xml:space="preserve"> </w:t>
      </w:r>
      <w:r w:rsidR="00455999">
        <w:t>antavat</w:t>
      </w:r>
      <w:r>
        <w:t xml:space="preserve"> kattavan näkymän </w:t>
      </w:r>
      <w:r w:rsidR="00455999">
        <w:t>tunnisteiden</w:t>
      </w:r>
      <w:r>
        <w:t xml:space="preserve"> toiminnasta</w:t>
      </w:r>
      <w:r w:rsidR="00455999">
        <w:t xml:space="preserve"> ja onko niiden toiminnassa havaittu </w:t>
      </w:r>
      <w:r w:rsidR="00DE393E">
        <w:t xml:space="preserve">haitallisuutta. Alustalta löytyy esimerkiksi tiedostojen skannaamiseen tunnetuimmat virustentorjuntaohjelma toimittajat, kuten McAfee, </w:t>
      </w:r>
      <w:proofErr w:type="spellStart"/>
      <w:r w:rsidR="00DE393E">
        <w:t>WithSecure</w:t>
      </w:r>
      <w:proofErr w:type="spellEnd"/>
      <w:r w:rsidR="00DE393E">
        <w:t xml:space="preserve">, Microsoft ja </w:t>
      </w:r>
      <w:proofErr w:type="spellStart"/>
      <w:r w:rsidR="00DE393E">
        <w:t>CrowdStrike</w:t>
      </w:r>
      <w:proofErr w:type="spellEnd"/>
      <w:r w:rsidR="00DE393E">
        <w:t xml:space="preserve">. </w:t>
      </w:r>
    </w:p>
    <w:p w14:paraId="5614E04D" w14:textId="6D3E85AA" w:rsidR="00DE393E" w:rsidRDefault="00DE393E" w:rsidP="00DE393E">
      <w:pPr>
        <w:pStyle w:val="Leipteksti1"/>
      </w:pPr>
      <w:r>
        <w:t xml:space="preserve">VirusTotal sisältää myös yhteisö ominaisuuksia. Rekisteröityneet käyttäjät pystyvät äänestämään (-1 tai +1) tunnistetietoja sekä jättämään vapaan kommentin tunnisteille. Yhteisön määrittämä yhteispistemäärä sekä kommentit näytetään tunnisteen yhteydessä. </w:t>
      </w:r>
      <w:r w:rsidR="002D51F5">
        <w:t xml:space="preserve">Käyttäjät voivat luoda omia uhkatieto kokoelmia, </w:t>
      </w:r>
      <w:r w:rsidR="004365CF">
        <w:t>o</w:t>
      </w:r>
      <w:r w:rsidR="002D51F5">
        <w:t xml:space="preserve">minaisuus mahdollistaa </w:t>
      </w:r>
      <w:proofErr w:type="spellStart"/>
      <w:r w:rsidR="002D51F5">
        <w:t>mind-map</w:t>
      </w:r>
      <w:proofErr w:type="spellEnd"/>
      <w:r w:rsidR="002D51F5">
        <w:t xml:space="preserve"> tyylisen </w:t>
      </w:r>
      <w:proofErr w:type="spellStart"/>
      <w:r w:rsidR="002D51F5">
        <w:t>kanvaasin</w:t>
      </w:r>
      <w:proofErr w:type="spellEnd"/>
      <w:r w:rsidR="002D51F5">
        <w:t>, jossa voi luoda yhteyksiä tunnisteiden ja uhkatietojen välille.</w:t>
      </w:r>
      <w:r w:rsidR="004365CF">
        <w:t xml:space="preserve"> Näitä kaavioita voi jakaa muulle yhteisölle. Alusta mahdollistaa kaikkien tietojen hakemisen </w:t>
      </w:r>
      <w:proofErr w:type="spellStart"/>
      <w:r w:rsidR="004365CF">
        <w:t>API:n</w:t>
      </w:r>
      <w:proofErr w:type="spellEnd"/>
      <w:r w:rsidR="004365CF">
        <w:t xml:space="preserve"> avulla. Ilmainen API on rajoitettu 500 kyselyyn päivässä, 4 kyselyä minuutissa. Hinnoitellussa </w:t>
      </w:r>
      <w:proofErr w:type="spellStart"/>
      <w:r w:rsidR="004365CF">
        <w:t>API:ssa</w:t>
      </w:r>
      <w:proofErr w:type="spellEnd"/>
      <w:r w:rsidR="004365CF">
        <w:t xml:space="preserve"> </w:t>
      </w:r>
      <w:r w:rsidR="004365CF">
        <w:lastRenderedPageBreak/>
        <w:t xml:space="preserve">ei ole kyselyrajoituksia, eikä sen hinnasta ole julkista tietoa.  </w:t>
      </w:r>
      <w:r w:rsidR="002D51F5">
        <w:rPr>
          <w:noProof/>
        </w:rPr>
        <w:drawing>
          <wp:inline distT="0" distB="0" distL="0" distR="0" wp14:anchorId="2AB388CD" wp14:editId="1ED81FC8">
            <wp:extent cx="5400040" cy="3259455"/>
            <wp:effectExtent l="0" t="0" r="0" b="0"/>
            <wp:docPr id="233851854" name="Picture 3" descr="Analysis Tools Special Feature: VirusTotal V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Tools Special Feature: VirusTotal VT Grap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040" cy="3259455"/>
                    </a:xfrm>
                    <a:prstGeom prst="rect">
                      <a:avLst/>
                    </a:prstGeom>
                    <a:noFill/>
                    <a:ln>
                      <a:noFill/>
                    </a:ln>
                  </pic:spPr>
                </pic:pic>
              </a:graphicData>
            </a:graphic>
          </wp:inline>
        </w:drawing>
      </w:r>
    </w:p>
    <w:p w14:paraId="3836AD2C" w14:textId="13258C04" w:rsidR="00DE393E" w:rsidRDefault="002D51F5" w:rsidP="004A6017">
      <w:pPr>
        <w:pStyle w:val="Leipteksti1"/>
      </w:pPr>
      <w:r>
        <w:rPr>
          <w:b/>
          <w:bCs/>
        </w:rPr>
        <w:t>VAIHDA KUVA, JOKU RANDOM GOOGLESTA ATM</w:t>
      </w:r>
    </w:p>
    <w:p w14:paraId="70A1EC2A" w14:textId="5B37D30C" w:rsidR="002D51F5" w:rsidRDefault="002D51F5" w:rsidP="002D51F5">
      <w:pPr>
        <w:pStyle w:val="Leipteksti1"/>
      </w:pPr>
      <w:proofErr w:type="spellStart"/>
      <w:r>
        <w:t>AbuseIPDB</w:t>
      </w:r>
      <w:proofErr w:type="spellEnd"/>
      <w:r>
        <w:t xml:space="preserve"> tarjoaa alustan, jossa rekisteröitynyt ja varmistettu käyttäjä pystyy ilmoittamaan IP-osoitteiden suorittaneen haitallista toimintaa. IPv4- tai IPv6-osoitteen lisäksi, täytyy väärinkäyttö kategorisoida ainakin yhteen valmiista kategorioista ja vapaa muotoinen kommentti liittää ilmoitukseen. Alustalta voi </w:t>
      </w:r>
      <w:proofErr w:type="spellStart"/>
      <w:r>
        <w:t>etsia</w:t>
      </w:r>
      <w:proofErr w:type="spellEnd"/>
      <w:r>
        <w:t xml:space="preserve"> IP-osoitetta, jonka sivulla mahdolliset ilmoitukset ja niiden tiedot näkyvät. Ilmoitusten perusteella alusta laskee</w:t>
      </w:r>
      <w:r w:rsidRPr="00772F05">
        <w:t xml:space="preserve"> "</w:t>
      </w:r>
      <w:proofErr w:type="spellStart"/>
      <w:r w:rsidRPr="00772F05">
        <w:t>Confidence</w:t>
      </w:r>
      <w:proofErr w:type="spellEnd"/>
      <w:r w:rsidRPr="00772F05">
        <w:t xml:space="preserve"> of </w:t>
      </w:r>
      <w:proofErr w:type="spellStart"/>
      <w:r w:rsidRPr="00772F05">
        <w:t>Abuse</w:t>
      </w:r>
      <w:proofErr w:type="spellEnd"/>
      <w:r w:rsidRPr="00772F05">
        <w:t>"</w:t>
      </w:r>
      <w:r>
        <w:t xml:space="preserve"> arvon </w:t>
      </w:r>
      <w:proofErr w:type="spellStart"/>
      <w:r>
        <w:t>IP:lle</w:t>
      </w:r>
      <w:proofErr w:type="spellEnd"/>
      <w:r>
        <w:t xml:space="preserve">, joka kuvaa kuinka varmoja alustan </w:t>
      </w:r>
      <w:r w:rsidR="004365CF">
        <w:t xml:space="preserve">ylläpitäjä organisaatio on siitä, että </w:t>
      </w:r>
      <w:r>
        <w:t xml:space="preserve">IP-osoite suorittaa väärinkäyttöä asteikolla 0–100. </w:t>
      </w:r>
      <w:r w:rsidR="00CD5D6F">
        <w:t xml:space="preserve">Alusta tarjoaa </w:t>
      </w:r>
      <w:proofErr w:type="spellStart"/>
      <w:r w:rsidR="00CD5D6F">
        <w:t>API:n</w:t>
      </w:r>
      <w:proofErr w:type="spellEnd"/>
      <w:r w:rsidR="00CD5D6F">
        <w:t xml:space="preserve">, jonka kautta voi tehdä ilmoituksia, sekä hakea IP-osoitteiden tietoja ilmoituksista. Ilmainen API mahdollistaa 1000 kyselyä päivässä. Varmistetut käyttäjät rajoitetaan 5000 kyselyyn päivässä. Maksullisilla sopimuksilla kyselyiden rajoituksia voi kasvattaa 50000 kyselyyn asti. </w:t>
      </w:r>
    </w:p>
    <w:p w14:paraId="0EEE0644" w14:textId="77777777" w:rsidR="002D51F5" w:rsidRPr="00CD5D6F" w:rsidRDefault="002D51F5" w:rsidP="002D51F5">
      <w:pPr>
        <w:pStyle w:val="Leipteksti1"/>
      </w:pPr>
      <w:r w:rsidRPr="00CD5D6F">
        <w:t>[</w:t>
      </w:r>
      <w:proofErr w:type="spellStart"/>
      <w:r w:rsidRPr="00CD5D6F">
        <w:t>AbuseIPDB</w:t>
      </w:r>
      <w:proofErr w:type="spellEnd"/>
      <w:r w:rsidRPr="00CD5D6F">
        <w:t xml:space="preserve"> FAQ] </w:t>
      </w:r>
      <w:hyperlink r:id="rId30" w:history="1">
        <w:r w:rsidRPr="00CD5D6F">
          <w:rPr>
            <w:rStyle w:val="Hyperlink"/>
          </w:rPr>
          <w:t>http://www.abuseipdb.com/faq.html</w:t>
        </w:r>
      </w:hyperlink>
      <w:r w:rsidRPr="00CD5D6F">
        <w:t xml:space="preserve"> 17.11</w:t>
      </w:r>
    </w:p>
    <w:p w14:paraId="2076DDDB" w14:textId="00C2A8BE" w:rsidR="002D51F5" w:rsidRDefault="00CD5D6F" w:rsidP="004A6017">
      <w:pPr>
        <w:pStyle w:val="Leipteksti1"/>
      </w:pPr>
      <w:r>
        <w:t>Open</w:t>
      </w:r>
      <w:r w:rsidR="00D2652E">
        <w:t xml:space="preserve"> </w:t>
      </w:r>
      <w:proofErr w:type="spellStart"/>
      <w:r>
        <w:t>Threat</w:t>
      </w:r>
      <w:proofErr w:type="spellEnd"/>
      <w:r w:rsidR="00D2652E">
        <w:t xml:space="preserve"> </w:t>
      </w:r>
      <w:r>
        <w:t xml:space="preserve">Exchange on yksi suurimmista avoimista uhkatieto yhteisöistä. </w:t>
      </w:r>
      <w:r w:rsidR="00D2652E">
        <w:t>Alusta mahdollistaa uhkatietojen jakamisen ”</w:t>
      </w:r>
      <w:proofErr w:type="spellStart"/>
      <w:r w:rsidR="00D2652E">
        <w:t>Pulse</w:t>
      </w:r>
      <w:proofErr w:type="spellEnd"/>
      <w:r w:rsidR="00D2652E">
        <w:t xml:space="preserve">” raporttien muodossa. </w:t>
      </w:r>
      <w:r w:rsidR="00D2652E">
        <w:lastRenderedPageBreak/>
        <w:t>”</w:t>
      </w:r>
      <w:proofErr w:type="spellStart"/>
      <w:r w:rsidR="00D2652E">
        <w:t>Pulset</w:t>
      </w:r>
      <w:proofErr w:type="spellEnd"/>
      <w:r w:rsidR="00D2652E">
        <w:t xml:space="preserve">” ovat yhteisön jäsenten postauksia, joissa on lähde ja listaus tähän lähteeseen liittyvistä uhkatiedoista. Yhteisön jäsenet ovat yksittäisiä tietoturva-ammattilaisia </w:t>
      </w:r>
      <w:r w:rsidR="008B7DA6">
        <w:t xml:space="preserve">tai organisaatiota, jotka keräävät ja julkaisevat uhkatietoja esimerkiksi tutkintojen tai hunajapurkkien tulosten perusteella. Alustalla voi seurata tiettyjä jäseniä ja saada heidän julkaisemia </w:t>
      </w:r>
      <w:proofErr w:type="spellStart"/>
      <w:r w:rsidR="008B7DA6">
        <w:t>pulseja</w:t>
      </w:r>
      <w:proofErr w:type="spellEnd"/>
      <w:r w:rsidR="008B7DA6">
        <w:t xml:space="preserve"> suoraan. Tämän avulla voi luoda syötteen itselleen oleellisista toimijoista tai toimialoista. </w:t>
      </w:r>
      <w:proofErr w:type="spellStart"/>
      <w:r w:rsidR="008B7DA6">
        <w:t>Pulsejen</w:t>
      </w:r>
      <w:proofErr w:type="spellEnd"/>
      <w:r w:rsidR="008B7DA6">
        <w:t xml:space="preserve"> lisäksi yksittäisiä tunnisteita voi etsiä ja alusta antaa näkymän, jossa siihen liittyviä </w:t>
      </w:r>
      <w:proofErr w:type="spellStart"/>
      <w:r w:rsidR="008B7DA6">
        <w:t>pulseja</w:t>
      </w:r>
      <w:proofErr w:type="spellEnd"/>
      <w:r w:rsidR="008B7DA6">
        <w:t xml:space="preserve"> ja muita liittyviä tunnisteita voi seurata. Open </w:t>
      </w:r>
      <w:proofErr w:type="spellStart"/>
      <w:r w:rsidR="008B7DA6">
        <w:t>Threat</w:t>
      </w:r>
      <w:proofErr w:type="spellEnd"/>
      <w:r w:rsidR="008B7DA6">
        <w:t xml:space="preserve"> Exchange tarjoaa rajattoman </w:t>
      </w:r>
      <w:proofErr w:type="spellStart"/>
      <w:r w:rsidR="008B7DA6">
        <w:t>API:n</w:t>
      </w:r>
      <w:proofErr w:type="spellEnd"/>
      <w:r w:rsidR="008B7DA6">
        <w:t xml:space="preserve"> jonka avulla alustan toimintoja voi käyttää. </w:t>
      </w:r>
    </w:p>
    <w:p w14:paraId="0EB5584D" w14:textId="3DBD4D73" w:rsidR="003C24B0" w:rsidRDefault="00C311F9" w:rsidP="004A6017">
      <w:pPr>
        <w:pStyle w:val="Leipteksti1"/>
      </w:pPr>
      <w:proofErr w:type="spellStart"/>
      <w:r>
        <w:t>Tranco</w:t>
      </w:r>
      <w:proofErr w:type="spellEnd"/>
      <w:r>
        <w:t xml:space="preserve"> on listaus, joka mittaa verkkotunnisteiden suosiota. </w:t>
      </w:r>
      <w:r w:rsidR="00195321">
        <w:t>Se yhdistää viiden eri toimijan kokoamat verkkotunniste suosio sijoitukset, luoden listauksen miljoonasta suosituimmasta</w:t>
      </w:r>
      <w:r w:rsidR="0002786F">
        <w:t xml:space="preserve"> viimeiseltä 30 päivältä</w:t>
      </w:r>
      <w:r w:rsidR="00195321">
        <w:t xml:space="preserve">. Yhdistämällä eri toimijoiden sijoituksia, tavoitteena on luoda vakaan listaus, jota vaikea manipuloida keinotekoisesti. </w:t>
      </w:r>
      <w:proofErr w:type="spellStart"/>
      <w:r w:rsidR="0002786F">
        <w:t>Tranco</w:t>
      </w:r>
      <w:proofErr w:type="spellEnd"/>
      <w:r w:rsidR="0002786F">
        <w:t xml:space="preserve"> listaus antaa kontekstia verkkotunnusten toiminnasta. Aidot verkkotunnisteet ovat yleensä vakiintuneita palveluita, joita käytetään jatkuvasti. Uudet verkkotunnisteet tai sellaiset, joille ei ole paljoa liikennettä, voi muiden todisteiden avulla kertoa mahdollisesti haitallisesta toiminnasta. </w:t>
      </w:r>
      <w:proofErr w:type="spellStart"/>
      <w:r w:rsidR="0002786F">
        <w:t>Tranco</w:t>
      </w:r>
      <w:proofErr w:type="spellEnd"/>
      <w:r w:rsidR="0002786F">
        <w:t xml:space="preserve"> tarjoaa rajattoman </w:t>
      </w:r>
      <w:proofErr w:type="spellStart"/>
      <w:r w:rsidR="0002786F">
        <w:t>API:n</w:t>
      </w:r>
      <w:proofErr w:type="spellEnd"/>
      <w:r w:rsidR="0002786F">
        <w:t xml:space="preserve">, jonka avulla voi saada tiedot verkkotunnisteen sijoituksista viimeisen 30 päivän ajalta. </w:t>
      </w:r>
    </w:p>
    <w:p w14:paraId="17F46445" w14:textId="7BFE9BDB" w:rsidR="0097048F" w:rsidRPr="00884649" w:rsidRDefault="0097048F" w:rsidP="004A6017">
      <w:pPr>
        <w:pStyle w:val="Leipteksti1"/>
        <w:rPr>
          <w:b/>
          <w:bCs/>
          <w:lang w:val="en-US"/>
        </w:rPr>
      </w:pPr>
      <w:r w:rsidRPr="00884649">
        <w:rPr>
          <w:b/>
          <w:bCs/>
          <w:lang w:val="en-US"/>
        </w:rPr>
        <w:t>Stop Forum Spam</w:t>
      </w:r>
    </w:p>
    <w:p w14:paraId="41BE187B" w14:textId="33E40347" w:rsidR="0097048F" w:rsidRPr="00884649" w:rsidRDefault="0097048F" w:rsidP="004A6017">
      <w:pPr>
        <w:pStyle w:val="Leipteksti1"/>
        <w:rPr>
          <w:b/>
          <w:bCs/>
          <w:lang w:val="en-US"/>
        </w:rPr>
      </w:pPr>
      <w:proofErr w:type="spellStart"/>
      <w:r w:rsidRPr="00884649">
        <w:rPr>
          <w:b/>
          <w:bCs/>
          <w:lang w:val="en-US"/>
        </w:rPr>
        <w:t>ThreatMiner</w:t>
      </w:r>
      <w:proofErr w:type="spellEnd"/>
    </w:p>
    <w:p w14:paraId="40D7B842" w14:textId="7E845CEB" w:rsidR="0097048F" w:rsidRPr="00884649" w:rsidRDefault="001761DF" w:rsidP="004A6017">
      <w:pPr>
        <w:pStyle w:val="Leipteksti1"/>
        <w:rPr>
          <w:b/>
          <w:bCs/>
          <w:lang w:val="en-US"/>
        </w:rPr>
      </w:pPr>
      <w:proofErr w:type="spellStart"/>
      <w:r w:rsidRPr="00884649">
        <w:rPr>
          <w:b/>
          <w:bCs/>
          <w:lang w:val="en-US"/>
        </w:rPr>
        <w:t>URLhaus</w:t>
      </w:r>
      <w:proofErr w:type="spellEnd"/>
    </w:p>
    <w:p w14:paraId="33AAD3F5" w14:textId="5B7F1B5F" w:rsidR="001761DF" w:rsidRPr="00884649" w:rsidRDefault="001761DF" w:rsidP="004A6017">
      <w:pPr>
        <w:pStyle w:val="Leipteksti1"/>
        <w:rPr>
          <w:b/>
          <w:bCs/>
          <w:lang w:val="en-US"/>
        </w:rPr>
      </w:pPr>
      <w:proofErr w:type="spellStart"/>
      <w:r w:rsidRPr="00884649">
        <w:rPr>
          <w:b/>
          <w:bCs/>
          <w:lang w:val="en-US"/>
        </w:rPr>
        <w:t>ThreatFox</w:t>
      </w:r>
      <w:proofErr w:type="spellEnd"/>
    </w:p>
    <w:p w14:paraId="19FDB58C" w14:textId="6DC4F827" w:rsidR="004A6017" w:rsidRDefault="004A6017" w:rsidP="004A6017">
      <w:pPr>
        <w:pStyle w:val="Heading3"/>
      </w:pPr>
      <w:r>
        <w:t>Kaupalliset toimijat</w:t>
      </w:r>
    </w:p>
    <w:p w14:paraId="5C780439" w14:textId="25D7F94B" w:rsidR="004A6017" w:rsidRPr="00884649" w:rsidRDefault="002E2D0B" w:rsidP="004A6017">
      <w:pPr>
        <w:pStyle w:val="Leipteksti1"/>
        <w:rPr>
          <w:b/>
          <w:bCs/>
        </w:rPr>
      </w:pPr>
      <w:proofErr w:type="spellStart"/>
      <w:r w:rsidRPr="00884649">
        <w:rPr>
          <w:b/>
          <w:bCs/>
        </w:rPr>
        <w:t>GreyNoise</w:t>
      </w:r>
      <w:proofErr w:type="spellEnd"/>
    </w:p>
    <w:p w14:paraId="746E9302" w14:textId="266C37F4" w:rsidR="002E2D0B" w:rsidRPr="00884649" w:rsidRDefault="002E2D0B" w:rsidP="004A6017">
      <w:pPr>
        <w:pStyle w:val="Leipteksti1"/>
        <w:rPr>
          <w:b/>
          <w:bCs/>
        </w:rPr>
      </w:pPr>
      <w:proofErr w:type="spellStart"/>
      <w:r w:rsidRPr="00884649">
        <w:rPr>
          <w:b/>
          <w:bCs/>
        </w:rPr>
        <w:t>Mandiant</w:t>
      </w:r>
      <w:proofErr w:type="spellEnd"/>
    </w:p>
    <w:p w14:paraId="44781C78" w14:textId="0AE21AE1" w:rsidR="0097048F" w:rsidRPr="00884649" w:rsidRDefault="0097048F" w:rsidP="004A6017">
      <w:pPr>
        <w:pStyle w:val="Leipteksti1"/>
        <w:rPr>
          <w:b/>
          <w:bCs/>
        </w:rPr>
      </w:pPr>
      <w:proofErr w:type="spellStart"/>
      <w:r w:rsidRPr="00884649">
        <w:rPr>
          <w:b/>
          <w:bCs/>
        </w:rPr>
        <w:lastRenderedPageBreak/>
        <w:t>Maltiverse</w:t>
      </w:r>
      <w:proofErr w:type="spellEnd"/>
    </w:p>
    <w:p w14:paraId="6FDA74A7" w14:textId="5EA42DD5" w:rsidR="001761DF" w:rsidRPr="00884649" w:rsidRDefault="001761DF" w:rsidP="004A6017">
      <w:pPr>
        <w:pStyle w:val="Leipteksti1"/>
        <w:rPr>
          <w:b/>
          <w:bCs/>
        </w:rPr>
      </w:pPr>
      <w:proofErr w:type="spellStart"/>
      <w:r w:rsidRPr="00884649">
        <w:rPr>
          <w:b/>
          <w:bCs/>
        </w:rPr>
        <w:t>Intelligence</w:t>
      </w:r>
      <w:proofErr w:type="spellEnd"/>
      <w:r w:rsidRPr="00884649">
        <w:rPr>
          <w:b/>
          <w:bCs/>
        </w:rPr>
        <w:t xml:space="preserve"> X</w:t>
      </w:r>
    </w:p>
    <w:p w14:paraId="0F38CF01" w14:textId="4FB601E0" w:rsidR="00CB2660" w:rsidRDefault="00CB2660" w:rsidP="00CB2660">
      <w:pPr>
        <w:pStyle w:val="Heading3"/>
      </w:pPr>
      <w:r>
        <w:t xml:space="preserve">Joukkoistettu </w:t>
      </w:r>
      <w:r w:rsidR="000C061D">
        <w:t>tiedustelutieto</w:t>
      </w:r>
    </w:p>
    <w:p w14:paraId="081778AA" w14:textId="29B0749E" w:rsidR="000C061D" w:rsidRDefault="000C061D" w:rsidP="000C061D">
      <w:pPr>
        <w:pStyle w:val="Leipteksti1"/>
      </w:pPr>
      <w:r>
        <w:t>Moni alusta mahdollistaa</w:t>
      </w:r>
      <w:r w:rsidR="00744FAC">
        <w:t xml:space="preserve"> julkaisun tai jopa perustuu</w:t>
      </w:r>
      <w:r>
        <w:t xml:space="preserve"> yksittäisten käyttäjien</w:t>
      </w:r>
      <w:r w:rsidR="00744FAC">
        <w:t xml:space="preserve"> tekemiin havaintoihin</w:t>
      </w:r>
      <w:r>
        <w:t xml:space="preserve">. </w:t>
      </w:r>
      <w:r w:rsidR="00744FAC">
        <w:t xml:space="preserve">Itsenäiset tietoturva ammattilaiset voivat kerätä ja suorittaa omia tutkimuksia ja julkaista löydökset vapaasti muiden käyttöön. Yksittäisen henkilön johtopäätökset jonkin </w:t>
      </w:r>
      <w:r>
        <w:t>tunnisteen haitallisesta toiminnasta ei</w:t>
      </w:r>
      <w:r w:rsidR="00744FAC">
        <w:t xml:space="preserve"> usein ole luotettava lähde</w:t>
      </w:r>
      <w:r>
        <w:t xml:space="preserve">, mutta </w:t>
      </w:r>
      <w:r w:rsidR="00744FAC">
        <w:t xml:space="preserve">jos kymmenet käyttäjät tuovat esiin samanlaisia nostoja, voi näitä </w:t>
      </w:r>
      <w:r>
        <w:t>verrata omiin</w:t>
      </w:r>
      <w:r w:rsidR="00744FAC">
        <w:t xml:space="preserve"> huomioihin luotettavammin</w:t>
      </w:r>
      <w:r>
        <w:t xml:space="preserve">. </w:t>
      </w:r>
    </w:p>
    <w:p w14:paraId="6EBF89E9" w14:textId="5DE11423" w:rsidR="00744FAC" w:rsidRDefault="00744FAC" w:rsidP="000C061D">
      <w:pPr>
        <w:pStyle w:val="Leipteksti1"/>
      </w:pPr>
      <w:r>
        <w:t xml:space="preserve">Joukkoistetut alustat </w:t>
      </w:r>
      <w:r w:rsidR="00C370E5">
        <w:t xml:space="preserve">voivat yksinkertaisimmillaan antaa käyttäjien tehdä ilmoituksia haitallisesta toiminnasta tai vain äänestää tunnisteen luotettavuudesta. Syvempää kontekstia löytyy alustoilta, kuten Open </w:t>
      </w:r>
      <w:proofErr w:type="spellStart"/>
      <w:r w:rsidR="00C370E5">
        <w:t>Threat</w:t>
      </w:r>
      <w:proofErr w:type="spellEnd"/>
      <w:r w:rsidR="00C370E5">
        <w:t xml:space="preserve"> Exchange</w:t>
      </w:r>
      <w:r w:rsidR="003B7032">
        <w:t>. K</w:t>
      </w:r>
      <w:r w:rsidR="00C370E5">
        <w:t>äyttäjät julkaisevat raportteja</w:t>
      </w:r>
      <w:r w:rsidR="003B7032">
        <w:t xml:space="preserve"> löytämästään haitallisesta</w:t>
      </w:r>
      <w:r w:rsidR="00C370E5">
        <w:t xml:space="preserve"> toiminnasta, </w:t>
      </w:r>
      <w:r w:rsidR="003B7032">
        <w:t>joissa mukana</w:t>
      </w:r>
      <w:r w:rsidR="00C370E5">
        <w:t xml:space="preserve"> tunnisteita ja lähteitä tai raportteja. </w:t>
      </w:r>
    </w:p>
    <w:p w14:paraId="324B7E8A" w14:textId="01FFFD07" w:rsidR="00DC2D21" w:rsidRDefault="00DC2D21" w:rsidP="003B7032">
      <w:pPr>
        <w:pStyle w:val="Heading2"/>
      </w:pPr>
      <w:r>
        <w:t xml:space="preserve">Uhkatietojen </w:t>
      </w:r>
      <w:r w:rsidR="003B7032">
        <w:t>rikastaminen</w:t>
      </w:r>
    </w:p>
    <w:p w14:paraId="5C301E1F" w14:textId="6E3ED080" w:rsidR="008B21E7" w:rsidRDefault="008B21E7" w:rsidP="006915B1">
      <w:pPr>
        <w:pStyle w:val="Leipteksti1"/>
      </w:pPr>
      <w:r>
        <w:t xml:space="preserve">Uhkatietojen rikastamisessa tavoitteena on tuoda lisäkontekstia digitaalisen tunnisteen toiminnasta tutkintaan. </w:t>
      </w:r>
    </w:p>
    <w:p w14:paraId="5603F030" w14:textId="69EE8BBF" w:rsidR="0012043E" w:rsidRDefault="003B7032" w:rsidP="006915B1">
      <w:pPr>
        <w:pStyle w:val="Leipteksti1"/>
      </w:pPr>
      <w:r>
        <w:t xml:space="preserve">Järjestelmien tunnistettua epänormaali toiminta, </w:t>
      </w:r>
      <w:r w:rsidR="008B21E7">
        <w:t>tietoturva-</w:t>
      </w:r>
      <w:r>
        <w:t xml:space="preserve">tiimi tutkii mitä tämän toiminnan takana on ja pyrkii </w:t>
      </w:r>
      <w:r w:rsidR="008B21E7">
        <w:t>selvittämään,</w:t>
      </w:r>
      <w:r>
        <w:t xml:space="preserve"> onko se asiallista vai onko sen takana haitallinen toimija.</w:t>
      </w:r>
      <w:r w:rsidR="008B21E7">
        <w:t xml:space="preserve"> Toiminnassa on melkein aina jokin digitaalinen tunniste mukana, joka voi johdattaa tutkintaa oikeaan suuntaan. Edistyneissä järjestelmissä voi olla integraatioita alustoille, joista haetaan automaattisesti lisätietoja tunnisteista, jotka liittyvät tunnistettuun toimintaan. </w:t>
      </w:r>
    </w:p>
    <w:p w14:paraId="24E3173C" w14:textId="4E5F71FB" w:rsidR="008B21E7" w:rsidRDefault="008B21E7" w:rsidP="006915B1">
      <w:pPr>
        <w:pStyle w:val="Leipteksti1"/>
      </w:pPr>
      <w:r>
        <w:t>Tutkinnan edetessä tunnisteiden määrä usein lisääntyy, mitä enemmän toimintaa selvitetään.</w:t>
      </w:r>
      <w:r w:rsidR="00637481">
        <w:t xml:space="preserve"> Näiden tunnisteiden rikastaminen uhkatiedoilla tehostaa tutkintaa, kun normaali toiminta voidaan erotella ja löytää aikaisempien tutkintojen </w:t>
      </w:r>
      <w:r w:rsidR="00637481">
        <w:lastRenderedPageBreak/>
        <w:t xml:space="preserve">perusteella todettu haitallinen toiminta. Jotta tutkija saisi mahdollisimman laajan kontekstin ja moninaisen näkemyksen tunnisteista, tarvittaisiin rikastukseen useita lähteitä. Alustat, kuten VirusTotal, yhdistävät jo valmiiksi monien toimijoiden analyysejä. Yksinkertaisessa käytössä tämä usein riittää lisäkontekstin rakentamisessa. VirusTotal antaa kuitenkin </w:t>
      </w:r>
      <w:r w:rsidR="00637481" w:rsidRPr="00637481">
        <w:rPr>
          <w:b/>
          <w:bCs/>
        </w:rPr>
        <w:t xml:space="preserve">hyvin </w:t>
      </w:r>
      <w:proofErr w:type="spellStart"/>
      <w:r w:rsidR="00637481" w:rsidRPr="00637481">
        <w:rPr>
          <w:b/>
          <w:bCs/>
        </w:rPr>
        <w:t>binäärin</w:t>
      </w:r>
      <w:proofErr w:type="spellEnd"/>
      <w:r w:rsidR="00637481" w:rsidRPr="00637481">
        <w:rPr>
          <w:b/>
          <w:bCs/>
        </w:rPr>
        <w:t xml:space="preserve"> vastauksen</w:t>
      </w:r>
      <w:r w:rsidR="00637481">
        <w:t>. Toimijoiden analysointi moottorit antavat ilmoille vain tiedon siitä, pitävätkö ne tunnistetta haitallisena, eivätkä miksi se on haitallinen. Moninaisen näkemyksen rakentaminen edellyttää useamman lähteen käyttöä, joiden erilainen toiminnallisuus ja näkökulmat antavat paremman kokonaiskuvan mahdollisesta haitallisesta toiminnasta.</w:t>
      </w:r>
      <w:r w:rsidR="002C2105">
        <w:t xml:space="preserve">  </w:t>
      </w:r>
    </w:p>
    <w:p w14:paraId="5E11CF35" w14:textId="7E6E281B" w:rsidR="00637481" w:rsidRPr="00637481" w:rsidRDefault="00637481" w:rsidP="006915B1">
      <w:pPr>
        <w:pStyle w:val="Leipteksti1"/>
      </w:pPr>
      <w:r>
        <w:t xml:space="preserve">Opinnäytetyön tuloksena on alusta, joka yhdistää </w:t>
      </w:r>
      <w:r w:rsidR="002C2105">
        <w:t xml:space="preserve">eri uhkatietolähteet yhteen paikkaan, ja mahdollistaa digitaalisten tunnisteiden moninaisen rikastamisen yhdestä paikasta. Tämä poistaa tarpeen käyttää eri palveluiden verkkosivuja, kun niitä voidaan käyttää yhdestä paikkaa. Alusta käyttää esiteltyjen alustojen API ominaisuuksia, ja tuottaa yhdenmukaista dataa niiden antamista tiedoista. </w:t>
      </w:r>
    </w:p>
    <w:p w14:paraId="4360D09E" w14:textId="260C2FA7" w:rsidR="0012043E" w:rsidRDefault="0095695C" w:rsidP="0012043E">
      <w:pPr>
        <w:pStyle w:val="Heading1"/>
      </w:pPr>
      <w:r>
        <w:t>Teknologiat</w:t>
      </w:r>
    </w:p>
    <w:p w14:paraId="189A9036" w14:textId="5C9C7C6C" w:rsidR="0012043E" w:rsidRDefault="00427D6C" w:rsidP="0012043E">
      <w:pPr>
        <w:pStyle w:val="Leipteksti1"/>
      </w:pPr>
      <w:r>
        <w:t xml:space="preserve">Opinnäytetyön tuloksena rakennettuun alustaan käytettiin monia yleisiä ohjelmiston kehitykseen tarvittavia teknologioita. Teknologiat valittiin halutun käyttötarkoituksen puitteissa ja niitä lisättiin sitä mukaan, kun tarve toiminnallisuuteen tuli. Perusteena oli helposti käyttöönotettava, REST API pohjainen sovellus. Tämän perusteella työ toteutettiin Pythonin </w:t>
      </w:r>
      <w:proofErr w:type="spellStart"/>
      <w:r>
        <w:t>Flask</w:t>
      </w:r>
      <w:proofErr w:type="spellEnd"/>
      <w:r>
        <w:t xml:space="preserve"> </w:t>
      </w:r>
      <w:proofErr w:type="spellStart"/>
      <w:r>
        <w:t>frameworkillä</w:t>
      </w:r>
      <w:proofErr w:type="spellEnd"/>
      <w:r>
        <w:t xml:space="preserve"> ja käyttöönotossa sovellus muutetaan kontiksi </w:t>
      </w:r>
      <w:proofErr w:type="spellStart"/>
      <w:r>
        <w:t>Docker</w:t>
      </w:r>
      <w:proofErr w:type="spellEnd"/>
      <w:r>
        <w:t xml:space="preserve"> työkalulla. </w:t>
      </w:r>
    </w:p>
    <w:p w14:paraId="37B539DE" w14:textId="5ABCBB28" w:rsidR="0012043E" w:rsidRDefault="0073162B" w:rsidP="0073162B">
      <w:pPr>
        <w:pStyle w:val="Heading2"/>
      </w:pPr>
      <w:r>
        <w:t>Python</w:t>
      </w:r>
    </w:p>
    <w:p w14:paraId="5954F5BF" w14:textId="44A22788" w:rsidR="0073162B" w:rsidRDefault="0073162B" w:rsidP="0073162B">
      <w:pPr>
        <w:pStyle w:val="Leipteksti1"/>
      </w:pPr>
      <w:r>
        <w:t xml:space="preserve">Työn ohjelmointi kielenä käytetään python 3.11. Python tarjoaa laajan valikoiman kehittyneitä kirjastoja, joiden käyttäminen </w:t>
      </w:r>
      <w:r w:rsidR="00815B1B">
        <w:t>nopeuttaa</w:t>
      </w:r>
      <w:r>
        <w:t xml:space="preserve"> kehittämistä.</w:t>
      </w:r>
      <w:r w:rsidR="00815B1B">
        <w:t xml:space="preserve"> Työ perustuu erilaisten API alustojen käyttöön ja niiden tuomista yhteen, uusien API alustojen lisääminen haluttiin tehdä helpoksi ja modulaariseksi. Pythonin yksinkertaisuus mahdollistaa ylläpitämisen ja uusien yhteyksien luonnin minimaalisella perehtymisellä alustan syvempään toimintaan. </w:t>
      </w:r>
    </w:p>
    <w:p w14:paraId="18F205F5" w14:textId="3B078685" w:rsidR="00815B1B" w:rsidRDefault="00360CD9" w:rsidP="0073162B">
      <w:pPr>
        <w:pStyle w:val="Leipteksti1"/>
      </w:pPr>
      <w:r>
        <w:lastRenderedPageBreak/>
        <w:t>K</w:t>
      </w:r>
      <w:r w:rsidR="00815B1B">
        <w:t xml:space="preserve">irjastojen käyttö on yksinkertaista pythonilla. Toiminnallisuuden rakentaminen ja toisten teknologioiden tuominen sovellukseen </w:t>
      </w:r>
      <w:r>
        <w:t xml:space="preserve">on helppoa, kun integroimiseen ja perusteiden rakentamiseen ei tarvitse käyttää aikaa. </w:t>
      </w:r>
    </w:p>
    <w:p w14:paraId="351FF26B" w14:textId="07709684" w:rsidR="007E5119" w:rsidRPr="00815B1B" w:rsidRDefault="007E5119" w:rsidP="0073162B">
      <w:pPr>
        <w:pStyle w:val="Leipteksti1"/>
      </w:pPr>
      <w:r>
        <w:t xml:space="preserve">Kehityksen aikana käytettiin Pythonin virtuaalista ympäristöä (Python </w:t>
      </w:r>
      <w:proofErr w:type="spellStart"/>
      <w:r>
        <w:t>virtual</w:t>
      </w:r>
      <w:proofErr w:type="spellEnd"/>
      <w:r>
        <w:t xml:space="preserve"> </w:t>
      </w:r>
      <w:proofErr w:type="spellStart"/>
      <w:r>
        <w:t>environment</w:t>
      </w:r>
      <w:proofErr w:type="spellEnd"/>
      <w:r>
        <w:t xml:space="preserve">). Virtuaalinen ympäristö sisältää vain määritetyt kirjastot ja tietyn Python version, jonka avulla kehitys on yhtenäistä eri alustoilla ja käyttöönotto prosessi helppoa, kun kehitys tehdään aina identtisessä kehitysympäristössä.  </w:t>
      </w:r>
    </w:p>
    <w:p w14:paraId="5FC8B71F" w14:textId="292B73AC" w:rsidR="00F24438" w:rsidRPr="007E5119" w:rsidRDefault="00F24438" w:rsidP="00F24438">
      <w:pPr>
        <w:pStyle w:val="Heading3"/>
      </w:pPr>
      <w:proofErr w:type="spellStart"/>
      <w:r w:rsidRPr="007E5119">
        <w:t>Flask</w:t>
      </w:r>
      <w:proofErr w:type="spellEnd"/>
    </w:p>
    <w:p w14:paraId="674A73CE" w14:textId="3B23B14D" w:rsidR="00F24438" w:rsidRDefault="00F24438" w:rsidP="00F24438">
      <w:pPr>
        <w:pStyle w:val="Leipteksti1"/>
      </w:pPr>
      <w:proofErr w:type="spellStart"/>
      <w:r w:rsidRPr="00F24438">
        <w:t>Flask</w:t>
      </w:r>
      <w:proofErr w:type="spellEnd"/>
      <w:r w:rsidRPr="00F24438">
        <w:t xml:space="preserve"> on web-applikaatio </w:t>
      </w:r>
      <w:proofErr w:type="spellStart"/>
      <w:r w:rsidRPr="00F24438">
        <w:t>framework</w:t>
      </w:r>
      <w:proofErr w:type="spellEnd"/>
      <w:r w:rsidRPr="00F24438">
        <w:t xml:space="preserve"> kirjasto, </w:t>
      </w:r>
      <w:r>
        <w:t xml:space="preserve">joka mahdollistaa yksinkertaisten http-pohjaisten applikaatioiden rakentamisen. </w:t>
      </w:r>
      <w:proofErr w:type="spellStart"/>
      <w:r>
        <w:t>Flaskia</w:t>
      </w:r>
      <w:proofErr w:type="spellEnd"/>
      <w:r>
        <w:t xml:space="preserve"> käytetään työssä määrittämään API-rajapinnat, joita kutsumalla sovelluksen</w:t>
      </w:r>
      <w:r w:rsidR="007E5119">
        <w:t xml:space="preserve"> toiminnallisuuksia käynnistetään ja määritetään</w:t>
      </w:r>
      <w:r>
        <w:t xml:space="preserve">. </w:t>
      </w:r>
    </w:p>
    <w:p w14:paraId="34516BDC" w14:textId="1C81BD27" w:rsidR="00175C28" w:rsidRDefault="002F3818" w:rsidP="00F24438">
      <w:pPr>
        <w:pStyle w:val="Leipteksti1"/>
      </w:pPr>
      <w:proofErr w:type="spellStart"/>
      <w:r>
        <w:t>Flaskin</w:t>
      </w:r>
      <w:proofErr w:type="spellEnd"/>
      <w:r>
        <w:t xml:space="preserve"> ominaisuuksista työssä käytetään </w:t>
      </w:r>
      <w:proofErr w:type="spellStart"/>
      <w:r>
        <w:t>Blueprinttejä</w:t>
      </w:r>
      <w:proofErr w:type="spellEnd"/>
      <w:r>
        <w:t xml:space="preserve"> yhtenäisten toiminnallisuuksien kuten virheilmoitusten määrittämiseen, </w:t>
      </w:r>
      <w:proofErr w:type="spellStart"/>
      <w:r w:rsidR="00F24438" w:rsidRPr="00F24438">
        <w:t>route</w:t>
      </w:r>
      <w:proofErr w:type="spellEnd"/>
      <w:r w:rsidR="00F24438" w:rsidRPr="00F24438">
        <w:t xml:space="preserve"> </w:t>
      </w:r>
      <w:proofErr w:type="spellStart"/>
      <w:r w:rsidR="00F24438" w:rsidRPr="00F24438">
        <w:t>dekoraattoreita</w:t>
      </w:r>
      <w:proofErr w:type="spellEnd"/>
      <w:r w:rsidR="00F24438" w:rsidRPr="00F24438">
        <w:t xml:space="preserve"> </w:t>
      </w:r>
      <w:r>
        <w:t xml:space="preserve">rekisteröimään </w:t>
      </w:r>
      <w:r w:rsidR="00F24438">
        <w:t>URL osoitteet, jotka käynnistävät sovelluksen eri toimintoja</w:t>
      </w:r>
      <w:r w:rsidR="00175C28">
        <w:t>, sekä valmiita tietokanta liittimiä ja apu funktioita</w:t>
      </w:r>
      <w:r w:rsidR="00F24438">
        <w:t>.</w:t>
      </w:r>
      <w:r w:rsidR="00175C28">
        <w:t xml:space="preserve"> Tietokanta liittimiä käyttämällä </w:t>
      </w:r>
      <w:proofErr w:type="spellStart"/>
      <w:r w:rsidR="00175C28">
        <w:t>Redis</w:t>
      </w:r>
      <w:proofErr w:type="spellEnd"/>
      <w:r w:rsidR="00175C28">
        <w:t xml:space="preserve"> ja </w:t>
      </w:r>
      <w:proofErr w:type="spellStart"/>
      <w:r w:rsidR="00175C28">
        <w:t>SQLite</w:t>
      </w:r>
      <w:proofErr w:type="spellEnd"/>
      <w:r w:rsidR="00175C28">
        <w:t xml:space="preserve"> yhteyksien rakentamisen hoitaa </w:t>
      </w:r>
      <w:proofErr w:type="spellStart"/>
      <w:r w:rsidR="00175C28">
        <w:t>Flask</w:t>
      </w:r>
      <w:proofErr w:type="spellEnd"/>
      <w:r w:rsidR="00175C28">
        <w:t xml:space="preserve"> automaattisesti. </w:t>
      </w:r>
    </w:p>
    <w:p w14:paraId="4FF182A6" w14:textId="2784FFAE" w:rsidR="00F24438" w:rsidRDefault="00F24438" w:rsidP="00F24438">
      <w:pPr>
        <w:pStyle w:val="Leipteksti1"/>
      </w:pPr>
      <w:r>
        <w:t xml:space="preserve">Tekemällä kutsuja </w:t>
      </w:r>
      <w:r w:rsidR="007E5119">
        <w:t xml:space="preserve">määritettyihin </w:t>
      </w:r>
      <w:r>
        <w:t>URL</w:t>
      </w:r>
      <w:r w:rsidR="007E5119">
        <w:t xml:space="preserve"> osoitteisiin</w:t>
      </w:r>
      <w:r>
        <w:t xml:space="preserve">, sovellus käynnistää </w:t>
      </w:r>
      <w:r w:rsidR="007E5119">
        <w:t xml:space="preserve">tausta prosesseja </w:t>
      </w:r>
      <w:r>
        <w:t xml:space="preserve">ja </w:t>
      </w:r>
      <w:r w:rsidR="00ED14F9">
        <w:t xml:space="preserve">palauttaa </w:t>
      </w:r>
      <w:r w:rsidR="007E5119">
        <w:t xml:space="preserve">JSON </w:t>
      </w:r>
      <w:r w:rsidR="00ED14F9">
        <w:t>formatoituja vastauksia</w:t>
      </w:r>
      <w:r w:rsidR="007E5119">
        <w:t xml:space="preserve">. </w:t>
      </w:r>
    </w:p>
    <w:p w14:paraId="72D9F8FB" w14:textId="77777777" w:rsidR="00FC12C2" w:rsidRPr="00FC12C2" w:rsidRDefault="00FC12C2" w:rsidP="00FC12C2">
      <w:pPr>
        <w:pStyle w:val="Koodirivi"/>
      </w:pPr>
      <w:r w:rsidRPr="00FC12C2">
        <w:t>@main.route("/health", methods=["GET"])</w:t>
      </w:r>
    </w:p>
    <w:p w14:paraId="2F31A7E6" w14:textId="77777777" w:rsidR="00FC12C2" w:rsidRPr="00FC12C2" w:rsidRDefault="00FC12C2" w:rsidP="00FC12C2">
      <w:pPr>
        <w:pStyle w:val="Koodirivi"/>
      </w:pPr>
      <w:r w:rsidRPr="00FC12C2">
        <w:t xml:space="preserve">def </w:t>
      </w:r>
      <w:proofErr w:type="spellStart"/>
      <w:r w:rsidRPr="00FC12C2">
        <w:t>health_check</w:t>
      </w:r>
      <w:proofErr w:type="spellEnd"/>
      <w:r w:rsidRPr="00FC12C2">
        <w:t>():</w:t>
      </w:r>
    </w:p>
    <w:p w14:paraId="53ADAACC" w14:textId="3427B4BE" w:rsidR="00FC12C2" w:rsidRPr="00FC12C2" w:rsidRDefault="00FC12C2" w:rsidP="00FC12C2">
      <w:pPr>
        <w:pStyle w:val="Koodirivi"/>
      </w:pPr>
      <w:r w:rsidRPr="00FC12C2">
        <w:t xml:space="preserve">    return </w:t>
      </w:r>
      <w:proofErr w:type="spellStart"/>
      <w:r w:rsidRPr="00FC12C2">
        <w:t>jsonify</w:t>
      </w:r>
      <w:proofErr w:type="spellEnd"/>
      <w:r w:rsidRPr="00FC12C2">
        <w:t>({"status": "running"}), 200</w:t>
      </w:r>
    </w:p>
    <w:p w14:paraId="4A458AC9" w14:textId="3A5CD151" w:rsidR="007E5119" w:rsidRPr="007E5119" w:rsidRDefault="007E5119" w:rsidP="00F24438">
      <w:pPr>
        <w:pStyle w:val="Leipteksti1"/>
      </w:pPr>
      <w:r w:rsidRPr="007E5119">
        <w:t>Esimerkki /</w:t>
      </w:r>
      <w:proofErr w:type="spellStart"/>
      <w:r w:rsidRPr="007E5119">
        <w:t>health</w:t>
      </w:r>
      <w:proofErr w:type="spellEnd"/>
      <w:r w:rsidRPr="007E5119">
        <w:t xml:space="preserve"> URL osoittee</w:t>
      </w:r>
      <w:r>
        <w:t xml:space="preserve">sta, joka palauttaa JSON vastauksen palvelun statuksesta. </w:t>
      </w:r>
    </w:p>
    <w:p w14:paraId="77DCAF52" w14:textId="0DCAC0C3" w:rsidR="00ED14F9" w:rsidRPr="007E5119" w:rsidRDefault="007E5119" w:rsidP="00F24438">
      <w:pPr>
        <w:pStyle w:val="Leipteksti1"/>
      </w:pPr>
      <w:hyperlink r:id="rId31" w:history="1">
        <w:r w:rsidRPr="007E5119">
          <w:rPr>
            <w:rStyle w:val="Hyperlink"/>
          </w:rPr>
          <w:t>https://flask.palletsprojects.com/en/stable/</w:t>
        </w:r>
      </w:hyperlink>
      <w:r w:rsidR="00ED14F9" w:rsidRPr="007E5119">
        <w:t xml:space="preserve"> </w:t>
      </w:r>
    </w:p>
    <w:p w14:paraId="45E60DED" w14:textId="239D6C0A" w:rsidR="00ED14F9" w:rsidRDefault="00ED14F9" w:rsidP="00ED14F9">
      <w:pPr>
        <w:pStyle w:val="Heading3"/>
      </w:pPr>
      <w:proofErr w:type="spellStart"/>
      <w:r>
        <w:lastRenderedPageBreak/>
        <w:t>Gunicorn</w:t>
      </w:r>
      <w:proofErr w:type="spellEnd"/>
    </w:p>
    <w:p w14:paraId="29B7F61B" w14:textId="4261E41D" w:rsidR="00FC12C2" w:rsidRDefault="00AE45AC" w:rsidP="00FC12C2">
      <w:pPr>
        <w:pStyle w:val="Leipteksti1"/>
      </w:pPr>
      <w:proofErr w:type="spellStart"/>
      <w:r w:rsidRPr="00AE45AC">
        <w:rPr>
          <w:lang w:val="en-US"/>
        </w:rPr>
        <w:t>Gunicorn</w:t>
      </w:r>
      <w:proofErr w:type="spellEnd"/>
      <w:r w:rsidRPr="00AE45AC">
        <w:rPr>
          <w:lang w:val="en-US"/>
        </w:rPr>
        <w:t xml:space="preserve"> on Web Server Gateway Int</w:t>
      </w:r>
      <w:r>
        <w:rPr>
          <w:lang w:val="en-US"/>
        </w:rPr>
        <w:t>erface</w:t>
      </w:r>
      <w:r w:rsidRPr="00AE45AC">
        <w:rPr>
          <w:lang w:val="en-US"/>
        </w:rPr>
        <w:t xml:space="preserve"> </w:t>
      </w:r>
      <w:r>
        <w:rPr>
          <w:lang w:val="en-US"/>
        </w:rPr>
        <w:t xml:space="preserve">(WSGI) </w:t>
      </w:r>
      <w:r w:rsidRPr="00AE45AC">
        <w:rPr>
          <w:lang w:val="en-US"/>
        </w:rPr>
        <w:t>http-</w:t>
      </w:r>
      <w:proofErr w:type="spellStart"/>
      <w:r>
        <w:rPr>
          <w:lang w:val="en-US"/>
        </w:rPr>
        <w:t>palvelin</w:t>
      </w:r>
      <w:proofErr w:type="spellEnd"/>
      <w:r w:rsidRPr="00AE45AC">
        <w:rPr>
          <w:lang w:val="en-US"/>
        </w:rPr>
        <w:t xml:space="preserve">. </w:t>
      </w:r>
      <w:r>
        <w:t xml:space="preserve">Sen tehtävänä on </w:t>
      </w:r>
      <w:r w:rsidRPr="00AE45AC">
        <w:t xml:space="preserve">välittää </w:t>
      </w:r>
      <w:r>
        <w:t>http-pyynnöt</w:t>
      </w:r>
      <w:r w:rsidRPr="00AE45AC">
        <w:t xml:space="preserve"> </w:t>
      </w:r>
      <w:r>
        <w:t xml:space="preserve">web-applikaatiolle. Vaikka </w:t>
      </w:r>
      <w:proofErr w:type="spellStart"/>
      <w:r>
        <w:t>Flask</w:t>
      </w:r>
      <w:proofErr w:type="spellEnd"/>
      <w:r>
        <w:t xml:space="preserve"> tarjoaa http-palvelimen kehitys tarpeisiin, eivät sen ominaisuudet ja tehokkuus ole niin kehittyneitä, kuin projektin, joka keskittyy toimimaan täysin http-palvelimena. </w:t>
      </w:r>
      <w:proofErr w:type="spellStart"/>
      <w:r>
        <w:t>Gunicorn</w:t>
      </w:r>
      <w:proofErr w:type="spellEnd"/>
      <w:r>
        <w:t xml:space="preserve"> toimii monisäikeisenä, pystyy prosessoimaan useita pyyntöjä </w:t>
      </w:r>
      <w:proofErr w:type="spellStart"/>
      <w:r>
        <w:t>yhtäaikasesti</w:t>
      </w:r>
      <w:proofErr w:type="spellEnd"/>
      <w:r w:rsidR="00313EA6">
        <w:t xml:space="preserve"> ja mahdollistaa erilaisten asetusten asettamisen, joilla voidaan tehostaa http-palvelimen nopeutta sekä turvallisuutta. </w:t>
      </w:r>
    </w:p>
    <w:p w14:paraId="7E4F958A" w14:textId="6BEDD06C" w:rsidR="00313EA6" w:rsidRPr="00AE45AC" w:rsidRDefault="00313EA6" w:rsidP="00FC12C2">
      <w:pPr>
        <w:pStyle w:val="Leipteksti1"/>
      </w:pPr>
      <w:proofErr w:type="spellStart"/>
      <w:r>
        <w:t>Gunicorn</w:t>
      </w:r>
      <w:proofErr w:type="spellEnd"/>
      <w:r>
        <w:t xml:space="preserve"> mahdollistaa alustan joustavan konfiguraation sekä käyttöönoton. Alustaa voidaan käyttää sellaisenaan </w:t>
      </w:r>
      <w:proofErr w:type="spellStart"/>
      <w:r>
        <w:t>Gunicorn</w:t>
      </w:r>
      <w:proofErr w:type="spellEnd"/>
      <w:r>
        <w:t xml:space="preserve"> toimien palvelimena, tai yhdistää käänteiseen välityspalvelimeen (</w:t>
      </w:r>
      <w:proofErr w:type="spellStart"/>
      <w:r>
        <w:t>reverse</w:t>
      </w:r>
      <w:proofErr w:type="spellEnd"/>
      <w:r>
        <w:t xml:space="preserve"> </w:t>
      </w:r>
      <w:proofErr w:type="spellStart"/>
      <w:r>
        <w:t>proxy</w:t>
      </w:r>
      <w:proofErr w:type="spellEnd"/>
      <w:r>
        <w:t xml:space="preserve">). Kehittyneemmissä ympäristöissä </w:t>
      </w:r>
      <w:proofErr w:type="spellStart"/>
      <w:r>
        <w:t>Gunicornin</w:t>
      </w:r>
      <w:proofErr w:type="spellEnd"/>
      <w:r>
        <w:t xml:space="preserve"> toiminnan voi helposti yhdistää välityspalvelimeen</w:t>
      </w:r>
      <w:r w:rsidR="00175C28">
        <w:t>,</w:t>
      </w:r>
      <w:r>
        <w:t xml:space="preserve"> kuten </w:t>
      </w:r>
      <w:proofErr w:type="spellStart"/>
      <w:r>
        <w:t>Nginx</w:t>
      </w:r>
      <w:proofErr w:type="spellEnd"/>
      <w:r>
        <w:t xml:space="preserve"> tai Apache. </w:t>
      </w:r>
    </w:p>
    <w:p w14:paraId="35A753C2" w14:textId="724DB224" w:rsidR="00ED14F9" w:rsidRDefault="00ED14F9" w:rsidP="00ED14F9">
      <w:pPr>
        <w:pStyle w:val="Heading3"/>
        <w:rPr>
          <w:lang w:val="en-US"/>
        </w:rPr>
      </w:pPr>
      <w:r>
        <w:rPr>
          <w:lang w:val="en-US"/>
        </w:rPr>
        <w:t>Celery</w:t>
      </w:r>
    </w:p>
    <w:p w14:paraId="65654753" w14:textId="02D38A69" w:rsidR="00433CC0" w:rsidRDefault="00571D40" w:rsidP="00433CC0">
      <w:pPr>
        <w:pStyle w:val="Leipteksti1"/>
      </w:pPr>
      <w:proofErr w:type="spellStart"/>
      <w:r w:rsidRPr="00571D40">
        <w:t>Celery</w:t>
      </w:r>
      <w:proofErr w:type="spellEnd"/>
      <w:r w:rsidRPr="00571D40">
        <w:t xml:space="preserve"> on asynkroninen</w:t>
      </w:r>
      <w:r>
        <w:t>, hajautettu</w:t>
      </w:r>
      <w:r w:rsidRPr="00571D40">
        <w:t xml:space="preserve"> tehtäväjono</w:t>
      </w:r>
      <w:r>
        <w:t>.</w:t>
      </w:r>
      <w:r w:rsidR="003017EF">
        <w:t xml:space="preserve"> </w:t>
      </w:r>
      <w:r w:rsidR="003017EF" w:rsidRPr="00FD51AF">
        <w:t xml:space="preserve">Tehtäväjonoon </w:t>
      </w:r>
      <w:r w:rsidR="00FD51AF" w:rsidRPr="00FD51AF">
        <w:t>pusketaan</w:t>
      </w:r>
      <w:r w:rsidR="00FD51AF">
        <w:t xml:space="preserve"> tehtäviä, joita </w:t>
      </w:r>
      <w:proofErr w:type="spellStart"/>
      <w:r w:rsidR="00FD51AF">
        <w:t>Celery</w:t>
      </w:r>
      <w:proofErr w:type="spellEnd"/>
      <w:r w:rsidR="00FD51AF">
        <w:t xml:space="preserve"> työntekijät (</w:t>
      </w:r>
      <w:proofErr w:type="spellStart"/>
      <w:r w:rsidR="00FD51AF">
        <w:t>workers</w:t>
      </w:r>
      <w:proofErr w:type="spellEnd"/>
      <w:r w:rsidR="00FD51AF">
        <w:t xml:space="preserve">) suorittavat. </w:t>
      </w:r>
      <w:r w:rsidR="00433CC0">
        <w:t>Jonoksi</w:t>
      </w:r>
      <w:r w:rsidR="00FD51AF" w:rsidRPr="00FD51AF">
        <w:t xml:space="preserve"> </w:t>
      </w:r>
      <w:r w:rsidR="00433CC0">
        <w:t xml:space="preserve">ja tehtävien välittämiseksi tarvitaan </w:t>
      </w:r>
      <w:proofErr w:type="spellStart"/>
      <w:r w:rsidR="00FD51AF" w:rsidRPr="00FD51AF">
        <w:t>message</w:t>
      </w:r>
      <w:proofErr w:type="spellEnd"/>
      <w:r w:rsidR="00FD51AF" w:rsidRPr="00FD51AF">
        <w:t xml:space="preserve"> </w:t>
      </w:r>
      <w:proofErr w:type="spellStart"/>
      <w:r w:rsidR="00FD51AF" w:rsidRPr="00FD51AF">
        <w:t>broker</w:t>
      </w:r>
      <w:proofErr w:type="spellEnd"/>
      <w:r w:rsidR="00433CC0">
        <w:t xml:space="preserve">, joka on tässä työssä </w:t>
      </w:r>
      <w:proofErr w:type="spellStart"/>
      <w:r w:rsidR="00433CC0">
        <w:t>Redis</w:t>
      </w:r>
      <w:proofErr w:type="spellEnd"/>
      <w:r w:rsidR="00433CC0">
        <w:t>.</w:t>
      </w:r>
      <w:r w:rsidR="00FD51AF" w:rsidRPr="00FD51AF">
        <w:t xml:space="preserve"> </w:t>
      </w:r>
      <w:proofErr w:type="spellStart"/>
      <w:r w:rsidR="00433CC0">
        <w:t>Rediksen</w:t>
      </w:r>
      <w:proofErr w:type="spellEnd"/>
      <w:r w:rsidR="00433CC0">
        <w:t xml:space="preserve"> ylläpitämään jonoo</w:t>
      </w:r>
      <w:r w:rsidR="007E351D">
        <w:t>n</w:t>
      </w:r>
      <w:r w:rsidR="00433CC0">
        <w:t xml:space="preserve"> lisätään </w:t>
      </w:r>
      <w:r w:rsidR="00FD51AF" w:rsidRPr="00FD51AF">
        <w:t>dynaamisesti t</w:t>
      </w:r>
      <w:r w:rsidR="00FD51AF">
        <w:t>ehtäviä</w:t>
      </w:r>
      <w:r w:rsidR="00433CC0">
        <w:t xml:space="preserve">, jotka </w:t>
      </w:r>
      <w:proofErr w:type="spellStart"/>
      <w:r w:rsidR="00433CC0">
        <w:t>Redis</w:t>
      </w:r>
      <w:proofErr w:type="spellEnd"/>
      <w:r w:rsidR="00433CC0">
        <w:t xml:space="preserve"> välittää työntekijöille. </w:t>
      </w:r>
      <w:proofErr w:type="spellStart"/>
      <w:r w:rsidR="00433CC0">
        <w:t>Celery</w:t>
      </w:r>
      <w:proofErr w:type="spellEnd"/>
      <w:r w:rsidR="00433CC0">
        <w:t xml:space="preserve"> työntekijät ovat erillisiä prosesseja,</w:t>
      </w:r>
      <w:r w:rsidR="00433CC0" w:rsidRPr="00433CC0">
        <w:t xml:space="preserve"> </w:t>
      </w:r>
      <w:r w:rsidR="00433CC0">
        <w:t xml:space="preserve">joita voidaan määrittää useita toimimaan samanaikaisesti ja ne suorittavat funktion toiminnallisuuden. </w:t>
      </w:r>
    </w:p>
    <w:p w14:paraId="1B33719A" w14:textId="6DCF883B" w:rsidR="00433CC0" w:rsidRDefault="00FD51AF" w:rsidP="002F3818">
      <w:pPr>
        <w:pStyle w:val="Leipteksti1"/>
      </w:pPr>
      <w:r w:rsidRPr="00FD51AF">
        <w:t xml:space="preserve">Sovelluksessa API-rajapinnan kautta </w:t>
      </w:r>
      <w:r>
        <w:t>tehdyt kutsut lisäävät</w:t>
      </w:r>
      <w:r w:rsidR="00433CC0">
        <w:t xml:space="preserve"> tehtäviä</w:t>
      </w:r>
      <w:r>
        <w:t xml:space="preserve"> </w:t>
      </w:r>
      <w:proofErr w:type="spellStart"/>
      <w:r>
        <w:t>Redis</w:t>
      </w:r>
      <w:proofErr w:type="spellEnd"/>
      <w:r>
        <w:t xml:space="preserve"> tehtävä jonoon, jonka kautta </w:t>
      </w:r>
      <w:proofErr w:type="spellStart"/>
      <w:r>
        <w:t>Celery</w:t>
      </w:r>
      <w:proofErr w:type="spellEnd"/>
      <w:r>
        <w:t xml:space="preserve"> työntekijä saa tarkat parametrit</w:t>
      </w:r>
      <w:r w:rsidR="00433CC0">
        <w:t xml:space="preserve"> tarvittaville toimille</w:t>
      </w:r>
      <w:r>
        <w:t xml:space="preserve">. </w:t>
      </w:r>
      <w:r w:rsidR="00433CC0">
        <w:t xml:space="preserve">Työntekijät ovat erotettuna muusta sovelluksesta, ja ne hoitavat raskaammat tehtävät. Lisäämällä työntekijöiden määrää, voidaan sovellusta skaalata helposti ottamaan vastaan suuriakin määriä pyyntöjä, ilman toiminnan hidastumista. </w:t>
      </w:r>
    </w:p>
    <w:p w14:paraId="174CA27B" w14:textId="53FA5D9E" w:rsidR="007E351D" w:rsidRDefault="007E351D" w:rsidP="002F3818">
      <w:pPr>
        <w:pStyle w:val="Leipteksti1"/>
      </w:pPr>
      <w:r>
        <w:t xml:space="preserve">Kehittäjälle </w:t>
      </w:r>
      <w:proofErr w:type="spellStart"/>
      <w:r>
        <w:t>Celeryn</w:t>
      </w:r>
      <w:proofErr w:type="spellEnd"/>
      <w:r>
        <w:t xml:space="preserve"> käyttö on yksinkertaista. Työntekijöiden suorittavat toiminnallisuudet ovat Python koodi</w:t>
      </w:r>
      <w:r w:rsidR="00A74282">
        <w:t xml:space="preserve">a, joka määritetään </w:t>
      </w:r>
      <w:proofErr w:type="spellStart"/>
      <w:r w:rsidR="00A74282">
        <w:t>Celery</w:t>
      </w:r>
      <w:proofErr w:type="spellEnd"/>
      <w:r w:rsidR="00A74282">
        <w:t xml:space="preserve"> tehtävän </w:t>
      </w:r>
      <w:r w:rsidR="00A74282">
        <w:lastRenderedPageBreak/>
        <w:t>suoritettavaksi.</w:t>
      </w:r>
      <w:r w:rsidR="00BB5C7C">
        <w:t xml:space="preserve"> Tämän lisäksi </w:t>
      </w:r>
      <w:proofErr w:type="spellStart"/>
      <w:r w:rsidR="00BB5C7C">
        <w:t>Celery</w:t>
      </w:r>
      <w:proofErr w:type="spellEnd"/>
      <w:r w:rsidR="00BB5C7C">
        <w:t xml:space="preserve"> instanssi määritetään koodiin, jossa asetukset sekä kaikki sille halutut tehtävät asetetaan. </w:t>
      </w:r>
      <w:proofErr w:type="spellStart"/>
      <w:r w:rsidR="00BB5C7C">
        <w:t>Celery</w:t>
      </w:r>
      <w:proofErr w:type="spellEnd"/>
      <w:r w:rsidR="00BB5C7C">
        <w:t xml:space="preserve"> työntekijä käynnistetään erillisenä taustaprosessina odottamaan sille määritettäviä tehtäviä. Jonoon pusketaan uusi tehtävä ja </w:t>
      </w:r>
      <w:proofErr w:type="spellStart"/>
      <w:r w:rsidR="00BB5C7C">
        <w:t>Celery</w:t>
      </w:r>
      <w:proofErr w:type="spellEnd"/>
      <w:r w:rsidR="00BB5C7C">
        <w:t xml:space="preserve"> huolehtii sen suorittamisesta. </w:t>
      </w:r>
    </w:p>
    <w:p w14:paraId="6DDAAC1C" w14:textId="06663CB4" w:rsidR="00FD51AF" w:rsidRDefault="007F45C0" w:rsidP="002F3818">
      <w:pPr>
        <w:pStyle w:val="Leipteksti1"/>
      </w:pPr>
      <w:r>
        <w:rPr>
          <w:noProof/>
        </w:rPr>
        <w:drawing>
          <wp:inline distT="0" distB="0" distL="0" distR="0" wp14:anchorId="57CE2A4E" wp14:editId="76CCD6CA">
            <wp:extent cx="4191000" cy="1771650"/>
            <wp:effectExtent l="0" t="0" r="0" b="0"/>
            <wp:docPr id="1146437876" name="Picture 3"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437876" name="Picture 3" descr="A diagram of a task&#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1000" cy="1771650"/>
                    </a:xfrm>
                    <a:prstGeom prst="rect">
                      <a:avLst/>
                    </a:prstGeom>
                    <a:noFill/>
                    <a:ln>
                      <a:noFill/>
                    </a:ln>
                  </pic:spPr>
                </pic:pic>
              </a:graphicData>
            </a:graphic>
          </wp:inline>
        </w:drawing>
      </w:r>
    </w:p>
    <w:p w14:paraId="2BD4898B" w14:textId="5A394FF4" w:rsidR="007F45C0" w:rsidRPr="00FD51AF" w:rsidRDefault="007F45C0" w:rsidP="002F3818">
      <w:pPr>
        <w:pStyle w:val="Leipteksti1"/>
      </w:pPr>
      <w:proofErr w:type="spellStart"/>
      <w:r>
        <w:t>Celery</w:t>
      </w:r>
      <w:proofErr w:type="spellEnd"/>
      <w:r>
        <w:t xml:space="preserve"> tehtävä prosessi. </w:t>
      </w:r>
    </w:p>
    <w:p w14:paraId="613BF16B" w14:textId="02F763A5" w:rsidR="00313EA6" w:rsidRDefault="00313EA6" w:rsidP="00313EA6">
      <w:pPr>
        <w:pStyle w:val="Heading2"/>
        <w:rPr>
          <w:lang w:val="en-US"/>
        </w:rPr>
      </w:pPr>
      <w:r>
        <w:rPr>
          <w:lang w:val="en-US"/>
        </w:rPr>
        <w:t>Redis</w:t>
      </w:r>
    </w:p>
    <w:p w14:paraId="707D7942" w14:textId="77777777" w:rsidR="007921AB" w:rsidRDefault="00A55932" w:rsidP="00313EA6">
      <w:pPr>
        <w:pStyle w:val="Leipteksti1"/>
      </w:pPr>
      <w:proofErr w:type="spellStart"/>
      <w:r w:rsidRPr="00A55932">
        <w:t>Redis</w:t>
      </w:r>
      <w:proofErr w:type="spellEnd"/>
      <w:r w:rsidRPr="00A55932">
        <w:t xml:space="preserve"> on keskusmuistipohjainen varastointi </w:t>
      </w:r>
      <w:r>
        <w:t xml:space="preserve">palvelin alusta. </w:t>
      </w:r>
      <w:proofErr w:type="spellStart"/>
      <w:r>
        <w:t>Redis</w:t>
      </w:r>
      <w:proofErr w:type="spellEnd"/>
      <w:r>
        <w:t xml:space="preserve"> on erityisen tehokas varastoimaan ja lukemaan tallennettua dataa, koska se säilyttää kaiken keskusmuistissa (RAM). Se soveltuu toimimaan tietokantana, </w:t>
      </w:r>
      <w:proofErr w:type="spellStart"/>
      <w:r>
        <w:t>message</w:t>
      </w:r>
      <w:proofErr w:type="spellEnd"/>
      <w:r>
        <w:t xml:space="preserve"> </w:t>
      </w:r>
      <w:proofErr w:type="spellStart"/>
      <w:r>
        <w:t>brokerina</w:t>
      </w:r>
      <w:proofErr w:type="spellEnd"/>
      <w:r>
        <w:t xml:space="preserve"> sekä välimuistina. </w:t>
      </w:r>
      <w:r w:rsidR="007921AB">
        <w:t xml:space="preserve">Tässä työssä </w:t>
      </w:r>
      <w:proofErr w:type="spellStart"/>
      <w:r w:rsidR="007921AB">
        <w:t>Redis</w:t>
      </w:r>
      <w:proofErr w:type="spellEnd"/>
      <w:r w:rsidR="007921AB">
        <w:t xml:space="preserve"> toimii samaan aikaan </w:t>
      </w:r>
      <w:proofErr w:type="spellStart"/>
      <w:r w:rsidR="007921AB">
        <w:t>message</w:t>
      </w:r>
      <w:proofErr w:type="spellEnd"/>
      <w:r w:rsidR="007921AB">
        <w:t xml:space="preserve"> </w:t>
      </w:r>
      <w:proofErr w:type="spellStart"/>
      <w:r w:rsidR="007921AB">
        <w:t>brokerina</w:t>
      </w:r>
      <w:proofErr w:type="spellEnd"/>
      <w:r w:rsidR="007921AB">
        <w:t xml:space="preserve"> </w:t>
      </w:r>
      <w:proofErr w:type="spellStart"/>
      <w:r w:rsidR="007921AB">
        <w:t>Celerylle</w:t>
      </w:r>
      <w:proofErr w:type="spellEnd"/>
      <w:r w:rsidR="007921AB">
        <w:t xml:space="preserve">, sekä välimuistina tuloksille. </w:t>
      </w:r>
    </w:p>
    <w:p w14:paraId="2517EC83" w14:textId="297F5F6B" w:rsidR="007921AB" w:rsidRDefault="007921AB" w:rsidP="00313EA6">
      <w:pPr>
        <w:pStyle w:val="Leipteksti1"/>
      </w:pPr>
      <w:r>
        <w:t xml:space="preserve">Välimuistiin voidaan tallentaa tiettyyn avainsanaan arvoja, joiden hakeminen vie aikaa tai on muuten raskasta. </w:t>
      </w:r>
      <w:proofErr w:type="spellStart"/>
      <w:r>
        <w:t>Redis</w:t>
      </w:r>
      <w:proofErr w:type="spellEnd"/>
      <w:r>
        <w:t xml:space="preserve"> vähentää näiden hitaiden ja raskaiden toimintojen määrää, kun niiden tuloksia voidaan tallentaa ja myöhemmin hakea tehokkaasti </w:t>
      </w:r>
      <w:proofErr w:type="spellStart"/>
      <w:r>
        <w:t>Rediksen</w:t>
      </w:r>
      <w:proofErr w:type="spellEnd"/>
      <w:r>
        <w:t xml:space="preserve"> välimuistista. Arvoille voidaan määrittää vanhentumisaika, jonka tultua täyteen arvo poistuu välimuistista ja näin pidetään se ajantasaisena. Välimuisti tehostaa sovelluksen toimintaa, vähentää vastausaikoja ja mahdollistaa skaalautumisen. </w:t>
      </w:r>
    </w:p>
    <w:p w14:paraId="3A1DCDE8" w14:textId="54B411F4" w:rsidR="007921AB" w:rsidRPr="00A55932" w:rsidRDefault="006245FF" w:rsidP="00313EA6">
      <w:pPr>
        <w:pStyle w:val="Leipteksti1"/>
      </w:pPr>
      <w:proofErr w:type="spellStart"/>
      <w:r>
        <w:t>Redis</w:t>
      </w:r>
      <w:proofErr w:type="spellEnd"/>
      <w:r>
        <w:t xml:space="preserve"> toimii myös </w:t>
      </w:r>
      <w:proofErr w:type="spellStart"/>
      <w:r>
        <w:t>Celeryn</w:t>
      </w:r>
      <w:proofErr w:type="spellEnd"/>
      <w:r>
        <w:t xml:space="preserve"> tehtävä jonona. </w:t>
      </w:r>
      <w:proofErr w:type="spellStart"/>
      <w:r>
        <w:t>Celery</w:t>
      </w:r>
      <w:proofErr w:type="spellEnd"/>
      <w:r>
        <w:t xml:space="preserve"> kirjasto sisältää valmiin toiminnallisuuden </w:t>
      </w:r>
      <w:proofErr w:type="spellStart"/>
      <w:r>
        <w:t>Rediksen</w:t>
      </w:r>
      <w:proofErr w:type="spellEnd"/>
      <w:r>
        <w:t xml:space="preserve"> käyttöön. </w:t>
      </w:r>
      <w:proofErr w:type="spellStart"/>
      <w:r>
        <w:t>Celery</w:t>
      </w:r>
      <w:proofErr w:type="spellEnd"/>
      <w:r>
        <w:t xml:space="preserve"> määritettyjä tehtäviä voidaan </w:t>
      </w:r>
      <w:r>
        <w:lastRenderedPageBreak/>
        <w:t xml:space="preserve">ohjelmallisesti puskea </w:t>
      </w:r>
      <w:proofErr w:type="spellStart"/>
      <w:r>
        <w:t>Rediksen</w:t>
      </w:r>
      <w:proofErr w:type="spellEnd"/>
      <w:r>
        <w:t xml:space="preserve"> tehtävä jonoon helposti, josta työntekijät saavat ne käsittelyyn. Tehtävä jono toimii </w:t>
      </w:r>
      <w:proofErr w:type="spellStart"/>
      <w:r>
        <w:t>first</w:t>
      </w:r>
      <w:proofErr w:type="spellEnd"/>
      <w:r>
        <w:t xml:space="preserve"> in, </w:t>
      </w:r>
      <w:proofErr w:type="spellStart"/>
      <w:r>
        <w:t>first</w:t>
      </w:r>
      <w:proofErr w:type="spellEnd"/>
      <w:r>
        <w:t xml:space="preserve"> out periaatteella. </w:t>
      </w:r>
    </w:p>
    <w:p w14:paraId="30A2FB18" w14:textId="7180FA32" w:rsidR="00313EA6" w:rsidRDefault="00313EA6" w:rsidP="00313EA6">
      <w:pPr>
        <w:pStyle w:val="Heading2"/>
        <w:rPr>
          <w:lang w:val="en-US"/>
        </w:rPr>
      </w:pPr>
      <w:proofErr w:type="spellStart"/>
      <w:r w:rsidRPr="00A55932">
        <w:t>Docker</w:t>
      </w:r>
      <w:proofErr w:type="spellEnd"/>
    </w:p>
    <w:p w14:paraId="57E9258C" w14:textId="2FB12FA0" w:rsidR="00313EA6" w:rsidRDefault="006245FF" w:rsidP="00313EA6">
      <w:pPr>
        <w:pStyle w:val="Leipteksti1"/>
      </w:pPr>
      <w:proofErr w:type="spellStart"/>
      <w:r>
        <w:t>Docker</w:t>
      </w:r>
      <w:proofErr w:type="spellEnd"/>
      <w:r>
        <w:t xml:space="preserve"> on virtualisointi alusta, joka tekee kehittämisestä, testauksesta ja lopulta käyttöönotosta yksinkertaista ja yhtenäistä. Dockeriin määritetään </w:t>
      </w:r>
      <w:r w:rsidR="00697E39">
        <w:t xml:space="preserve">infrastruktuuri, </w:t>
      </w:r>
      <w:r>
        <w:t xml:space="preserve">jonka päällä </w:t>
      </w:r>
      <w:r w:rsidR="00697E39">
        <w:t xml:space="preserve">kehitetty </w:t>
      </w:r>
      <w:r>
        <w:t>sovellus pyörii</w:t>
      </w:r>
      <w:r w:rsidR="00697E39">
        <w:t xml:space="preserve">. </w:t>
      </w:r>
      <w:proofErr w:type="spellStart"/>
      <w:r>
        <w:t>Docker</w:t>
      </w:r>
      <w:proofErr w:type="spellEnd"/>
      <w:r>
        <w:t xml:space="preserve"> rakentaa määritysten perusteella ”kontin”, </w:t>
      </w:r>
      <w:r w:rsidR="00697E39">
        <w:t xml:space="preserve">joka sisältää sovelluksen, sen tarvitsemat kirjastot, konfiguraatiot </w:t>
      </w:r>
      <w:r w:rsidR="00674D59">
        <w:t xml:space="preserve">ja alustan, joka </w:t>
      </w:r>
      <w:r>
        <w:t>käynnistetään</w:t>
      </w:r>
      <w:r w:rsidR="00674D59">
        <w:t xml:space="preserve"> eristetysti laitteen käyttöjärjestelmästä</w:t>
      </w:r>
      <w:r>
        <w:t>. Dockerin toimintaa voidaan verrata virtuaalikoneeseen</w:t>
      </w:r>
      <w:r w:rsidR="00674D59">
        <w:t xml:space="preserve">, mutta </w:t>
      </w:r>
      <w:proofErr w:type="spellStart"/>
      <w:r w:rsidR="00674D59">
        <w:t>Docker</w:t>
      </w:r>
      <w:proofErr w:type="spellEnd"/>
      <w:r w:rsidR="00674D59">
        <w:t xml:space="preserve"> virtualisoi vain sovelluksen toiminnan kannalta tärkeät palvelut</w:t>
      </w:r>
      <w:r w:rsidR="00697E39">
        <w:t xml:space="preserve">, jonka takia </w:t>
      </w:r>
      <w:proofErr w:type="spellStart"/>
      <w:r w:rsidR="00697E39">
        <w:t>Docker</w:t>
      </w:r>
      <w:proofErr w:type="spellEnd"/>
      <w:r w:rsidR="00697E39">
        <w:t xml:space="preserve"> käyttää yleensä vähemmän laitteen resursseja. </w:t>
      </w:r>
      <w:proofErr w:type="spellStart"/>
      <w:r w:rsidR="00697E39">
        <w:t>Dockeria</w:t>
      </w:r>
      <w:proofErr w:type="spellEnd"/>
      <w:r w:rsidR="00697E39">
        <w:t xml:space="preserve"> käyttämällä voidaan käynnistää ja hallinnoida useita erilaisia </w:t>
      </w:r>
      <w:r w:rsidR="00674D59">
        <w:t xml:space="preserve">palveluita ja sovelluksia helposti. </w:t>
      </w:r>
    </w:p>
    <w:p w14:paraId="624AFBB2" w14:textId="0696D55D" w:rsidR="00697E39" w:rsidRDefault="00697E39" w:rsidP="00313EA6">
      <w:pPr>
        <w:pStyle w:val="Leipteksti1"/>
      </w:pPr>
      <w:proofErr w:type="spellStart"/>
      <w:r w:rsidRPr="00697E39">
        <w:t>Docker</w:t>
      </w:r>
      <w:proofErr w:type="spellEnd"/>
      <w:r w:rsidRPr="00697E39">
        <w:t xml:space="preserve"> </w:t>
      </w:r>
      <w:proofErr w:type="spellStart"/>
      <w:r w:rsidRPr="00697E39">
        <w:t>Compose</w:t>
      </w:r>
      <w:proofErr w:type="spellEnd"/>
      <w:r w:rsidRPr="00697E39">
        <w:t xml:space="preserve"> on Dockerin työkalu, </w:t>
      </w:r>
      <w:r w:rsidR="00674D59">
        <w:t xml:space="preserve">joka soveltuu </w:t>
      </w:r>
      <w:r>
        <w:t xml:space="preserve">määrittämään suurempia, useiden </w:t>
      </w:r>
      <w:proofErr w:type="spellStart"/>
      <w:r>
        <w:t>Docker</w:t>
      </w:r>
      <w:proofErr w:type="spellEnd"/>
      <w:r>
        <w:t xml:space="preserve"> konttien </w:t>
      </w:r>
      <w:r w:rsidR="00D46763">
        <w:t>kokonaisuuksia, joiden monitorointi sekä hallinnointi voidaan yhtenäistää</w:t>
      </w:r>
      <w:r>
        <w:t xml:space="preserve">. </w:t>
      </w:r>
      <w:proofErr w:type="spellStart"/>
      <w:r w:rsidR="00674D59">
        <w:t>Docker</w:t>
      </w:r>
      <w:proofErr w:type="spellEnd"/>
      <w:r w:rsidR="00674D59">
        <w:t xml:space="preserve"> </w:t>
      </w:r>
      <w:proofErr w:type="spellStart"/>
      <w:r w:rsidR="00674D59">
        <w:t>Composen</w:t>
      </w:r>
      <w:proofErr w:type="spellEnd"/>
      <w:r w:rsidR="00674D59">
        <w:t xml:space="preserve"> avulla voidaan rakentaa laajempi sovellus, joka sisältää kehitetyn sovelluksen, sille oman tietokannan sekä web-palvelimen. Jokainen palvelu pystytetään yhden konfiguraatio tiedoston avulla, </w:t>
      </w:r>
      <w:proofErr w:type="spellStart"/>
      <w:r w:rsidR="00674D59">
        <w:t>docker-compose.yml</w:t>
      </w:r>
      <w:proofErr w:type="spellEnd"/>
      <w:r w:rsidR="00674D59">
        <w:t>.</w:t>
      </w:r>
      <w:r w:rsidR="00D46763">
        <w:t xml:space="preserve"> Konfiguraatioon määritetään jokainen haluttu, yksittäinen </w:t>
      </w:r>
      <w:proofErr w:type="spellStart"/>
      <w:r w:rsidR="00D46763">
        <w:t>Docker</w:t>
      </w:r>
      <w:proofErr w:type="spellEnd"/>
      <w:r w:rsidR="00D46763">
        <w:t xml:space="preserve"> palvelu ja niiden erityisominaisuudet.</w:t>
      </w:r>
      <w:r w:rsidR="00674D59">
        <w:t xml:space="preserve"> Konfiguraatio tiedoston avulla yksittäisen palvelun, kuten tietokannan vaihtaminen ei vaadi muuta, kuin konfiguraatio muutosta ja uudelleen käynnistämistä. </w:t>
      </w:r>
      <w:proofErr w:type="spellStart"/>
      <w:r w:rsidR="00D46763">
        <w:t>Docker</w:t>
      </w:r>
      <w:proofErr w:type="spellEnd"/>
      <w:r w:rsidR="00D46763">
        <w:t xml:space="preserve"> </w:t>
      </w:r>
      <w:proofErr w:type="spellStart"/>
      <w:r w:rsidR="00D46763">
        <w:t>Compose</w:t>
      </w:r>
      <w:proofErr w:type="spellEnd"/>
      <w:r w:rsidR="00D46763">
        <w:t xml:space="preserve"> tukee myös skaalausta. Yksittäisiä </w:t>
      </w:r>
      <w:proofErr w:type="spellStart"/>
      <w:r w:rsidR="00D46763">
        <w:t>Docker</w:t>
      </w:r>
      <w:proofErr w:type="spellEnd"/>
      <w:r w:rsidR="00D46763">
        <w:t xml:space="preserve"> palveluita voidaan käynnistää useita käynnistysvaiheessa, jolloin esimerkiksi </w:t>
      </w:r>
      <w:proofErr w:type="spellStart"/>
      <w:r w:rsidR="00D46763">
        <w:t>Celery</w:t>
      </w:r>
      <w:proofErr w:type="spellEnd"/>
      <w:r w:rsidR="00D46763">
        <w:t xml:space="preserve"> työntekijöitä voidaan määrittää useita. </w:t>
      </w:r>
    </w:p>
    <w:p w14:paraId="5359F2F3" w14:textId="15C35FA2" w:rsidR="003E6454" w:rsidRDefault="003E6454" w:rsidP="00313EA6">
      <w:pPr>
        <w:pStyle w:val="Leipteksti1"/>
      </w:pPr>
      <w:r>
        <w:t xml:space="preserve">Työssä </w:t>
      </w:r>
      <w:proofErr w:type="spellStart"/>
      <w:r>
        <w:t>Docker</w:t>
      </w:r>
      <w:proofErr w:type="spellEnd"/>
      <w:r w:rsidR="00D46763">
        <w:t xml:space="preserve"> </w:t>
      </w:r>
      <w:proofErr w:type="spellStart"/>
      <w:r w:rsidR="00D46763">
        <w:t>Composella</w:t>
      </w:r>
      <w:proofErr w:type="spellEnd"/>
      <w:r w:rsidR="00D46763">
        <w:t xml:space="preserve"> erillisiä </w:t>
      </w:r>
      <w:proofErr w:type="spellStart"/>
      <w:r w:rsidR="00D46763">
        <w:t>Docker</w:t>
      </w:r>
      <w:proofErr w:type="spellEnd"/>
      <w:r w:rsidR="00D46763">
        <w:t xml:space="preserve"> kontteja hallinnoidaan yhtenäisesti. </w:t>
      </w:r>
      <w:r w:rsidR="007B15F1">
        <w:t>S</w:t>
      </w:r>
      <w:r w:rsidR="00D46763">
        <w:t xml:space="preserve">ovelluksen </w:t>
      </w:r>
      <w:r w:rsidR="007B15F1">
        <w:t xml:space="preserve">eri </w:t>
      </w:r>
      <w:r w:rsidR="00D46763">
        <w:t xml:space="preserve">osat </w:t>
      </w:r>
      <w:r w:rsidR="007B15F1">
        <w:t xml:space="preserve">eritellään yksittäisiin </w:t>
      </w:r>
      <w:proofErr w:type="spellStart"/>
      <w:r w:rsidR="007B15F1">
        <w:t>Docker</w:t>
      </w:r>
      <w:proofErr w:type="spellEnd"/>
      <w:r w:rsidR="007B15F1">
        <w:t xml:space="preserve"> kontteihin, joita hallinnoidaan tarvittavien palveluiden kanssa </w:t>
      </w:r>
      <w:proofErr w:type="spellStart"/>
      <w:r w:rsidR="007B15F1">
        <w:t>Docker</w:t>
      </w:r>
      <w:proofErr w:type="spellEnd"/>
      <w:r w:rsidR="007B15F1">
        <w:t xml:space="preserve"> </w:t>
      </w:r>
      <w:proofErr w:type="spellStart"/>
      <w:r w:rsidR="007B15F1">
        <w:t>Composella</w:t>
      </w:r>
      <w:proofErr w:type="spellEnd"/>
      <w:r w:rsidR="007B15F1">
        <w:t>. Tuloksena alusta, joka on itsenäinen kokonaisuus</w:t>
      </w:r>
      <w:r w:rsidR="00D46763">
        <w:t xml:space="preserve">. </w:t>
      </w:r>
    </w:p>
    <w:p w14:paraId="0858C1D7" w14:textId="50110476" w:rsidR="00DD5798" w:rsidRDefault="00DD5798">
      <w:pPr>
        <w:spacing w:line="240" w:lineRule="auto"/>
        <w:jc w:val="left"/>
        <w:rPr>
          <w:rFonts w:eastAsiaTheme="minorHAnsi" w:cstheme="minorHAnsi"/>
          <w:szCs w:val="22"/>
          <w:lang w:eastAsia="en-US"/>
        </w:rPr>
      </w:pPr>
      <w:r>
        <w:br w:type="page"/>
      </w:r>
    </w:p>
    <w:p w14:paraId="37E4F4EA" w14:textId="5982E734" w:rsidR="00DD5798" w:rsidRDefault="00DD5798" w:rsidP="00DD5798">
      <w:pPr>
        <w:pStyle w:val="Heading1"/>
      </w:pPr>
      <w:r w:rsidRPr="00DD5798">
        <w:lastRenderedPageBreak/>
        <w:t>Työn toteutus</w:t>
      </w:r>
    </w:p>
    <w:p w14:paraId="2BFEAD4E" w14:textId="344CAE87" w:rsidR="00AE0EAC" w:rsidRDefault="005D7D6B" w:rsidP="008D6C1B">
      <w:pPr>
        <w:pStyle w:val="Leipteksti1"/>
      </w:pPr>
      <w:r>
        <w:t xml:space="preserve">Työn tavoitteena oli luoda yksittäinen sovellus kokonaisuus, joka rikastaa sille syötettyjä digitaalisia tunnistetietoja, tekemällä useita API hakuja uhkatieto lähteisiin. Sovelluksen tarkoitus </w:t>
      </w:r>
      <w:r w:rsidR="00AE0EAC">
        <w:t>on yhdistää uhkatietojen rikastus yhteen paikkaan, näin poistaa tarve käydä useissa eri paikoissa hakemassa uhkatietoja. Sovelluksen täytyi täyttää seuraavat ominaisuudet:</w:t>
      </w:r>
    </w:p>
    <w:p w14:paraId="0CF0E21F" w14:textId="21023AF8" w:rsidR="00AE0EAC" w:rsidRDefault="00AE0EAC" w:rsidP="00AE0EAC">
      <w:pPr>
        <w:pStyle w:val="Luetelma"/>
      </w:pPr>
      <w:r>
        <w:t>API avainten tallentaminen</w:t>
      </w:r>
    </w:p>
    <w:p w14:paraId="3CD7CB1B" w14:textId="3D166BC2" w:rsidR="00AE0EAC" w:rsidRDefault="00AE0EAC" w:rsidP="00AE0EAC">
      <w:pPr>
        <w:pStyle w:val="Luetelma"/>
      </w:pPr>
      <w:r>
        <w:t>Digitaalisten tunnisteiden tunnistaminen ja kategorisointi</w:t>
      </w:r>
    </w:p>
    <w:p w14:paraId="0A98B83D" w14:textId="042DD2EC" w:rsidR="00AE0EAC" w:rsidRDefault="00AE0EAC" w:rsidP="00AE0EAC">
      <w:pPr>
        <w:pStyle w:val="Luetelma"/>
      </w:pPr>
      <w:r>
        <w:t>Useiden ulkoisten API rajapintojen käyttäminen</w:t>
      </w:r>
    </w:p>
    <w:p w14:paraId="65911542" w14:textId="51EE18C4" w:rsidR="00AE0EAC" w:rsidRDefault="00AE0EAC" w:rsidP="00AE0EAC">
      <w:pPr>
        <w:pStyle w:val="Leipteksti1"/>
      </w:pPr>
      <w:r>
        <w:t xml:space="preserve">Sovelluksen haluttiin myös toimia niin, että uusien uhkatietolähteiden lisääminen olisi mahdollisimman yksinkertaista. Toteutus pyrittiin pitämään yksinkertaisena ja monipuolisena, että alustan sisällyttäminen valmiisiin toteutuksiin </w:t>
      </w:r>
      <w:r w:rsidR="0039311E">
        <w:t xml:space="preserve">sekä yhdistäminen muihin komponentteihin </w:t>
      </w:r>
      <w:r>
        <w:t>olisi helppoa</w:t>
      </w:r>
      <w:r w:rsidR="0039311E">
        <w:t xml:space="preserve"> ja samalla toimisi myös itsenäisenä. </w:t>
      </w:r>
    </w:p>
    <w:p w14:paraId="4A0CBD41" w14:textId="384A292A" w:rsidR="0059018E" w:rsidRDefault="004739A2" w:rsidP="008D6C1B">
      <w:pPr>
        <w:pStyle w:val="Leipteksti1"/>
      </w:pPr>
      <w:r>
        <w:t xml:space="preserve">Rakenteeltaan työssä päädyttiin ratkaisuun, jossa toiminnallisuutta ohjataan </w:t>
      </w:r>
      <w:proofErr w:type="spellStart"/>
      <w:r>
        <w:t>Flaskilla</w:t>
      </w:r>
      <w:proofErr w:type="spellEnd"/>
      <w:r>
        <w:t xml:space="preserve"> toteutetun API rajapinnan kautta, joka käynnistää </w:t>
      </w:r>
      <w:proofErr w:type="spellStart"/>
      <w:r>
        <w:t>Celery</w:t>
      </w:r>
      <w:proofErr w:type="spellEnd"/>
      <w:r>
        <w:t xml:space="preserve"> työntekijöille tehtäviä. Näin erotellaan rajapinnan toiminta, raskaammista tehtävistä, joissa käydään hakemassa uhkatietoja ulkoisista API rajapinnoista ja </w:t>
      </w:r>
      <w:proofErr w:type="spellStart"/>
      <w:r w:rsidR="0059018E">
        <w:t>Flask</w:t>
      </w:r>
      <w:proofErr w:type="spellEnd"/>
      <w:r w:rsidR="0059018E">
        <w:t xml:space="preserve"> </w:t>
      </w:r>
      <w:r>
        <w:t xml:space="preserve">API rajapinnan käyttö ei hidastu. </w:t>
      </w:r>
    </w:p>
    <w:p w14:paraId="11EEBCD2" w14:textId="5BE3CF05" w:rsidR="005A0FC6" w:rsidRDefault="005A0FC6" w:rsidP="008D6C1B">
      <w:pPr>
        <w:pStyle w:val="Leipteksti1"/>
      </w:pPr>
      <w:r>
        <w:t xml:space="preserve">Sovellusta kehittäessä, ominaisuuksia </w:t>
      </w:r>
      <w:r w:rsidR="00296011">
        <w:t>tarkennettiin ja lisättiin sitä mukaan, kun tarve niille tuli. Kehitykseen käytettiin Visual</w:t>
      </w:r>
      <w:r w:rsidR="00E214FE">
        <w:t xml:space="preserve"> </w:t>
      </w:r>
      <w:r w:rsidR="00296011">
        <w:t xml:space="preserve">Studio </w:t>
      </w:r>
      <w:proofErr w:type="spellStart"/>
      <w:r w:rsidR="00296011">
        <w:t>Code</w:t>
      </w:r>
      <w:proofErr w:type="spellEnd"/>
      <w:r w:rsidR="00296011">
        <w:t xml:space="preserve"> koodi editoria Python laajennuksilla, kehityksen tukena </w:t>
      </w:r>
      <w:proofErr w:type="spellStart"/>
      <w:r w:rsidR="00296011">
        <w:t>Docker</w:t>
      </w:r>
      <w:proofErr w:type="spellEnd"/>
      <w:r w:rsidR="00296011">
        <w:t xml:space="preserve"> </w:t>
      </w:r>
      <w:proofErr w:type="spellStart"/>
      <w:r w:rsidR="00296011">
        <w:t>Composea</w:t>
      </w:r>
      <w:proofErr w:type="spellEnd"/>
      <w:r w:rsidR="00296011">
        <w:t xml:space="preserve"> ja versionhallintana GitHub alustaa. </w:t>
      </w:r>
      <w:r w:rsidR="00FB2A18">
        <w:t xml:space="preserve">API rajapinnan toiminnallisuuden testaamiseen käytettiin </w:t>
      </w:r>
      <w:proofErr w:type="spellStart"/>
      <w:r w:rsidR="00FB2A18">
        <w:t>Postman</w:t>
      </w:r>
      <w:proofErr w:type="spellEnd"/>
      <w:r w:rsidR="00FB2A18">
        <w:t xml:space="preserve"> sovellusta. </w:t>
      </w:r>
      <w:proofErr w:type="spellStart"/>
      <w:r w:rsidR="00296011">
        <w:t>Docker</w:t>
      </w:r>
      <w:proofErr w:type="spellEnd"/>
      <w:r w:rsidR="00296011">
        <w:t xml:space="preserve"> mahdollisti uusien palveluiden helpon lisäämisen ja jatkuvan testauksen. Kehittäminen tapahtui useilla laitteilla ja käyttöjärjestelmillä, Windows 10, Windows 11 ja </w:t>
      </w:r>
      <w:proofErr w:type="spellStart"/>
      <w:r w:rsidR="00296011">
        <w:t>Ubuntu</w:t>
      </w:r>
      <w:proofErr w:type="spellEnd"/>
      <w:r w:rsidR="00296011">
        <w:t xml:space="preserve">, riippuen siitä mikä oli sillä hetkellä kätevintä. </w:t>
      </w:r>
      <w:proofErr w:type="spellStart"/>
      <w:r w:rsidR="00296011">
        <w:t>Docker</w:t>
      </w:r>
      <w:proofErr w:type="spellEnd"/>
      <w:r w:rsidR="00296011">
        <w:t xml:space="preserve"> mahdollisti yhtenäisen, alusta riippumattoman</w:t>
      </w:r>
      <w:r w:rsidR="00E214FE">
        <w:t xml:space="preserve"> kehityksen ja jatkuvan testauksen</w:t>
      </w:r>
      <w:r w:rsidR="00296011">
        <w:t xml:space="preserve">. </w:t>
      </w:r>
    </w:p>
    <w:p w14:paraId="0006CBFC" w14:textId="65831022" w:rsidR="0059018E" w:rsidRDefault="00FB2A18" w:rsidP="008D6C1B">
      <w:pPr>
        <w:pStyle w:val="Leipteksti1"/>
      </w:pPr>
      <w:r>
        <w:lastRenderedPageBreak/>
        <w:t>Sovellusta lähdettiin rakentamaan tekemällä perusta</w:t>
      </w:r>
      <w:r w:rsidR="0059018E">
        <w:t xml:space="preserve"> </w:t>
      </w:r>
      <w:proofErr w:type="spellStart"/>
      <w:r w:rsidR="0059018E">
        <w:t>Flask</w:t>
      </w:r>
      <w:proofErr w:type="spellEnd"/>
      <w:r>
        <w:t xml:space="preserve"> API rajapinnan ja </w:t>
      </w:r>
      <w:proofErr w:type="spellStart"/>
      <w:r>
        <w:t>Celery</w:t>
      </w:r>
      <w:proofErr w:type="spellEnd"/>
      <w:r>
        <w:t xml:space="preserve"> työntekijöiden toiminnallisuudelle, jossa kutsu API rajapintaan käynnistää </w:t>
      </w:r>
      <w:proofErr w:type="spellStart"/>
      <w:r>
        <w:t>Celery</w:t>
      </w:r>
      <w:proofErr w:type="spellEnd"/>
      <w:r>
        <w:t xml:space="preserve"> työntekijän taustalle.</w:t>
      </w:r>
      <w:r w:rsidR="00611AA3">
        <w:t xml:space="preserve"> </w:t>
      </w:r>
      <w:proofErr w:type="spellStart"/>
      <w:r w:rsidR="0059018E">
        <w:t>Flask</w:t>
      </w:r>
      <w:proofErr w:type="spellEnd"/>
      <w:r w:rsidR="0059018E">
        <w:t xml:space="preserve"> huolehtii toiminnallisuuksien orkestroinnista ja syötteiden validoinnista. Yksinkertaisilla </w:t>
      </w:r>
      <w:proofErr w:type="spellStart"/>
      <w:r w:rsidR="0059018E">
        <w:t>regex</w:t>
      </w:r>
      <w:proofErr w:type="spellEnd"/>
      <w:r w:rsidR="0059018E">
        <w:t xml:space="preserve"> lausekkeilla syötetyt digitaaliset tunnistetiedot kategorisoidaan, ja luodaan uusi tehtävä </w:t>
      </w:r>
      <w:proofErr w:type="spellStart"/>
      <w:r w:rsidR="0059018E">
        <w:t>Celeryn</w:t>
      </w:r>
      <w:proofErr w:type="spellEnd"/>
      <w:r w:rsidR="0059018E">
        <w:t xml:space="preserve"> suoritettavaksi. </w:t>
      </w:r>
      <w:proofErr w:type="spellStart"/>
      <w:r w:rsidR="0059018E">
        <w:t>Flask</w:t>
      </w:r>
      <w:proofErr w:type="spellEnd"/>
      <w:r w:rsidR="0059018E">
        <w:t xml:space="preserve"> palauttaa tehtävän </w:t>
      </w:r>
      <w:proofErr w:type="spellStart"/>
      <w:r w:rsidR="0059018E">
        <w:t>ID:n</w:t>
      </w:r>
      <w:proofErr w:type="spellEnd"/>
      <w:r w:rsidR="0059018E">
        <w:t xml:space="preserve">, jota kyselemällä saadaan tehtävän tila ja lopulta sen tulokset. </w:t>
      </w:r>
      <w:proofErr w:type="spellStart"/>
      <w:r w:rsidR="0059018E">
        <w:t>Celery</w:t>
      </w:r>
      <w:proofErr w:type="spellEnd"/>
      <w:r w:rsidR="0059018E">
        <w:t xml:space="preserve"> työntekijä suorittaa validoidun tehtävän ja hoitaa tunnistetiedon rikastamisen useilla API kutsuilla. </w:t>
      </w:r>
      <w:proofErr w:type="spellStart"/>
      <w:r w:rsidR="0059018E">
        <w:t>Celery</w:t>
      </w:r>
      <w:proofErr w:type="spellEnd"/>
      <w:r w:rsidR="00524B3E">
        <w:t xml:space="preserve"> sekä </w:t>
      </w:r>
      <w:proofErr w:type="spellStart"/>
      <w:r w:rsidR="00524B3E">
        <w:t>Flask</w:t>
      </w:r>
      <w:proofErr w:type="spellEnd"/>
      <w:r w:rsidR="0059018E">
        <w:t xml:space="preserve"> käytt</w:t>
      </w:r>
      <w:r w:rsidR="00524B3E">
        <w:t>ävät</w:t>
      </w:r>
      <w:r w:rsidR="0059018E">
        <w:t xml:space="preserve"> Redistä välimuistina</w:t>
      </w:r>
      <w:r w:rsidR="00524B3E">
        <w:t xml:space="preserve">. </w:t>
      </w:r>
      <w:proofErr w:type="spellStart"/>
      <w:r w:rsidR="00524B3E">
        <w:t>Celery</w:t>
      </w:r>
      <w:proofErr w:type="spellEnd"/>
      <w:r w:rsidR="00524B3E">
        <w:t xml:space="preserve"> tallentaa välimuistiin </w:t>
      </w:r>
      <w:r w:rsidR="00815FF3">
        <w:t>rikastet</w:t>
      </w:r>
      <w:r w:rsidR="00524B3E">
        <w:t>ut</w:t>
      </w:r>
      <w:r w:rsidR="00815FF3">
        <w:t xml:space="preserve"> tunnistetie</w:t>
      </w:r>
      <w:r w:rsidR="00524B3E">
        <w:t xml:space="preserve">dot ja </w:t>
      </w:r>
      <w:proofErr w:type="spellStart"/>
      <w:r w:rsidR="00524B3E">
        <w:t>Flask</w:t>
      </w:r>
      <w:proofErr w:type="spellEnd"/>
      <w:r w:rsidR="00524B3E">
        <w:t xml:space="preserve"> tietokantaan määritetyt API avaimet</w:t>
      </w:r>
      <w:r w:rsidR="004E2B4A">
        <w:t>,</w:t>
      </w:r>
      <w:r w:rsidR="00524B3E">
        <w:t xml:space="preserve"> joka vähentää raskaampien toimintojen käyttöä</w:t>
      </w:r>
      <w:r w:rsidR="00815FF3">
        <w:t xml:space="preserve">. </w:t>
      </w:r>
      <w:proofErr w:type="spellStart"/>
      <w:r w:rsidR="004E2B4A">
        <w:t>Flask</w:t>
      </w:r>
      <w:proofErr w:type="spellEnd"/>
      <w:r w:rsidR="004E2B4A">
        <w:t xml:space="preserve"> API rajapintaa käyttämällä pystytään myös määrittämään uhkatietolähteiden API yhteyksissä käytettäviä API avaimia. Useat lähteet edellyttävät rekisteröitymisen, jonka kautta API kutsuja pystytään tekemään. </w:t>
      </w:r>
    </w:p>
    <w:p w14:paraId="441B8488" w14:textId="4009C049" w:rsidR="00501F12" w:rsidRPr="008D6C1B" w:rsidRDefault="00501F12" w:rsidP="008D6C1B">
      <w:pPr>
        <w:pStyle w:val="Leipteksti1"/>
      </w:pPr>
      <w:r>
        <w:t xml:space="preserve">Lähdekoodin löytää työn tekijän henkilökohtaisesta GitHub </w:t>
      </w:r>
      <w:proofErr w:type="spellStart"/>
      <w:r>
        <w:t>reposta</w:t>
      </w:r>
      <w:proofErr w:type="spellEnd"/>
      <w:r>
        <w:t xml:space="preserve">: </w:t>
      </w:r>
      <w:hyperlink r:id="rId33" w:history="1">
        <w:r w:rsidRPr="00B72C82">
          <w:rPr>
            <w:rStyle w:val="Hyperlink"/>
          </w:rPr>
          <w:t>https://github.com/Sampob/threat-lense</w:t>
        </w:r>
      </w:hyperlink>
    </w:p>
    <w:p w14:paraId="4894BC1F" w14:textId="7C4FDA09" w:rsidR="00DD5798" w:rsidRDefault="00DD5798" w:rsidP="00DD5798">
      <w:pPr>
        <w:pStyle w:val="Heading2"/>
      </w:pPr>
      <w:proofErr w:type="spellStart"/>
      <w:r>
        <w:t>Flask</w:t>
      </w:r>
      <w:proofErr w:type="spellEnd"/>
      <w:r>
        <w:t xml:space="preserve"> API</w:t>
      </w:r>
    </w:p>
    <w:p w14:paraId="242783AE" w14:textId="33E2AC3A" w:rsidR="008D6C1B" w:rsidRDefault="007A0D6A" w:rsidP="008D6C1B">
      <w:pPr>
        <w:pStyle w:val="Leipteksti1"/>
      </w:pPr>
      <w:proofErr w:type="spellStart"/>
      <w:r>
        <w:t>Flask</w:t>
      </w:r>
      <w:proofErr w:type="spellEnd"/>
      <w:r>
        <w:t xml:space="preserve"> toimii välittäjänä, jonka kautta kaikkia sovelluksen toiminnallisuuksia käynnistetään ja määritetään. </w:t>
      </w:r>
      <w:proofErr w:type="spellStart"/>
      <w:r>
        <w:t>Flask</w:t>
      </w:r>
      <w:proofErr w:type="spellEnd"/>
      <w:r>
        <w:t xml:space="preserve"> kirjasto määritetään ja käynnistetään </w:t>
      </w:r>
      <w:proofErr w:type="spellStart"/>
      <w:r>
        <w:t>Flaskin</w:t>
      </w:r>
      <w:proofErr w:type="spellEnd"/>
      <w:r>
        <w:t xml:space="preserve"> dokumentaation mukaisesti. Määrittelyssä käytetään </w:t>
      </w:r>
      <w:r w:rsidR="00995D4D">
        <w:t>apuluokkaa</w:t>
      </w:r>
      <w:r>
        <w:t xml:space="preserve"> ”</w:t>
      </w:r>
      <w:proofErr w:type="spellStart"/>
      <w:r>
        <w:t>Config</w:t>
      </w:r>
      <w:proofErr w:type="spellEnd"/>
      <w:r>
        <w:t xml:space="preserve">”, joka sisältää koko sovellukselle tärkeitä arvoja, kuten </w:t>
      </w:r>
      <w:proofErr w:type="spellStart"/>
      <w:r>
        <w:t>Redis</w:t>
      </w:r>
      <w:proofErr w:type="spellEnd"/>
      <w:r>
        <w:t xml:space="preserve"> tietokannan osoitteen ja kuunneltavat portit. </w:t>
      </w:r>
      <w:proofErr w:type="spellStart"/>
      <w:r w:rsidR="00995D4D">
        <w:t>Config</w:t>
      </w:r>
      <w:proofErr w:type="spellEnd"/>
      <w:r w:rsidR="00995D4D">
        <w:t xml:space="preserve"> luokan muuttujat voidaan määrittää ympäristömuuttujina esimerkiksi </w:t>
      </w:r>
      <w:proofErr w:type="spellStart"/>
      <w:r w:rsidR="00995D4D">
        <w:t>Dockerilla</w:t>
      </w:r>
      <w:proofErr w:type="spellEnd"/>
      <w:r w:rsidR="00995D4D">
        <w:t xml:space="preserve">, joka mahdollistaa toiminnallisuuksien helpon mukautumisen. </w:t>
      </w:r>
    </w:p>
    <w:p w14:paraId="5720803B" w14:textId="668AEC30" w:rsidR="007A0D6A" w:rsidRDefault="007A0D6A" w:rsidP="008D6C1B">
      <w:pPr>
        <w:pStyle w:val="Leipteksti1"/>
      </w:pPr>
      <w:proofErr w:type="spellStart"/>
      <w:r>
        <w:t>Flask</w:t>
      </w:r>
      <w:proofErr w:type="spellEnd"/>
      <w:r>
        <w:t xml:space="preserve"> </w:t>
      </w:r>
      <w:r w:rsidR="00884649">
        <w:t>määritetään ja luodaan</w:t>
      </w:r>
      <w:r>
        <w:t xml:space="preserve"> __init__.py </w:t>
      </w:r>
      <w:r w:rsidR="00884649">
        <w:t xml:space="preserve">moduulissa, jota kutsutaan ensimmäisenä koko sovelluksen käynnistyessä. </w:t>
      </w:r>
      <w:proofErr w:type="spellStart"/>
      <w:r w:rsidR="00884649">
        <w:t>Flask</w:t>
      </w:r>
      <w:proofErr w:type="spellEnd"/>
      <w:r w:rsidR="00A25054">
        <w:t xml:space="preserve"> varmistaa ja käynnistää kaikki tietokantayhteydet, joita käytetään koko sovelluksen toiminnassa. </w:t>
      </w:r>
    </w:p>
    <w:p w14:paraId="4201F73A" w14:textId="35739F00" w:rsidR="00DD5798" w:rsidRDefault="00DD5798" w:rsidP="00DD5798">
      <w:pPr>
        <w:pStyle w:val="Heading3"/>
      </w:pPr>
      <w:r>
        <w:lastRenderedPageBreak/>
        <w:t xml:space="preserve">API </w:t>
      </w:r>
      <w:r w:rsidR="0034155A">
        <w:t>kehitys</w:t>
      </w:r>
    </w:p>
    <w:p w14:paraId="2E231DCA" w14:textId="143A8FE0" w:rsidR="0069092C" w:rsidRPr="008D6C1B" w:rsidRDefault="0034155A" w:rsidP="008D6C1B">
      <w:pPr>
        <w:pStyle w:val="Leipteksti1"/>
      </w:pPr>
      <w:proofErr w:type="spellStart"/>
      <w:r>
        <w:t>API:n</w:t>
      </w:r>
      <w:proofErr w:type="spellEnd"/>
      <w:r>
        <w:t xml:space="preserve"> kehityksessä pyrittiin noudattamaan </w:t>
      </w:r>
      <w:proofErr w:type="spellStart"/>
      <w:r>
        <w:t>RESTful</w:t>
      </w:r>
      <w:proofErr w:type="spellEnd"/>
      <w:r>
        <w:t xml:space="preserve">-periaatteita. </w:t>
      </w:r>
      <w:proofErr w:type="spellStart"/>
      <w:r w:rsidR="00AC63F8">
        <w:t>Flaskin</w:t>
      </w:r>
      <w:proofErr w:type="spellEnd"/>
      <w:r w:rsidR="00AC63F8">
        <w:t xml:space="preserve"> </w:t>
      </w:r>
      <w:proofErr w:type="spellStart"/>
      <w:r w:rsidR="00AC63F8">
        <w:t>Blueprint</w:t>
      </w:r>
      <w:proofErr w:type="spellEnd"/>
      <w:r w:rsidR="00AC63F8">
        <w:t xml:space="preserve"> moduulia käytettiin yhtenäistämään </w:t>
      </w:r>
      <w:proofErr w:type="spellStart"/>
      <w:r w:rsidR="00AC63F8">
        <w:t>API:n</w:t>
      </w:r>
      <w:proofErr w:type="spellEnd"/>
      <w:r w:rsidR="00AC63F8">
        <w:t xml:space="preserve"> toiminnallisuuksia, ja varmistettiin</w:t>
      </w:r>
      <w:r w:rsidR="00D07DD0">
        <w:t xml:space="preserve"> simppeli</w:t>
      </w:r>
      <w:r w:rsidR="00AC63F8">
        <w:t xml:space="preserve"> skaalautuminen, jos uusia toiminnallisuuksia </w:t>
      </w:r>
      <w:r w:rsidR="0069092C">
        <w:t xml:space="preserve">täytyy lisätä. </w:t>
      </w:r>
    </w:p>
    <w:p w14:paraId="3B388C18" w14:textId="448F9776" w:rsidR="00DD5798" w:rsidRDefault="00DD5798" w:rsidP="00DD5798">
      <w:pPr>
        <w:pStyle w:val="Heading3"/>
      </w:pPr>
      <w:r>
        <w:t xml:space="preserve">API </w:t>
      </w:r>
      <w:r w:rsidR="0034155A">
        <w:t>reitit</w:t>
      </w:r>
    </w:p>
    <w:p w14:paraId="0BAEE051" w14:textId="4F747CDA" w:rsidR="008D6C1B" w:rsidRPr="00C54846" w:rsidRDefault="0034155A" w:rsidP="008D6C1B">
      <w:pPr>
        <w:pStyle w:val="Leipteksti1"/>
      </w:pPr>
      <w:r>
        <w:t>API rajapinnan reitit määritetään routes.py moduulissa</w:t>
      </w:r>
      <w:r w:rsidR="0069092C">
        <w:t xml:space="preserve"> </w:t>
      </w:r>
      <w:proofErr w:type="spellStart"/>
      <w:r w:rsidR="0069092C">
        <w:t>Blueprint</w:t>
      </w:r>
      <w:proofErr w:type="spellEnd"/>
      <w:r w:rsidR="0069092C">
        <w:t xml:space="preserve"> </w:t>
      </w:r>
      <w:proofErr w:type="spellStart"/>
      <w:r w:rsidR="0069092C">
        <w:t>dekoraattorilla</w:t>
      </w:r>
      <w:proofErr w:type="spellEnd"/>
      <w:r w:rsidR="0069092C">
        <w:t xml:space="preserve">, joka yhdistetään </w:t>
      </w:r>
      <w:proofErr w:type="spellStart"/>
      <w:r w:rsidR="0069092C">
        <w:t>Flaskiin</w:t>
      </w:r>
      <w:proofErr w:type="spellEnd"/>
      <w:r w:rsidR="0069092C">
        <w:t xml:space="preserve">. Reitin rekisteröiminen ja toiminnallisuuden liittäminen siihen toimii kuin normaaleiden funktioiden määrittäminen. Esimerkiksi seuraava </w:t>
      </w:r>
      <w:r w:rsidR="00B72943">
        <w:t xml:space="preserve">koodi rekisteröi </w:t>
      </w:r>
      <w:proofErr w:type="spellStart"/>
      <w:r w:rsidR="00B72943">
        <w:t>Flaskiin</w:t>
      </w:r>
      <w:proofErr w:type="spellEnd"/>
      <w:r w:rsidR="00B72943">
        <w:t xml:space="preserve"> reitin ”/</w:t>
      </w:r>
      <w:proofErr w:type="spellStart"/>
      <w:r w:rsidR="00B72943">
        <w:t>search</w:t>
      </w:r>
      <w:proofErr w:type="spellEnd"/>
      <w:r w:rsidR="00B72943">
        <w:t>”, joka ottaa vastaan ”GET” pyyntöjä, ja suorittaa funktion ”</w:t>
      </w:r>
      <w:proofErr w:type="spellStart"/>
      <w:r w:rsidR="00B72943">
        <w:t>search</w:t>
      </w:r>
      <w:proofErr w:type="spellEnd"/>
      <w:r w:rsidR="00B72943">
        <w:t xml:space="preserve">” toiminnallisuuden. </w:t>
      </w:r>
      <w:r w:rsidR="00C54846" w:rsidRPr="00C54846">
        <w:t xml:space="preserve">Pyynnön </w:t>
      </w:r>
      <w:proofErr w:type="spellStart"/>
      <w:r w:rsidR="00C54846" w:rsidRPr="00C54846">
        <w:t>body</w:t>
      </w:r>
      <w:proofErr w:type="spellEnd"/>
      <w:r w:rsidR="00C54846" w:rsidRPr="00C54846">
        <w:t xml:space="preserve"> parametri ”</w:t>
      </w:r>
      <w:proofErr w:type="spellStart"/>
      <w:r w:rsidR="00C54846" w:rsidRPr="00C54846">
        <w:t>indicator</w:t>
      </w:r>
      <w:proofErr w:type="spellEnd"/>
      <w:r w:rsidR="00C54846" w:rsidRPr="00C54846">
        <w:t xml:space="preserve">”  asetetaan muuttujaan </w:t>
      </w:r>
      <w:proofErr w:type="spellStart"/>
      <w:r w:rsidR="00C54846" w:rsidRPr="00C54846">
        <w:t>indicator</w:t>
      </w:r>
      <w:proofErr w:type="spellEnd"/>
      <w:r w:rsidR="00C54846" w:rsidRPr="00C54846">
        <w:t xml:space="preserve"> ottamalla se </w:t>
      </w:r>
      <w:r w:rsidR="00C54846">
        <w:t xml:space="preserve">JSON muotoisesta pyynnöstä. </w:t>
      </w:r>
    </w:p>
    <w:p w14:paraId="29C9E6FA" w14:textId="77777777" w:rsidR="0069092C" w:rsidRPr="00C54846" w:rsidRDefault="0069092C" w:rsidP="0069092C">
      <w:pPr>
        <w:pStyle w:val="Koodirivi"/>
      </w:pPr>
      <w:r w:rsidRPr="00C54846">
        <w:t>@main.route("/search", methods=["GET"])</w:t>
      </w:r>
    </w:p>
    <w:p w14:paraId="4F8EDC48" w14:textId="77777777" w:rsidR="00B72943" w:rsidRDefault="00B72943" w:rsidP="00B72943">
      <w:pPr>
        <w:pStyle w:val="Koodirivi"/>
      </w:pPr>
      <w:r w:rsidRPr="00E54E2B">
        <w:t>def search():</w:t>
      </w:r>
    </w:p>
    <w:p w14:paraId="2F60EC26" w14:textId="50A3C1C0" w:rsidR="00C54846" w:rsidRPr="00C54846" w:rsidRDefault="00C54846" w:rsidP="00B72943">
      <w:pPr>
        <w:pStyle w:val="Koodirivi"/>
      </w:pPr>
      <w:r>
        <w:tab/>
      </w:r>
      <w:r w:rsidRPr="00C54846">
        <w:t xml:space="preserve">indicator = </w:t>
      </w:r>
      <w:proofErr w:type="spellStart"/>
      <w:r w:rsidRPr="00C54846">
        <w:t>request.json.get</w:t>
      </w:r>
      <w:proofErr w:type="spellEnd"/>
      <w:r w:rsidRPr="00C54846">
        <w:t>("indicator")</w:t>
      </w:r>
    </w:p>
    <w:p w14:paraId="2528B218" w14:textId="2446E1EC" w:rsidR="0069092C" w:rsidRPr="00EE5926" w:rsidRDefault="00B72943" w:rsidP="0069092C">
      <w:pPr>
        <w:pStyle w:val="Koodirivi"/>
        <w:rPr>
          <w:lang w:val="fi-FI"/>
        </w:rPr>
      </w:pPr>
      <w:r>
        <w:tab/>
      </w:r>
      <w:proofErr w:type="spellStart"/>
      <w:r w:rsidRPr="00EE5926">
        <w:rPr>
          <w:lang w:val="fi-FI"/>
        </w:rPr>
        <w:t>print</w:t>
      </w:r>
      <w:proofErr w:type="spellEnd"/>
      <w:r w:rsidRPr="00EE5926">
        <w:rPr>
          <w:lang w:val="fi-FI"/>
        </w:rPr>
        <w:t>(“</w:t>
      </w:r>
      <w:proofErr w:type="spellStart"/>
      <w:r w:rsidRPr="00EE5926">
        <w:rPr>
          <w:lang w:val="fi-FI"/>
        </w:rPr>
        <w:t>Performing</w:t>
      </w:r>
      <w:proofErr w:type="spellEnd"/>
      <w:r w:rsidRPr="00EE5926">
        <w:rPr>
          <w:lang w:val="fi-FI"/>
        </w:rPr>
        <w:t xml:space="preserve"> </w:t>
      </w:r>
      <w:proofErr w:type="spellStart"/>
      <w:r w:rsidRPr="00EE5926">
        <w:rPr>
          <w:lang w:val="fi-FI"/>
        </w:rPr>
        <w:t>search</w:t>
      </w:r>
      <w:proofErr w:type="spellEnd"/>
      <w:r w:rsidRPr="00EE5926">
        <w:rPr>
          <w:lang w:val="fi-FI"/>
        </w:rPr>
        <w:t>...”)</w:t>
      </w:r>
    </w:p>
    <w:p w14:paraId="580977D1" w14:textId="1B9ED32C" w:rsidR="00B72943" w:rsidRPr="00EE5926" w:rsidRDefault="00B72943" w:rsidP="0069092C">
      <w:pPr>
        <w:pStyle w:val="Koodirivi"/>
        <w:rPr>
          <w:lang w:val="fi-FI"/>
        </w:rPr>
      </w:pPr>
    </w:p>
    <w:p w14:paraId="6EE309E0" w14:textId="1EC48891" w:rsidR="004E2B4A" w:rsidRDefault="00FC3726" w:rsidP="00B72943">
      <w:pPr>
        <w:pStyle w:val="Leipteksti1"/>
      </w:pPr>
      <w:r w:rsidRPr="00FC3726">
        <w:t xml:space="preserve">Sovelluksen koko toiminnallisuus haluttiin </w:t>
      </w:r>
      <w:r>
        <w:t xml:space="preserve">pystyä hallitsemaan </w:t>
      </w:r>
      <w:proofErr w:type="spellStart"/>
      <w:r w:rsidR="004E2B4A">
        <w:t>Flask</w:t>
      </w:r>
      <w:proofErr w:type="spellEnd"/>
      <w:r w:rsidR="004E2B4A">
        <w:t xml:space="preserve"> </w:t>
      </w:r>
      <w:proofErr w:type="spellStart"/>
      <w:r>
        <w:t>API:n</w:t>
      </w:r>
      <w:proofErr w:type="spellEnd"/>
      <w:r>
        <w:t xml:space="preserve"> kautta, joten jokaiselle toiminnalle määritettiin API rajapintaan reitti, jonka kautta niitä pystytään käynnistämään. </w:t>
      </w:r>
      <w:r w:rsidR="009B5B8C" w:rsidRPr="009B5B8C">
        <w:rPr>
          <w:b/>
          <w:bCs/>
        </w:rPr>
        <w:t>Kuvaukset reiteistä</w:t>
      </w:r>
      <w:r w:rsidR="009B5B8C">
        <w:rPr>
          <w:b/>
          <w:bCs/>
        </w:rPr>
        <w:t>,</w:t>
      </w:r>
      <w:r w:rsidR="009B5B8C" w:rsidRPr="009B5B8C">
        <w:rPr>
          <w:b/>
          <w:bCs/>
        </w:rPr>
        <w:t xml:space="preserve"> niiden hyväksymistä http pyyntö metodeista</w:t>
      </w:r>
      <w:r w:rsidR="009B5B8C">
        <w:rPr>
          <w:b/>
          <w:bCs/>
        </w:rPr>
        <w:t xml:space="preserve"> ja </w:t>
      </w:r>
      <w:proofErr w:type="spellStart"/>
      <w:r w:rsidR="009B5B8C">
        <w:rPr>
          <w:b/>
          <w:bCs/>
        </w:rPr>
        <w:t>body</w:t>
      </w:r>
      <w:proofErr w:type="spellEnd"/>
      <w:r w:rsidR="009B5B8C">
        <w:rPr>
          <w:b/>
          <w:bCs/>
        </w:rPr>
        <w:t xml:space="preserve"> parametreista</w:t>
      </w:r>
      <w:r w:rsidR="009B5B8C" w:rsidRPr="009B5B8C">
        <w:rPr>
          <w:b/>
          <w:bCs/>
        </w:rPr>
        <w:t>:</w:t>
      </w:r>
    </w:p>
    <w:p w14:paraId="6A56816F" w14:textId="446F6002" w:rsidR="004E2B4A" w:rsidRDefault="009B5B8C" w:rsidP="00B72943">
      <w:pPr>
        <w:pStyle w:val="Leipteksti1"/>
      </w:pPr>
      <w:r>
        <w:t>GET</w:t>
      </w:r>
      <w:r w:rsidR="004E2B4A">
        <w:t xml:space="preserve"> /</w:t>
      </w:r>
      <w:proofErr w:type="spellStart"/>
      <w:r w:rsidR="004E2B4A">
        <w:t>health</w:t>
      </w:r>
      <w:proofErr w:type="spellEnd"/>
    </w:p>
    <w:p w14:paraId="05EBCCA5" w14:textId="37F1E308" w:rsidR="004E2B4A" w:rsidRDefault="004E2B4A" w:rsidP="00B72943">
      <w:pPr>
        <w:pStyle w:val="Leipteksti1"/>
      </w:pPr>
      <w:r>
        <w:t xml:space="preserve">Health palauttaa </w:t>
      </w:r>
      <w:r w:rsidR="009B5B8C">
        <w:t>staattisen vastauksen ”status”: ”</w:t>
      </w:r>
      <w:proofErr w:type="spellStart"/>
      <w:r w:rsidR="009B5B8C">
        <w:t>running</w:t>
      </w:r>
      <w:proofErr w:type="spellEnd"/>
      <w:r w:rsidR="009B5B8C">
        <w:t xml:space="preserve">”. Sen avulla sovelluksen tilaa voidaan pyytää. </w:t>
      </w:r>
      <w:proofErr w:type="spellStart"/>
      <w:r w:rsidR="009B5B8C">
        <w:t>Docker</w:t>
      </w:r>
      <w:proofErr w:type="spellEnd"/>
      <w:r w:rsidR="009B5B8C">
        <w:t xml:space="preserve"> </w:t>
      </w:r>
      <w:proofErr w:type="spellStart"/>
      <w:r w:rsidR="009B5B8C">
        <w:t>compose</w:t>
      </w:r>
      <w:proofErr w:type="spellEnd"/>
      <w:r w:rsidR="009B5B8C">
        <w:t xml:space="preserve"> käyttää kyseistä reittiä määrittääkseen toimiiko </w:t>
      </w:r>
      <w:proofErr w:type="spellStart"/>
      <w:r w:rsidR="009B5B8C">
        <w:t>Flask</w:t>
      </w:r>
      <w:proofErr w:type="spellEnd"/>
      <w:r w:rsidR="009B5B8C">
        <w:t xml:space="preserve"> sovellus. </w:t>
      </w:r>
    </w:p>
    <w:p w14:paraId="6065F063" w14:textId="53827A3C" w:rsidR="009B5B8C" w:rsidRDefault="009B5B8C" w:rsidP="00B72943">
      <w:pPr>
        <w:pStyle w:val="Leipteksti1"/>
      </w:pPr>
      <w:r>
        <w:t>DELETE /</w:t>
      </w:r>
      <w:proofErr w:type="spellStart"/>
      <w:r>
        <w:t>purge</w:t>
      </w:r>
      <w:proofErr w:type="spellEnd"/>
    </w:p>
    <w:p w14:paraId="1AE40B01" w14:textId="464C79F9" w:rsidR="009B5B8C" w:rsidRDefault="009B5B8C" w:rsidP="00B72943">
      <w:pPr>
        <w:pStyle w:val="Leipteksti1"/>
      </w:pPr>
      <w:proofErr w:type="spellStart"/>
      <w:r>
        <w:t>Purge</w:t>
      </w:r>
      <w:proofErr w:type="spellEnd"/>
      <w:r>
        <w:t xml:space="preserve"> tyhjentää </w:t>
      </w:r>
      <w:proofErr w:type="spellStart"/>
      <w:r>
        <w:t>Redis</w:t>
      </w:r>
      <w:proofErr w:type="spellEnd"/>
      <w:r>
        <w:t xml:space="preserve"> välimuistin. Reittiä käytettiin kehitysvaiheessa </w:t>
      </w:r>
      <w:r w:rsidR="007D2F84">
        <w:t xml:space="preserve">välimuistin toiminnallisuuden testaamisessa. </w:t>
      </w:r>
      <w:r w:rsidR="00846221">
        <w:t xml:space="preserve">Tyhjentämällä välimuisti, poistetaan kaikki </w:t>
      </w:r>
      <w:r w:rsidR="00846221">
        <w:lastRenderedPageBreak/>
        <w:t xml:space="preserve">tehtävät sekä tallennetut tulokset. Tätä voidaan käyttää ongelmatilanteissa, sekä kun halutaan sovelluksen hakevan tuoreimmat uhkatiedot. </w:t>
      </w:r>
    </w:p>
    <w:p w14:paraId="5F435D61" w14:textId="722DD7BE" w:rsidR="00846221" w:rsidRPr="00A92470" w:rsidRDefault="00846221" w:rsidP="00B72943">
      <w:pPr>
        <w:pStyle w:val="Leipteksti1"/>
        <w:rPr>
          <w:lang w:val="en-US"/>
        </w:rPr>
      </w:pPr>
      <w:r w:rsidRPr="00A92470">
        <w:rPr>
          <w:lang w:val="en-US"/>
        </w:rPr>
        <w:t>GET /search</w:t>
      </w:r>
      <w:r w:rsidR="00A92470" w:rsidRPr="00A92470">
        <w:rPr>
          <w:lang w:val="en-US"/>
        </w:rPr>
        <w:t xml:space="preserve"> </w:t>
      </w:r>
      <w:r w:rsidR="00A92470">
        <w:rPr>
          <w:lang w:val="en-US"/>
        </w:rPr>
        <w:t>{</w:t>
      </w:r>
      <w:r w:rsidR="00A92470" w:rsidRPr="00A92470">
        <w:rPr>
          <w:lang w:val="en-US"/>
        </w:rPr>
        <w:t xml:space="preserve">”indicator”: </w:t>
      </w:r>
      <w:r w:rsidR="00A92470">
        <w:rPr>
          <w:lang w:val="en-US"/>
        </w:rPr>
        <w:t>“</w:t>
      </w:r>
      <w:r w:rsidR="00C54846">
        <w:rPr>
          <w:lang w:val="en-US"/>
        </w:rPr>
        <w:t>&lt;</w:t>
      </w:r>
      <w:r w:rsidR="00A92470">
        <w:rPr>
          <w:lang w:val="en-US"/>
        </w:rPr>
        <w:t>string</w:t>
      </w:r>
      <w:r w:rsidR="00C54846">
        <w:rPr>
          <w:lang w:val="en-US"/>
        </w:rPr>
        <w:t>&gt;</w:t>
      </w:r>
      <w:r w:rsidR="00A92470">
        <w:rPr>
          <w:lang w:val="en-US"/>
        </w:rPr>
        <w:t>”}</w:t>
      </w:r>
    </w:p>
    <w:p w14:paraId="19098424" w14:textId="128BF862" w:rsidR="00846221" w:rsidRDefault="00A92470" w:rsidP="00B72943">
      <w:pPr>
        <w:pStyle w:val="Leipteksti1"/>
      </w:pPr>
      <w:r w:rsidRPr="00EE5926">
        <w:rPr>
          <w:lang w:val="en-US"/>
        </w:rPr>
        <w:t xml:space="preserve">Search </w:t>
      </w:r>
      <w:proofErr w:type="spellStart"/>
      <w:r w:rsidRPr="00EE5926">
        <w:rPr>
          <w:lang w:val="en-US"/>
        </w:rPr>
        <w:t>rikastaa</w:t>
      </w:r>
      <w:proofErr w:type="spellEnd"/>
      <w:r w:rsidRPr="00EE5926">
        <w:rPr>
          <w:lang w:val="en-US"/>
        </w:rPr>
        <w:t xml:space="preserve"> body </w:t>
      </w:r>
      <w:proofErr w:type="spellStart"/>
      <w:r w:rsidRPr="00EE5926">
        <w:rPr>
          <w:lang w:val="en-US"/>
        </w:rPr>
        <w:t>parametrinä</w:t>
      </w:r>
      <w:proofErr w:type="spellEnd"/>
      <w:r w:rsidRPr="00EE5926">
        <w:rPr>
          <w:lang w:val="en-US"/>
        </w:rPr>
        <w:t xml:space="preserve"> </w:t>
      </w:r>
      <w:proofErr w:type="spellStart"/>
      <w:r w:rsidRPr="00EE5926">
        <w:rPr>
          <w:lang w:val="en-US"/>
        </w:rPr>
        <w:t>annetun</w:t>
      </w:r>
      <w:proofErr w:type="spellEnd"/>
      <w:r w:rsidRPr="00EE5926">
        <w:rPr>
          <w:lang w:val="en-US"/>
        </w:rPr>
        <w:t xml:space="preserve"> </w:t>
      </w:r>
      <w:proofErr w:type="spellStart"/>
      <w:r w:rsidRPr="00EE5926">
        <w:rPr>
          <w:lang w:val="en-US"/>
        </w:rPr>
        <w:t>tunnisteen</w:t>
      </w:r>
      <w:proofErr w:type="spellEnd"/>
      <w:r w:rsidRPr="00EE5926">
        <w:rPr>
          <w:lang w:val="en-US"/>
        </w:rPr>
        <w:t xml:space="preserve">. </w:t>
      </w:r>
      <w:proofErr w:type="spellStart"/>
      <w:r>
        <w:t>Flask</w:t>
      </w:r>
      <w:proofErr w:type="spellEnd"/>
      <w:r>
        <w:t xml:space="preserve"> varmistaa parametrin olevan validi tunniste, lisää tehtävän </w:t>
      </w:r>
      <w:r w:rsidR="00C54846">
        <w:t xml:space="preserve">tehtäväjonoon ja palauttaa tehtävän </w:t>
      </w:r>
      <w:proofErr w:type="spellStart"/>
      <w:r w:rsidR="00C54846">
        <w:t>ID:n</w:t>
      </w:r>
      <w:proofErr w:type="spellEnd"/>
      <w:r w:rsidR="00C54846">
        <w:t xml:space="preserve">, sekä URL:in, jolla tehtävää voidaan seurata. </w:t>
      </w:r>
    </w:p>
    <w:p w14:paraId="3C400D20" w14:textId="6A158939" w:rsidR="00C54846" w:rsidRDefault="00C54846" w:rsidP="00B72943">
      <w:pPr>
        <w:pStyle w:val="Leipteksti1"/>
        <w:rPr>
          <w:lang w:val="en-US"/>
        </w:rPr>
      </w:pPr>
      <w:r w:rsidRPr="00C54846">
        <w:rPr>
          <w:lang w:val="en-US"/>
        </w:rPr>
        <w:t>GET /search/status/&lt;</w:t>
      </w:r>
      <w:proofErr w:type="spellStart"/>
      <w:r w:rsidRPr="00C54846">
        <w:rPr>
          <w:lang w:val="en-US"/>
        </w:rPr>
        <w:t>task_id</w:t>
      </w:r>
      <w:proofErr w:type="spellEnd"/>
      <w:r w:rsidRPr="00C54846">
        <w:rPr>
          <w:lang w:val="en-US"/>
        </w:rPr>
        <w:t>&gt;</w:t>
      </w:r>
    </w:p>
    <w:p w14:paraId="0ADD42B8" w14:textId="11E8975D" w:rsidR="00C54846" w:rsidRDefault="00093DD6" w:rsidP="00B72943">
      <w:pPr>
        <w:pStyle w:val="Leipteksti1"/>
      </w:pPr>
      <w:r w:rsidRPr="00093DD6">
        <w:t>T</w:t>
      </w:r>
      <w:r>
        <w:t xml:space="preserve">ehtävän suorittamista ja sen tuloksia tarkastellaan tehtävän </w:t>
      </w:r>
      <w:proofErr w:type="spellStart"/>
      <w:r>
        <w:t>ID:n</w:t>
      </w:r>
      <w:proofErr w:type="spellEnd"/>
      <w:r>
        <w:t xml:space="preserve"> avulla. Mahdolliset statukset tehtävälle ovat:</w:t>
      </w:r>
    </w:p>
    <w:p w14:paraId="59011726" w14:textId="589752E9" w:rsidR="00093DD6" w:rsidRDefault="00093DD6" w:rsidP="00093DD6">
      <w:pPr>
        <w:pStyle w:val="Luetelma"/>
      </w:pPr>
      <w:r>
        <w:t>PENDING – tehtävän suorittaminen on käynnissä</w:t>
      </w:r>
    </w:p>
    <w:p w14:paraId="0708DE00" w14:textId="3FB764E6" w:rsidR="00093DD6" w:rsidRDefault="00093DD6" w:rsidP="00093DD6">
      <w:pPr>
        <w:pStyle w:val="Luetelma"/>
      </w:pPr>
      <w:r>
        <w:t>FAILURE – tehtävän suorittaminen epäonnistui</w:t>
      </w:r>
    </w:p>
    <w:p w14:paraId="09D33D7A" w14:textId="7CC472EA" w:rsidR="00093DD6" w:rsidRDefault="00093DD6" w:rsidP="00093DD6">
      <w:pPr>
        <w:pStyle w:val="Luetelma"/>
      </w:pPr>
      <w:r>
        <w:t>SUCCESS – tehtävän suorittaminen onnistui</w:t>
      </w:r>
    </w:p>
    <w:p w14:paraId="0B602961" w14:textId="17B21BDA" w:rsidR="00093DD6" w:rsidRDefault="00093DD6" w:rsidP="00093DD6">
      <w:pPr>
        <w:pStyle w:val="Leiptekstiennenlainaustatailuetelmaa"/>
      </w:pPr>
      <w:r>
        <w:t xml:space="preserve">Palautuksen mukana on statukseen oleellisia tietoja. FAILURE sisältää virheilmoituksen. SUCCESS palauttaa rikastuksen tulokset. </w:t>
      </w:r>
    </w:p>
    <w:p w14:paraId="75F41ECA" w14:textId="0E885AFA" w:rsidR="00093DD6" w:rsidRDefault="00093DD6" w:rsidP="00093DD6">
      <w:pPr>
        <w:pStyle w:val="Leiptekstiennenlainaustatailuetelmaa"/>
      </w:pPr>
      <w:r>
        <w:t>GET /</w:t>
      </w:r>
      <w:proofErr w:type="spellStart"/>
      <w:r>
        <w:t>sources</w:t>
      </w:r>
      <w:proofErr w:type="spellEnd"/>
    </w:p>
    <w:p w14:paraId="27140C89" w14:textId="6DBF9240" w:rsidR="00093DD6" w:rsidRDefault="00093DD6" w:rsidP="00093DD6">
      <w:pPr>
        <w:pStyle w:val="Leiptekstiennenlainaustatailuetelmaa"/>
      </w:pPr>
      <w:r>
        <w:t xml:space="preserve">Palauttaa kaikki sovelluksen uhkatietolähteet sekä </w:t>
      </w:r>
      <w:r w:rsidR="00A73E0E">
        <w:t>niiden konfigurointi</w:t>
      </w:r>
      <w:r>
        <w:t xml:space="preserve"> tilanteen. Osa lähteistä tarvitsee API avaimen. Jos API avainta ei ole asetettu, ei lähteestä haeta rikastustietoja. </w:t>
      </w:r>
    </w:p>
    <w:p w14:paraId="4BDAD04E" w14:textId="77777777" w:rsidR="00A73E0E" w:rsidRPr="00EE5926" w:rsidRDefault="00A73E0E" w:rsidP="00A73E0E">
      <w:pPr>
        <w:pStyle w:val="Leiptekstiennenlainaustatailuetelmaa"/>
      </w:pPr>
      <w:r w:rsidRPr="00EE5926">
        <w:t>GET /</w:t>
      </w:r>
      <w:proofErr w:type="spellStart"/>
      <w:r w:rsidRPr="00EE5926">
        <w:t>sources</w:t>
      </w:r>
      <w:proofErr w:type="spellEnd"/>
      <w:r w:rsidRPr="00EE5926">
        <w:t>/</w:t>
      </w:r>
      <w:proofErr w:type="spellStart"/>
      <w:r w:rsidRPr="00EE5926">
        <w:t>configured</w:t>
      </w:r>
      <w:proofErr w:type="spellEnd"/>
    </w:p>
    <w:p w14:paraId="75D4668B" w14:textId="3EAFE9A9" w:rsidR="00093DD6" w:rsidRDefault="00A73E0E" w:rsidP="00093DD6">
      <w:pPr>
        <w:pStyle w:val="Leiptekstiennenlainaustatailuetelmaa"/>
      </w:pPr>
      <w:r w:rsidRPr="00A73E0E">
        <w:t>Palauttaa l</w:t>
      </w:r>
      <w:r>
        <w:t xml:space="preserve">istauksen uhkatietolähteistä, joille on määritetty API avain. Tarjoaa tavan seurata mitä lähteitä sovellukseen on määritetty. </w:t>
      </w:r>
    </w:p>
    <w:p w14:paraId="1C8D3B3D" w14:textId="575FC84E" w:rsidR="00A73E0E" w:rsidRPr="00EE5926" w:rsidRDefault="00A73E0E" w:rsidP="00A73E0E">
      <w:pPr>
        <w:pStyle w:val="Leiptekstiennenlainaustatailuetelmaa"/>
      </w:pPr>
      <w:r w:rsidRPr="00EE5926">
        <w:t>POST /</w:t>
      </w:r>
      <w:proofErr w:type="spellStart"/>
      <w:r w:rsidRPr="00EE5926">
        <w:t>sources</w:t>
      </w:r>
      <w:proofErr w:type="spellEnd"/>
      <w:r w:rsidRPr="00EE5926">
        <w:t>/&lt;</w:t>
      </w:r>
      <w:proofErr w:type="spellStart"/>
      <w:r w:rsidRPr="00EE5926">
        <w:t>source_id</w:t>
      </w:r>
      <w:proofErr w:type="spellEnd"/>
      <w:r w:rsidRPr="00EE5926">
        <w:t>&gt; {“</w:t>
      </w:r>
      <w:proofErr w:type="spellStart"/>
      <w:r w:rsidRPr="00EE5926">
        <w:t>api_key</w:t>
      </w:r>
      <w:proofErr w:type="spellEnd"/>
      <w:r w:rsidRPr="00EE5926">
        <w:t>”: “&lt;</w:t>
      </w:r>
      <w:proofErr w:type="spellStart"/>
      <w:r w:rsidRPr="00EE5926">
        <w:t>string</w:t>
      </w:r>
      <w:proofErr w:type="spellEnd"/>
      <w:r w:rsidRPr="00EE5926">
        <w:t>&gt;”}</w:t>
      </w:r>
    </w:p>
    <w:p w14:paraId="1157B2E0" w14:textId="58E79C39" w:rsidR="00A73E0E" w:rsidRDefault="00A73E0E" w:rsidP="00093DD6">
      <w:pPr>
        <w:pStyle w:val="Leiptekstiennenlainaustatailuetelmaa"/>
      </w:pPr>
      <w:r w:rsidRPr="00A73E0E">
        <w:t>Määrittää tietylle uhkatietolähteelle API a</w:t>
      </w:r>
      <w:r>
        <w:t xml:space="preserve">vaimen. Parametrina annettu API avain tallennetaan sovelluksessa paikalliseen </w:t>
      </w:r>
      <w:proofErr w:type="spellStart"/>
      <w:r>
        <w:t>SQLite</w:t>
      </w:r>
      <w:proofErr w:type="spellEnd"/>
      <w:r>
        <w:t xml:space="preserve"> tietokantaan salattuna</w:t>
      </w:r>
      <w:r w:rsidR="00524B3E">
        <w:t xml:space="preserve"> ja </w:t>
      </w:r>
      <w:r w:rsidR="00524B3E">
        <w:lastRenderedPageBreak/>
        <w:t>asetetaan myös välimuistiin</w:t>
      </w:r>
      <w:r>
        <w:t xml:space="preserve">. Sovelluksessa ei ole mahdollisuutta hakea määritettyä API avainta uudestaan. Vanha API avain yli kirjoitetaan, jos se on jo määritetty. Välimuistiin tallennetut tulokset tyhjennetään sen jälkeen, kun API avain on määritetty. Tämä mahdollistaa </w:t>
      </w:r>
      <w:r w:rsidR="00524B3E">
        <w:t xml:space="preserve">uhkatietojen hakemisen välittömästi uudesta määritetystä uhkatietolähteestä. </w:t>
      </w:r>
    </w:p>
    <w:p w14:paraId="5BD957F6" w14:textId="3CAA005C" w:rsidR="00A73E0E" w:rsidRDefault="00524B3E" w:rsidP="00093DD6">
      <w:pPr>
        <w:pStyle w:val="Leiptekstiennenlainaustatailuetelmaa"/>
      </w:pPr>
      <w:r>
        <w:t>DELETE /</w:t>
      </w:r>
      <w:proofErr w:type="spellStart"/>
      <w:r>
        <w:t>sources</w:t>
      </w:r>
      <w:proofErr w:type="spellEnd"/>
      <w:r>
        <w:t>/&lt;</w:t>
      </w:r>
      <w:proofErr w:type="spellStart"/>
      <w:r>
        <w:t>source_id</w:t>
      </w:r>
      <w:proofErr w:type="spellEnd"/>
      <w:r>
        <w:t>&gt;</w:t>
      </w:r>
    </w:p>
    <w:p w14:paraId="0B33B5BB" w14:textId="3C188570" w:rsidR="00524B3E" w:rsidRPr="00A73E0E" w:rsidRDefault="00524B3E" w:rsidP="00093DD6">
      <w:pPr>
        <w:pStyle w:val="Leiptekstiennenlainaustatailuetelmaa"/>
      </w:pPr>
      <w:r>
        <w:t xml:space="preserve">Poistaa määritetyn API avaimen tietokannasta ja välimuistista. Uhkatietolähdettä, joka tarvitsee API avaimen ja jolla ei sellaista ole määritettynä, ei käytetä. </w:t>
      </w:r>
    </w:p>
    <w:p w14:paraId="1EBE029C" w14:textId="50894E18" w:rsidR="00FC3726" w:rsidRPr="00FC3726" w:rsidRDefault="00FC3726" w:rsidP="00B72943">
      <w:pPr>
        <w:pStyle w:val="Leipteksti1"/>
      </w:pPr>
      <w:proofErr w:type="spellStart"/>
      <w:r>
        <w:t>RESTful</w:t>
      </w:r>
      <w:proofErr w:type="spellEnd"/>
      <w:r>
        <w:t>-periaat</w:t>
      </w:r>
      <w:r w:rsidR="00F55A4C">
        <w:t>etta ”</w:t>
      </w:r>
      <w:proofErr w:type="spellStart"/>
      <w:r w:rsidR="00F55A4C" w:rsidRPr="00F55A4C">
        <w:t>Uniform</w:t>
      </w:r>
      <w:proofErr w:type="spellEnd"/>
      <w:r w:rsidR="00F55A4C" w:rsidRPr="00F55A4C">
        <w:t xml:space="preserve"> </w:t>
      </w:r>
      <w:proofErr w:type="spellStart"/>
      <w:r w:rsidR="00F55A4C" w:rsidRPr="00F55A4C">
        <w:t>interface</w:t>
      </w:r>
      <w:proofErr w:type="spellEnd"/>
      <w:r w:rsidR="00F55A4C">
        <w:t>” (</w:t>
      </w:r>
      <w:r w:rsidR="00F55A4C" w:rsidRPr="00F55A4C">
        <w:t>Yhdenmukainen rajapinta</w:t>
      </w:r>
      <w:r w:rsidR="00F55A4C">
        <w:t xml:space="preserve">) </w:t>
      </w:r>
      <w:r>
        <w:t>käytettiin reitt</w:t>
      </w:r>
      <w:r w:rsidR="00F55A4C">
        <w:t xml:space="preserve">ejä suunnitellessa. </w:t>
      </w:r>
    </w:p>
    <w:p w14:paraId="70F1FF27" w14:textId="30E3B7C9" w:rsidR="00DD5798" w:rsidRDefault="00DD5798" w:rsidP="00DD5798">
      <w:pPr>
        <w:pStyle w:val="Heading3"/>
      </w:pPr>
      <w:r>
        <w:t>Palautusmuoto</w:t>
      </w:r>
    </w:p>
    <w:p w14:paraId="0DB7CA4A" w14:textId="70C9FD58" w:rsidR="008D6C1B" w:rsidRDefault="00445529" w:rsidP="008D6C1B">
      <w:pPr>
        <w:pStyle w:val="Leipteksti1"/>
      </w:pPr>
      <w:r>
        <w:t>Sovelluksen</w:t>
      </w:r>
      <w:r w:rsidR="00E54E2B">
        <w:t xml:space="preserve"> </w:t>
      </w:r>
      <w:proofErr w:type="spellStart"/>
      <w:r w:rsidR="0004452B">
        <w:t>Flask</w:t>
      </w:r>
      <w:proofErr w:type="spellEnd"/>
      <w:r w:rsidR="0004452B">
        <w:t xml:space="preserve"> API</w:t>
      </w:r>
      <w:r>
        <w:t xml:space="preserve"> palauttaa tuloksia aina JSON muodossa</w:t>
      </w:r>
      <w:r w:rsidR="00170022">
        <w:t xml:space="preserve"> ja käyttäen standardisoituja http vastaus statuksia. </w:t>
      </w:r>
      <w:r w:rsidR="00922796">
        <w:t>Sovelluksen toiminnasta palautetaan vain oleellinen tieto, jossa mukana tietoa kyseisen toiminnallisuuden tilanteesta sekä miten sen suorittaminen onnistui. Virhetilanteista palautetaan kuvaavaa tietoa</w:t>
      </w:r>
      <w:r w:rsidR="004975E9">
        <w:t xml:space="preserve"> siitä,</w:t>
      </w:r>
      <w:r w:rsidR="00922796">
        <w:t xml:space="preserve"> </w:t>
      </w:r>
      <w:r w:rsidR="004975E9">
        <w:t>mikä aiheutti virheen</w:t>
      </w:r>
      <w:r w:rsidR="00922796">
        <w:t xml:space="preserve">. </w:t>
      </w:r>
    </w:p>
    <w:p w14:paraId="761442ED" w14:textId="4DC2B64B" w:rsidR="00922796" w:rsidRDefault="00922796" w:rsidP="008D6C1B">
      <w:pPr>
        <w:pStyle w:val="Leipteksti1"/>
      </w:pPr>
      <w:r w:rsidRPr="00922796">
        <w:t xml:space="preserve">Tunnisteiden rikastamisessa </w:t>
      </w:r>
      <w:r>
        <w:t>tehtävän käynnistämisestä palautetaan tehtävän ID ja URL, jota seuraamalla voidaan seurata tehtävän suorittamista. Suorittamisesta palautetaan sen hetkinen tila</w:t>
      </w:r>
      <w:r w:rsidR="004975E9">
        <w:t xml:space="preserve">. Kun rikastus on valmis, palautetaan </w:t>
      </w:r>
      <w:r w:rsidR="004708BB">
        <w:t>status ja formatoitu</w:t>
      </w:r>
      <w:r w:rsidR="004975E9">
        <w:t xml:space="preserve"> tieto</w:t>
      </w:r>
      <w:r w:rsidR="004708BB">
        <w:t xml:space="preserve"> rikastetusta tunnisteesta</w:t>
      </w:r>
      <w:r w:rsidR="004975E9">
        <w:t>. Tämä on seuraavanlaisessa muodossa:</w:t>
      </w:r>
    </w:p>
    <w:p w14:paraId="213C9CB2" w14:textId="77777777" w:rsidR="004708BB" w:rsidRDefault="004708BB" w:rsidP="004708BB">
      <w:pPr>
        <w:pStyle w:val="Koodirivi"/>
      </w:pPr>
      <w:r>
        <w:lastRenderedPageBreak/>
        <w:t>{</w:t>
      </w:r>
    </w:p>
    <w:p w14:paraId="2D541BBA" w14:textId="77777777" w:rsidR="004708BB" w:rsidRDefault="004708BB" w:rsidP="004708BB">
      <w:pPr>
        <w:pStyle w:val="Koodirivi"/>
      </w:pPr>
      <w:r>
        <w:t xml:space="preserve">  "indicator": "&lt;indicator&gt;",</w:t>
      </w:r>
    </w:p>
    <w:p w14:paraId="0EB877DB" w14:textId="77777777" w:rsidR="004708BB" w:rsidRDefault="004708BB" w:rsidP="004708BB">
      <w:pPr>
        <w:pStyle w:val="Koodirivi"/>
      </w:pPr>
      <w:r>
        <w:t xml:space="preserve">  "type": "IPV4 | IPV6 | DOMAIN | URL | HASH | Unknown",</w:t>
      </w:r>
    </w:p>
    <w:p w14:paraId="55DAB265" w14:textId="77777777" w:rsidR="004708BB" w:rsidRDefault="004708BB" w:rsidP="004708BB">
      <w:pPr>
        <w:pStyle w:val="Koodirivi"/>
      </w:pPr>
      <w:r>
        <w:t xml:space="preserve">  "sources": [</w:t>
      </w:r>
    </w:p>
    <w:p w14:paraId="41FAC27B" w14:textId="77777777" w:rsidR="004708BB" w:rsidRDefault="004708BB" w:rsidP="004708BB">
      <w:pPr>
        <w:pStyle w:val="Koodirivi"/>
      </w:pPr>
      <w:r>
        <w:t xml:space="preserve">    {</w:t>
      </w:r>
    </w:p>
    <w:p w14:paraId="4C03B0D7" w14:textId="77777777" w:rsidR="004708BB" w:rsidRDefault="004708BB" w:rsidP="004708BB">
      <w:pPr>
        <w:pStyle w:val="Koodirivi"/>
      </w:pPr>
      <w:r>
        <w:t xml:space="preserve">      "summary": "&lt;summary of the threat intel source results&gt;",</w:t>
      </w:r>
    </w:p>
    <w:p w14:paraId="44A3FEDF" w14:textId="77777777" w:rsidR="004708BB" w:rsidRDefault="004708BB" w:rsidP="004708BB">
      <w:pPr>
        <w:pStyle w:val="Koodirivi"/>
      </w:pPr>
      <w:r>
        <w:t xml:space="preserve">      "verdict": "ERROR | NONE | BENIGN | SUSPICIOUS | MALICIOUS",</w:t>
      </w:r>
    </w:p>
    <w:p w14:paraId="627597E3" w14:textId="77777777" w:rsidR="004708BB" w:rsidRDefault="004708BB" w:rsidP="004708BB">
      <w:pPr>
        <w:pStyle w:val="Koodirivi"/>
      </w:pPr>
      <w:r>
        <w:t xml:space="preserve">      "</w:t>
      </w:r>
      <w:proofErr w:type="spellStart"/>
      <w:r>
        <w:t>url</w:t>
      </w:r>
      <w:proofErr w:type="spellEnd"/>
      <w:r>
        <w:t>": "&lt;</w:t>
      </w:r>
      <w:proofErr w:type="spellStart"/>
      <w:r>
        <w:t>url</w:t>
      </w:r>
      <w:proofErr w:type="spellEnd"/>
      <w:r>
        <w:t xml:space="preserve"> to the threat intel source&gt;",</w:t>
      </w:r>
    </w:p>
    <w:p w14:paraId="5450C85D" w14:textId="4B0A3520" w:rsidR="004708BB" w:rsidRDefault="004708BB" w:rsidP="004708BB">
      <w:pPr>
        <w:pStyle w:val="Koodirivi"/>
      </w:pPr>
      <w:r>
        <w:t xml:space="preserve">      "data": {&lt;raw data in </w:t>
      </w:r>
      <w:proofErr w:type="spellStart"/>
      <w:r>
        <w:t>json</w:t>
      </w:r>
      <w:proofErr w:type="spellEnd"/>
      <w:r>
        <w:t xml:space="preserve"> format&gt;}</w:t>
      </w:r>
    </w:p>
    <w:p w14:paraId="3A237D04" w14:textId="78E6CBFF" w:rsidR="004708BB" w:rsidRPr="00EE5926" w:rsidRDefault="004708BB" w:rsidP="004708BB">
      <w:pPr>
        <w:pStyle w:val="Koodirivi"/>
        <w:rPr>
          <w:lang w:val="fi-FI"/>
        </w:rPr>
      </w:pPr>
      <w:r>
        <w:t xml:space="preserve">    </w:t>
      </w:r>
      <w:r w:rsidRPr="00EE5926">
        <w:rPr>
          <w:lang w:val="fi-FI"/>
        </w:rPr>
        <w:t>}, ...</w:t>
      </w:r>
    </w:p>
    <w:p w14:paraId="7E7FC523" w14:textId="77777777" w:rsidR="004708BB" w:rsidRPr="00EE5926" w:rsidRDefault="004708BB" w:rsidP="004708BB">
      <w:pPr>
        <w:pStyle w:val="Koodirivi"/>
        <w:rPr>
          <w:lang w:val="fi-FI"/>
        </w:rPr>
      </w:pPr>
      <w:r w:rsidRPr="00EE5926">
        <w:rPr>
          <w:lang w:val="fi-FI"/>
        </w:rPr>
        <w:t xml:space="preserve">  ]</w:t>
      </w:r>
    </w:p>
    <w:p w14:paraId="7EBB4730" w14:textId="06BAC2E2" w:rsidR="004975E9" w:rsidRPr="00EE5926" w:rsidRDefault="004708BB" w:rsidP="004708BB">
      <w:pPr>
        <w:pStyle w:val="Koodirivi"/>
        <w:rPr>
          <w:lang w:val="fi-FI"/>
        </w:rPr>
      </w:pPr>
      <w:r w:rsidRPr="00EE5926">
        <w:rPr>
          <w:lang w:val="fi-FI"/>
        </w:rPr>
        <w:t>}</w:t>
      </w:r>
    </w:p>
    <w:p w14:paraId="10011E97" w14:textId="6F2161D4" w:rsidR="00445529" w:rsidRDefault="00445529" w:rsidP="008D6C1B">
      <w:pPr>
        <w:pStyle w:val="Leipteksti1"/>
      </w:pPr>
      <w:r>
        <w:t xml:space="preserve">http virhe statukset yhtenäistettiin </w:t>
      </w:r>
      <w:proofErr w:type="spellStart"/>
      <w:r>
        <w:t>Flaskin</w:t>
      </w:r>
      <w:proofErr w:type="spellEnd"/>
      <w:r>
        <w:t xml:space="preserve"> virheiden käsittelijä </w:t>
      </w:r>
      <w:proofErr w:type="spellStart"/>
      <w:r>
        <w:t>dekoraattorilla</w:t>
      </w:r>
      <w:proofErr w:type="spellEnd"/>
      <w:r>
        <w:t xml:space="preserve">, joka yhdistetään </w:t>
      </w:r>
      <w:proofErr w:type="spellStart"/>
      <w:r>
        <w:t>blueprinttiin</w:t>
      </w:r>
      <w:proofErr w:type="spellEnd"/>
      <w:r>
        <w:t xml:space="preserve">. </w:t>
      </w:r>
      <w:proofErr w:type="spellStart"/>
      <w:r w:rsidR="0081779B">
        <w:t>Flask</w:t>
      </w:r>
      <w:proofErr w:type="spellEnd"/>
      <w:r w:rsidR="0081779B">
        <w:t xml:space="preserve"> reitin sisällä voidaan kutsua </w:t>
      </w:r>
      <w:proofErr w:type="spellStart"/>
      <w:r w:rsidR="0081779B">
        <w:t>abort</w:t>
      </w:r>
      <w:proofErr w:type="spellEnd"/>
      <w:r w:rsidR="0081779B">
        <w:t xml:space="preserve"> funktiota, jolle annetaan parametrina http </w:t>
      </w:r>
      <w:r w:rsidR="00170022">
        <w:t xml:space="preserve">vastaus </w:t>
      </w:r>
      <w:r w:rsidR="0081779B">
        <w:t xml:space="preserve">status. </w:t>
      </w:r>
    </w:p>
    <w:p w14:paraId="084D2F49" w14:textId="77777777" w:rsidR="0081779B" w:rsidRPr="0081779B" w:rsidRDefault="0081779B" w:rsidP="0081779B">
      <w:pPr>
        <w:pStyle w:val="Koodirivi"/>
      </w:pPr>
      <w:r w:rsidRPr="0081779B">
        <w:t>@main.errorhandler(400)</w:t>
      </w:r>
    </w:p>
    <w:p w14:paraId="141BC7A2" w14:textId="4DAA1605" w:rsidR="0081779B" w:rsidRPr="0081779B" w:rsidRDefault="0081779B" w:rsidP="0081779B">
      <w:pPr>
        <w:pStyle w:val="Koodirivi"/>
      </w:pPr>
      <w:r w:rsidRPr="0081779B">
        <w:t xml:space="preserve">def </w:t>
      </w:r>
      <w:proofErr w:type="spellStart"/>
      <w:r w:rsidRPr="0081779B">
        <w:t>bad_request_error</w:t>
      </w:r>
      <w:proofErr w:type="spellEnd"/>
      <w:r w:rsidRPr="0081779B">
        <w:t>(error: Exception | str</w:t>
      </w:r>
      <w:r>
        <w:t xml:space="preserve"> = </w:t>
      </w:r>
      <w:r w:rsidRPr="0081779B">
        <w:t>""):</w:t>
      </w:r>
    </w:p>
    <w:p w14:paraId="08C6499A" w14:textId="77777777" w:rsidR="0081779B" w:rsidRPr="0081779B" w:rsidRDefault="0081779B" w:rsidP="0081779B">
      <w:pPr>
        <w:pStyle w:val="Koodirivi"/>
      </w:pPr>
      <w:r w:rsidRPr="0081779B">
        <w:t xml:space="preserve">    </w:t>
      </w:r>
      <w:proofErr w:type="spellStart"/>
      <w:r w:rsidRPr="0081779B">
        <w:t>error_str</w:t>
      </w:r>
      <w:proofErr w:type="spellEnd"/>
      <w:r w:rsidRPr="0081779B">
        <w:t xml:space="preserve"> = str(error)</w:t>
      </w:r>
    </w:p>
    <w:p w14:paraId="3A0251D1" w14:textId="77777777" w:rsidR="0081779B" w:rsidRPr="0081779B" w:rsidRDefault="0081779B" w:rsidP="0081779B">
      <w:pPr>
        <w:pStyle w:val="Koodirivi"/>
      </w:pPr>
      <w:r w:rsidRPr="0081779B">
        <w:t xml:space="preserve">    return </w:t>
      </w:r>
      <w:proofErr w:type="spellStart"/>
      <w:r w:rsidRPr="0081779B">
        <w:t>jsonify</w:t>
      </w:r>
      <w:proofErr w:type="spellEnd"/>
      <w:r w:rsidRPr="0081779B">
        <w:t>({</w:t>
      </w:r>
    </w:p>
    <w:p w14:paraId="06099399" w14:textId="77777777" w:rsidR="0081779B" w:rsidRPr="0081779B" w:rsidRDefault="0081779B" w:rsidP="0081779B">
      <w:pPr>
        <w:pStyle w:val="Koodirivi"/>
      </w:pPr>
      <w:r w:rsidRPr="0081779B">
        <w:t>        "error": "Bad Request",</w:t>
      </w:r>
    </w:p>
    <w:p w14:paraId="387011CD" w14:textId="77777777" w:rsidR="0081779B" w:rsidRPr="0081779B" w:rsidRDefault="0081779B" w:rsidP="0081779B">
      <w:pPr>
        <w:pStyle w:val="Koodirivi"/>
      </w:pPr>
      <w:r w:rsidRPr="0081779B">
        <w:t xml:space="preserve">        "message": </w:t>
      </w:r>
      <w:proofErr w:type="spellStart"/>
      <w:r w:rsidRPr="0081779B">
        <w:t>error_str</w:t>
      </w:r>
      <w:proofErr w:type="spellEnd"/>
      <w:r w:rsidRPr="0081779B">
        <w:t>,</w:t>
      </w:r>
    </w:p>
    <w:p w14:paraId="3E67A84F" w14:textId="77777777" w:rsidR="0081779B" w:rsidRPr="0081779B" w:rsidRDefault="0081779B" w:rsidP="0081779B">
      <w:pPr>
        <w:pStyle w:val="Koodirivi"/>
      </w:pPr>
      <w:r w:rsidRPr="0081779B">
        <w:t>        "</w:t>
      </w:r>
      <w:proofErr w:type="spellStart"/>
      <w:r w:rsidRPr="0081779B">
        <w:t>status_code</w:t>
      </w:r>
      <w:proofErr w:type="spellEnd"/>
      <w:r w:rsidRPr="0081779B">
        <w:t>": 400,</w:t>
      </w:r>
    </w:p>
    <w:p w14:paraId="29B0B970" w14:textId="77777777" w:rsidR="0081779B" w:rsidRPr="0081779B" w:rsidRDefault="0081779B" w:rsidP="0081779B">
      <w:pPr>
        <w:pStyle w:val="Koodirivi"/>
      </w:pPr>
      <w:r w:rsidRPr="0081779B">
        <w:t xml:space="preserve">        "path": </w:t>
      </w:r>
      <w:proofErr w:type="spellStart"/>
      <w:r w:rsidRPr="0081779B">
        <w:t>request.path</w:t>
      </w:r>
      <w:proofErr w:type="spellEnd"/>
      <w:r w:rsidRPr="0081779B">
        <w:t>,</w:t>
      </w:r>
    </w:p>
    <w:p w14:paraId="7BC6D640" w14:textId="77777777" w:rsidR="0081779B" w:rsidRPr="0081779B" w:rsidRDefault="0081779B" w:rsidP="0081779B">
      <w:pPr>
        <w:pStyle w:val="Koodirivi"/>
      </w:pPr>
      <w:r w:rsidRPr="0081779B">
        <w:t>        "timestamp": str(</w:t>
      </w:r>
      <w:proofErr w:type="spellStart"/>
      <w:r w:rsidRPr="0081779B">
        <w:t>datetime.now</w:t>
      </w:r>
      <w:proofErr w:type="spellEnd"/>
      <w:r w:rsidRPr="0081779B">
        <w:t>(</w:t>
      </w:r>
      <w:proofErr w:type="spellStart"/>
      <w:r w:rsidRPr="0081779B">
        <w:t>timezone.utc</w:t>
      </w:r>
      <w:proofErr w:type="spellEnd"/>
      <w:r w:rsidRPr="0081779B">
        <w:t>)),</w:t>
      </w:r>
    </w:p>
    <w:p w14:paraId="2F285A4B" w14:textId="6531BF7C" w:rsidR="0081779B" w:rsidRPr="0081779B" w:rsidRDefault="0081779B" w:rsidP="0081779B">
      <w:pPr>
        <w:pStyle w:val="Koodirivi"/>
        <w:rPr>
          <w:lang w:val="fi-FI"/>
        </w:rPr>
      </w:pPr>
      <w:r w:rsidRPr="0081779B">
        <w:t xml:space="preserve">    </w:t>
      </w:r>
      <w:r w:rsidRPr="0081779B">
        <w:rPr>
          <w:lang w:val="fi-FI"/>
        </w:rPr>
        <w:t>}), 400</w:t>
      </w:r>
    </w:p>
    <w:p w14:paraId="06128359" w14:textId="3C07BDAB" w:rsidR="00170022" w:rsidRDefault="00170022" w:rsidP="008D6C1B">
      <w:pPr>
        <w:pStyle w:val="Leipteksti1"/>
      </w:pPr>
      <w:r>
        <w:t xml:space="preserve">400 </w:t>
      </w:r>
      <w:proofErr w:type="spellStart"/>
      <w:r>
        <w:t>Bad</w:t>
      </w:r>
      <w:proofErr w:type="spellEnd"/>
      <w:r>
        <w:t xml:space="preserve"> </w:t>
      </w:r>
      <w:proofErr w:type="spellStart"/>
      <w:r>
        <w:t>Request</w:t>
      </w:r>
      <w:proofErr w:type="spellEnd"/>
      <w:r>
        <w:t xml:space="preserve"> virheen palautus. </w:t>
      </w:r>
    </w:p>
    <w:p w14:paraId="474B24D7" w14:textId="48B30266" w:rsidR="008D6C1B" w:rsidRDefault="0081779B" w:rsidP="008D6C1B">
      <w:pPr>
        <w:pStyle w:val="Leipteksti1"/>
      </w:pPr>
      <w:r>
        <w:t>Virheviesti sisältää virheen korjaamiseen oleellisia tietoja. ”</w:t>
      </w:r>
      <w:proofErr w:type="spellStart"/>
      <w:r>
        <w:t>message</w:t>
      </w:r>
      <w:proofErr w:type="spellEnd"/>
      <w:r>
        <w:t>” voidaan määrittää muualla koodissa kuvaamaan</w:t>
      </w:r>
      <w:r w:rsidR="00170022">
        <w:t xml:space="preserve"> tarkemmin, mikä sai virheen aikaan</w:t>
      </w:r>
      <w:r>
        <w:t xml:space="preserve">. </w:t>
      </w:r>
      <w:r w:rsidR="00170022">
        <w:t xml:space="preserve">Koodi esimerkissä </w:t>
      </w:r>
      <w:r w:rsidR="00170022">
        <w:rPr>
          <w:b/>
          <w:bCs/>
        </w:rPr>
        <w:t>X</w:t>
      </w:r>
      <w:r w:rsidR="00170022">
        <w:t xml:space="preserve"> se kuvaisi esimerkiksi mitä parametreja kyseinen reitti vaatii. </w:t>
      </w:r>
    </w:p>
    <w:p w14:paraId="2BCB5611" w14:textId="41D82A12" w:rsidR="00170022" w:rsidRPr="00170022" w:rsidRDefault="00170022" w:rsidP="008D6C1B">
      <w:pPr>
        <w:pStyle w:val="Leipteksti1"/>
      </w:pPr>
      <w:hyperlink r:id="rId34" w:history="1">
        <w:r w:rsidRPr="00170022">
          <w:rPr>
            <w:rStyle w:val="Hyperlink"/>
          </w:rPr>
          <w:t>https://developer.mozilla.org/en-US/docs/Web/HTTP/Status</w:t>
        </w:r>
      </w:hyperlink>
      <w:r w:rsidRPr="00170022">
        <w:t xml:space="preserve"> [18.12.2024 HTTP vas</w:t>
      </w:r>
      <w:r>
        <w:t>taus statukset]</w:t>
      </w:r>
    </w:p>
    <w:p w14:paraId="632F3FB9" w14:textId="104F2AAB" w:rsidR="00DD5798" w:rsidRDefault="008D6C1B" w:rsidP="008D6C1B">
      <w:pPr>
        <w:pStyle w:val="Heading2"/>
      </w:pPr>
      <w:proofErr w:type="spellStart"/>
      <w:r>
        <w:t>Celery</w:t>
      </w:r>
      <w:proofErr w:type="spellEnd"/>
      <w:r>
        <w:t xml:space="preserve"> </w:t>
      </w:r>
      <w:proofErr w:type="spellStart"/>
      <w:r>
        <w:t>workers</w:t>
      </w:r>
      <w:proofErr w:type="spellEnd"/>
    </w:p>
    <w:p w14:paraId="28828E24" w14:textId="416C1204" w:rsidR="008D6C1B" w:rsidRDefault="003C2389" w:rsidP="008D6C1B">
      <w:pPr>
        <w:pStyle w:val="Leipteksti1"/>
      </w:pPr>
      <w:r>
        <w:t xml:space="preserve">Työssä tarvittiin tapa, jolla käynnistää useita HTTP-kutsuja, prosessoida tulokset ja palauttaa ne käyttäjälle. Varhaisessa vaiheessa tunnistettiin ongelmaksi HTTP-kutsujen tekemisessä se, että vastauksien saaminen ei ole aina johdonmukainen. Jokaista palvelua ylläpidetään omilla tavoillaan, ja vastausajoissa on </w:t>
      </w:r>
      <w:r>
        <w:lastRenderedPageBreak/>
        <w:t>paljon vaihtelevuutta. Yhden kyselyn tekemisessä voi mennä millisekunteja, kun taas toisessa useita sekunteja.</w:t>
      </w:r>
      <w:r w:rsidR="00392877">
        <w:t xml:space="preserve"> Odotellessa vastauksia, alustan käyttö pysähtyi, kunnes jokainen vastaus saapui. Oli selkeää, että alusta täytyi erotella rajapinnaksi, jonka kanssa käyttäjä on vuorovaikutuksessa, sekä osaksi, joka suorittaa toimenpiteet käyttäjän tarpeiden mukaan. </w:t>
      </w:r>
    </w:p>
    <w:p w14:paraId="78E99DAC" w14:textId="41D42197" w:rsidR="00392877" w:rsidRDefault="00392877" w:rsidP="008D6C1B">
      <w:pPr>
        <w:pStyle w:val="Leipteksti1"/>
      </w:pPr>
      <w:proofErr w:type="spellStart"/>
      <w:r>
        <w:t>Celery</w:t>
      </w:r>
      <w:proofErr w:type="spellEnd"/>
      <w:r>
        <w:t xml:space="preserve"> sopi tähän käyttötarkoitukseen. Toiminnallisuus annetaan </w:t>
      </w:r>
      <w:proofErr w:type="spellStart"/>
      <w:r>
        <w:t>Celeryn</w:t>
      </w:r>
      <w:proofErr w:type="spellEnd"/>
      <w:r>
        <w:t xml:space="preserve"> hoidettavaksi, joka tarpeen mukaan käynnistää taustaprosesseja.</w:t>
      </w:r>
      <w:r w:rsidR="009A0504">
        <w:t xml:space="preserve"> </w:t>
      </w:r>
      <w:proofErr w:type="spellStart"/>
      <w:r w:rsidR="009A0504">
        <w:t>Celeryn</w:t>
      </w:r>
      <w:proofErr w:type="spellEnd"/>
      <w:r w:rsidR="009A0504">
        <w:t xml:space="preserve"> avulla alusta pystyy käsittelemään useita pyyntöjä ilman että sen käytössä tulee huomattavia pysäytyksiä. Uhkatiedon rikastamispyynnön saadessaan, luo rajapinta uuden </w:t>
      </w:r>
      <w:proofErr w:type="spellStart"/>
      <w:r w:rsidR="009A0504">
        <w:t>Celery</w:t>
      </w:r>
      <w:proofErr w:type="spellEnd"/>
      <w:r w:rsidR="009A0504">
        <w:t xml:space="preserve"> tehtävän jonoon ja palauttaa tehtävälle uniikin </w:t>
      </w:r>
      <w:proofErr w:type="spellStart"/>
      <w:r w:rsidR="009A0504">
        <w:t>ID:n</w:t>
      </w:r>
      <w:proofErr w:type="spellEnd"/>
      <w:r w:rsidR="009A0504">
        <w:t xml:space="preserve"> jota käytetään tehtävän seuraamiseen. </w:t>
      </w:r>
      <w:r w:rsidR="00591E18">
        <w:t xml:space="preserve">Tämä ID on </w:t>
      </w:r>
      <w:proofErr w:type="spellStart"/>
      <w:r w:rsidR="00591E18">
        <w:t>Redis</w:t>
      </w:r>
      <w:proofErr w:type="spellEnd"/>
      <w:r w:rsidR="00591E18">
        <w:t xml:space="preserve"> jonossa </w:t>
      </w:r>
    </w:p>
    <w:p w14:paraId="3F831522" w14:textId="081C43A8" w:rsidR="008D6C1B" w:rsidRDefault="008D6C1B" w:rsidP="008D6C1B">
      <w:pPr>
        <w:pStyle w:val="Heading3"/>
      </w:pPr>
      <w:proofErr w:type="spellStart"/>
      <w:r>
        <w:t>Celery</w:t>
      </w:r>
      <w:proofErr w:type="spellEnd"/>
      <w:r>
        <w:t xml:space="preserve"> </w:t>
      </w:r>
      <w:proofErr w:type="spellStart"/>
      <w:r>
        <w:t>tasks</w:t>
      </w:r>
      <w:proofErr w:type="spellEnd"/>
    </w:p>
    <w:p w14:paraId="51C9F0E1" w14:textId="77777777" w:rsidR="008D6C1B" w:rsidRDefault="008D6C1B" w:rsidP="008D6C1B">
      <w:pPr>
        <w:pStyle w:val="Leipteksti1"/>
      </w:pPr>
    </w:p>
    <w:p w14:paraId="793F56E1" w14:textId="77777777" w:rsidR="008D6C1B" w:rsidRDefault="008D6C1B" w:rsidP="008D6C1B">
      <w:pPr>
        <w:pStyle w:val="Leipteksti1"/>
      </w:pPr>
    </w:p>
    <w:p w14:paraId="4524BB26" w14:textId="77777777" w:rsidR="008D6C1B" w:rsidRDefault="008D6C1B" w:rsidP="008D6C1B">
      <w:pPr>
        <w:pStyle w:val="Heading2"/>
      </w:pPr>
      <w:r>
        <w:t>Julkisiin lähteisiin perustuva tiedustelutieto</w:t>
      </w:r>
    </w:p>
    <w:p w14:paraId="12512645" w14:textId="77777777" w:rsidR="008D6C1B" w:rsidRDefault="008D6C1B" w:rsidP="008D6C1B">
      <w:pPr>
        <w:pStyle w:val="Leipteksti1"/>
      </w:pPr>
    </w:p>
    <w:p w14:paraId="474749B9" w14:textId="51C3BB0B" w:rsidR="008D6C1B" w:rsidRDefault="008D6C1B" w:rsidP="008D6C1B">
      <w:pPr>
        <w:pStyle w:val="Heading3"/>
      </w:pPr>
      <w:proofErr w:type="spellStart"/>
      <w:r>
        <w:t>BaseSource</w:t>
      </w:r>
      <w:proofErr w:type="spellEnd"/>
    </w:p>
    <w:p w14:paraId="52E1CD0E" w14:textId="77777777" w:rsidR="008D6C1B" w:rsidRPr="008D6C1B" w:rsidRDefault="008D6C1B" w:rsidP="008D6C1B">
      <w:pPr>
        <w:pStyle w:val="Leipteksti1"/>
      </w:pPr>
    </w:p>
    <w:p w14:paraId="06CE8FDB" w14:textId="77777777" w:rsidR="008D6C1B" w:rsidRPr="008D6C1B" w:rsidRDefault="008D6C1B" w:rsidP="008D6C1B">
      <w:pPr>
        <w:pStyle w:val="Leipteksti1"/>
      </w:pPr>
    </w:p>
    <w:p w14:paraId="45881562" w14:textId="59578C2A" w:rsidR="008D6C1B" w:rsidRDefault="008D6C1B" w:rsidP="008D6C1B">
      <w:pPr>
        <w:pStyle w:val="Heading2"/>
      </w:pPr>
      <w:r>
        <w:t>Tiedon varastointi</w:t>
      </w:r>
    </w:p>
    <w:p w14:paraId="4856647E" w14:textId="7CA2F938" w:rsidR="004708BB" w:rsidRDefault="004708BB" w:rsidP="008D6C1B">
      <w:pPr>
        <w:pStyle w:val="Leipteksti1"/>
      </w:pPr>
      <w:r>
        <w:t xml:space="preserve">Kehityksen aikana tunnistettiin kaksi tarvetta tiedon varastoimiselle. API avainten pysyvä tallentaminen sekä välimuistin hyödyntäminen. </w:t>
      </w:r>
    </w:p>
    <w:p w14:paraId="6CF4A191" w14:textId="68C482D1" w:rsidR="008D6C1B" w:rsidRPr="008D6C1B" w:rsidRDefault="004708BB" w:rsidP="008D6C1B">
      <w:pPr>
        <w:pStyle w:val="Leipteksti1"/>
      </w:pPr>
      <w:r>
        <w:lastRenderedPageBreak/>
        <w:t xml:space="preserve">Useat uhkatietolähteet vaativat API avaimen käyttöä. API avain sisällytetään http pyyntöön todentamaan pyynnön lähettäjä. </w:t>
      </w:r>
      <w:r w:rsidR="00A032FF">
        <w:t xml:space="preserve">Sovelluksen tehdessä pyyntö tiettyyn uhkatietolähteeseen, tarvitsee sen käyttää http kyselyssä kyseisen lähteen API avainta. </w:t>
      </w:r>
    </w:p>
    <w:p w14:paraId="0556C55A" w14:textId="1DAF9A06" w:rsidR="008D6C1B" w:rsidRDefault="008D6C1B" w:rsidP="008D6C1B">
      <w:pPr>
        <w:pStyle w:val="Heading3"/>
      </w:pPr>
      <w:r>
        <w:t>Välimuisti</w:t>
      </w:r>
    </w:p>
    <w:p w14:paraId="6451C4BE" w14:textId="77777777" w:rsidR="008D6C1B" w:rsidRPr="008D6C1B" w:rsidRDefault="008D6C1B" w:rsidP="008D6C1B">
      <w:pPr>
        <w:pStyle w:val="Leipteksti1"/>
      </w:pPr>
    </w:p>
    <w:p w14:paraId="50C85663" w14:textId="0CD16BCD" w:rsidR="008D6C1B" w:rsidRPr="008D6C1B" w:rsidRDefault="008D6C1B" w:rsidP="008D6C1B">
      <w:pPr>
        <w:pStyle w:val="Heading3"/>
      </w:pPr>
      <w:r>
        <w:t>Salaus</w:t>
      </w:r>
    </w:p>
    <w:p w14:paraId="418DA53B" w14:textId="77777777" w:rsidR="008D6C1B" w:rsidRDefault="008D6C1B" w:rsidP="008D6C1B">
      <w:pPr>
        <w:pStyle w:val="Leipteksti1"/>
      </w:pPr>
    </w:p>
    <w:p w14:paraId="62FF0B54" w14:textId="77777777" w:rsidR="008D6C1B" w:rsidRDefault="008D6C1B" w:rsidP="008D6C1B">
      <w:pPr>
        <w:pStyle w:val="Leipteksti1"/>
      </w:pPr>
    </w:p>
    <w:p w14:paraId="752E5E07" w14:textId="19ECEB96" w:rsidR="008D6C1B" w:rsidRDefault="008D6C1B" w:rsidP="008D6C1B">
      <w:pPr>
        <w:pStyle w:val="Heading2"/>
      </w:pPr>
      <w:proofErr w:type="spellStart"/>
      <w:r>
        <w:t>Docker</w:t>
      </w:r>
      <w:proofErr w:type="spellEnd"/>
      <w:r>
        <w:t xml:space="preserve"> </w:t>
      </w:r>
      <w:proofErr w:type="spellStart"/>
      <w:r>
        <w:t>compose</w:t>
      </w:r>
      <w:proofErr w:type="spellEnd"/>
    </w:p>
    <w:p w14:paraId="4C49F3D0" w14:textId="77777777" w:rsidR="008D6C1B" w:rsidRDefault="008D6C1B" w:rsidP="008D6C1B">
      <w:pPr>
        <w:pStyle w:val="Leipteksti1"/>
      </w:pPr>
    </w:p>
    <w:p w14:paraId="4F06D4D0" w14:textId="22221C63" w:rsidR="008D6C1B" w:rsidRDefault="008D6C1B" w:rsidP="008D6C1B">
      <w:pPr>
        <w:pStyle w:val="Heading3"/>
      </w:pPr>
      <w:proofErr w:type="spellStart"/>
      <w:r>
        <w:t>Containers</w:t>
      </w:r>
      <w:proofErr w:type="spellEnd"/>
    </w:p>
    <w:p w14:paraId="6EFBC744" w14:textId="77777777" w:rsidR="008D6C1B" w:rsidRDefault="008D6C1B" w:rsidP="008D6C1B">
      <w:pPr>
        <w:pStyle w:val="Leipteksti1"/>
      </w:pPr>
    </w:p>
    <w:p w14:paraId="5F14AA88" w14:textId="3119F1CC" w:rsidR="008D6C1B" w:rsidRDefault="008D6C1B" w:rsidP="008D6C1B">
      <w:pPr>
        <w:pStyle w:val="Heading3"/>
      </w:pPr>
      <w:r>
        <w:t>Networking</w:t>
      </w:r>
    </w:p>
    <w:p w14:paraId="7015C915" w14:textId="77777777" w:rsidR="008D6C1B" w:rsidRDefault="008D6C1B" w:rsidP="008D6C1B">
      <w:pPr>
        <w:pStyle w:val="Leipteksti1"/>
      </w:pPr>
    </w:p>
    <w:p w14:paraId="62D44174" w14:textId="13C25808" w:rsidR="008D6C1B" w:rsidRDefault="008D6C1B" w:rsidP="008D6C1B">
      <w:pPr>
        <w:pStyle w:val="Heading3"/>
      </w:pPr>
      <w:proofErr w:type="spellStart"/>
      <w:r>
        <w:t>Healthchecks</w:t>
      </w:r>
      <w:proofErr w:type="spellEnd"/>
    </w:p>
    <w:p w14:paraId="245FCF59" w14:textId="77777777" w:rsidR="008D6C1B" w:rsidRDefault="008D6C1B" w:rsidP="008D6C1B">
      <w:pPr>
        <w:pStyle w:val="Leipteksti1"/>
      </w:pPr>
    </w:p>
    <w:p w14:paraId="4BE3700A" w14:textId="7644CB2D" w:rsidR="008D6C1B" w:rsidRDefault="008D6C1B" w:rsidP="008D6C1B">
      <w:pPr>
        <w:pStyle w:val="Heading3"/>
      </w:pPr>
      <w:proofErr w:type="spellStart"/>
      <w:r>
        <w:t>Logging</w:t>
      </w:r>
      <w:proofErr w:type="spellEnd"/>
    </w:p>
    <w:p w14:paraId="76314C56" w14:textId="77777777" w:rsidR="008D6C1B" w:rsidRDefault="008D6C1B" w:rsidP="008D6C1B">
      <w:pPr>
        <w:pStyle w:val="Leipteksti1"/>
      </w:pPr>
    </w:p>
    <w:p w14:paraId="222BBDE3" w14:textId="77777777" w:rsidR="008D6C1B" w:rsidRDefault="008D6C1B" w:rsidP="008D6C1B">
      <w:pPr>
        <w:pStyle w:val="Leipteksti1"/>
      </w:pPr>
    </w:p>
    <w:p w14:paraId="2D451569" w14:textId="058CAB9A" w:rsidR="008D6C1B" w:rsidRDefault="008D6C1B" w:rsidP="008D6C1B">
      <w:pPr>
        <w:pStyle w:val="Heading2"/>
      </w:pPr>
      <w:r>
        <w:t>Testaus</w:t>
      </w:r>
    </w:p>
    <w:p w14:paraId="37EC6A0C" w14:textId="77777777" w:rsidR="008D6C1B" w:rsidRPr="008D6C1B" w:rsidRDefault="008D6C1B" w:rsidP="008D6C1B">
      <w:pPr>
        <w:pStyle w:val="Leipteksti1"/>
      </w:pPr>
    </w:p>
    <w:p w14:paraId="0F1B88A5" w14:textId="61B10185" w:rsidR="008D6C1B" w:rsidRDefault="008D6C1B" w:rsidP="008D6C1B">
      <w:pPr>
        <w:pStyle w:val="Heading3"/>
      </w:pPr>
      <w:r>
        <w:t xml:space="preserve">API </w:t>
      </w:r>
      <w:proofErr w:type="spellStart"/>
      <w:r>
        <w:t>endpoint</w:t>
      </w:r>
      <w:proofErr w:type="spellEnd"/>
      <w:r>
        <w:t xml:space="preserve"> testaus</w:t>
      </w:r>
    </w:p>
    <w:p w14:paraId="74A45E3A" w14:textId="77777777" w:rsidR="008D6C1B" w:rsidRPr="008D6C1B" w:rsidRDefault="008D6C1B" w:rsidP="008D6C1B">
      <w:pPr>
        <w:pStyle w:val="Leipteksti1"/>
      </w:pPr>
    </w:p>
    <w:p w14:paraId="7B7CC459" w14:textId="77777777" w:rsidR="008D6C1B" w:rsidRPr="008D6C1B" w:rsidRDefault="008D6C1B" w:rsidP="008D6C1B">
      <w:pPr>
        <w:pStyle w:val="Leipteksti1"/>
      </w:pPr>
    </w:p>
    <w:p w14:paraId="53C19EA5" w14:textId="70F3D921" w:rsidR="00DD5798" w:rsidRDefault="00DD5798" w:rsidP="00DD5798">
      <w:pPr>
        <w:pStyle w:val="Heading1"/>
      </w:pPr>
      <w:r>
        <w:t>Tulokset</w:t>
      </w:r>
    </w:p>
    <w:p w14:paraId="69FBAF24" w14:textId="77777777" w:rsidR="008D6C1B" w:rsidRDefault="008D6C1B" w:rsidP="008D6C1B">
      <w:pPr>
        <w:pStyle w:val="Leipteksti1"/>
      </w:pPr>
    </w:p>
    <w:p w14:paraId="437CB4DD" w14:textId="4FC15F35" w:rsidR="008D6C1B" w:rsidRDefault="008D6C1B" w:rsidP="008D6C1B">
      <w:pPr>
        <w:pStyle w:val="Heading2"/>
      </w:pPr>
      <w:r>
        <w:t>Toiminnallisuus</w:t>
      </w:r>
    </w:p>
    <w:p w14:paraId="49E7C9B4" w14:textId="77777777" w:rsidR="008D6C1B" w:rsidRDefault="008D6C1B" w:rsidP="008D6C1B">
      <w:pPr>
        <w:pStyle w:val="Leipteksti1"/>
      </w:pPr>
    </w:p>
    <w:p w14:paraId="0F906BA8" w14:textId="77777777" w:rsidR="008D6C1B" w:rsidRDefault="008D6C1B" w:rsidP="008D6C1B">
      <w:pPr>
        <w:pStyle w:val="Leipteksti1"/>
      </w:pPr>
    </w:p>
    <w:p w14:paraId="7DA8F377" w14:textId="266ACA85" w:rsidR="008D6C1B" w:rsidRDefault="008D6C1B" w:rsidP="008D6C1B">
      <w:pPr>
        <w:pStyle w:val="Heading2"/>
      </w:pPr>
      <w:r>
        <w:t>Käyttöönotto</w:t>
      </w:r>
    </w:p>
    <w:p w14:paraId="4BFA5CF1" w14:textId="77777777" w:rsidR="008D6C1B" w:rsidRDefault="008D6C1B" w:rsidP="008D6C1B">
      <w:pPr>
        <w:pStyle w:val="Leipteksti1"/>
      </w:pPr>
    </w:p>
    <w:p w14:paraId="6515E214" w14:textId="0CC7A5D4" w:rsidR="008D6C1B" w:rsidRDefault="008D6C1B" w:rsidP="008D6C1B">
      <w:pPr>
        <w:pStyle w:val="Heading3"/>
      </w:pPr>
      <w:r>
        <w:t>Yksinkertaisessa ympäristössä</w:t>
      </w:r>
    </w:p>
    <w:p w14:paraId="1B754649" w14:textId="77777777" w:rsidR="008D6C1B" w:rsidRDefault="008D6C1B" w:rsidP="008D6C1B">
      <w:pPr>
        <w:pStyle w:val="Leipteksti1"/>
      </w:pPr>
    </w:p>
    <w:p w14:paraId="5583355D" w14:textId="2836EE9D" w:rsidR="008D6C1B" w:rsidRPr="008D6C1B" w:rsidRDefault="008D6C1B" w:rsidP="008D6C1B">
      <w:pPr>
        <w:pStyle w:val="Heading3"/>
      </w:pPr>
      <w:r>
        <w:t>Kehittyneemmässä ympäristössä</w:t>
      </w:r>
    </w:p>
    <w:p w14:paraId="35C2907C" w14:textId="77777777" w:rsidR="00DD5798" w:rsidRDefault="00DD5798" w:rsidP="00DD5798">
      <w:pPr>
        <w:pStyle w:val="Leipteksti1"/>
      </w:pPr>
    </w:p>
    <w:p w14:paraId="7169F40C" w14:textId="77777777" w:rsidR="008D6C1B" w:rsidRDefault="008D6C1B" w:rsidP="00DD5798">
      <w:pPr>
        <w:pStyle w:val="Leipteksti1"/>
      </w:pPr>
    </w:p>
    <w:p w14:paraId="74278A29" w14:textId="6E18AE3F" w:rsidR="008D6C1B" w:rsidRDefault="008D6C1B" w:rsidP="008D6C1B">
      <w:pPr>
        <w:pStyle w:val="Heading2"/>
      </w:pPr>
      <w:r>
        <w:t>Käyttö</w:t>
      </w:r>
    </w:p>
    <w:p w14:paraId="40EB4517" w14:textId="77777777" w:rsidR="008D6C1B" w:rsidRDefault="008D6C1B" w:rsidP="008D6C1B">
      <w:pPr>
        <w:pStyle w:val="Leipteksti1"/>
      </w:pPr>
    </w:p>
    <w:p w14:paraId="7DAD9E77" w14:textId="77777777" w:rsidR="008D6C1B" w:rsidRDefault="008D6C1B" w:rsidP="008D6C1B">
      <w:pPr>
        <w:pStyle w:val="Leipteksti1"/>
      </w:pPr>
    </w:p>
    <w:p w14:paraId="4752F2B9" w14:textId="34533B3A" w:rsidR="008D6C1B" w:rsidRPr="008D6C1B" w:rsidRDefault="008D6C1B" w:rsidP="008D6C1B">
      <w:pPr>
        <w:pStyle w:val="Heading2"/>
      </w:pPr>
      <w:r>
        <w:t>Jatkokehitys</w:t>
      </w:r>
    </w:p>
    <w:p w14:paraId="425ABD59" w14:textId="77777777" w:rsidR="008D6C1B" w:rsidRDefault="008D6C1B" w:rsidP="00DD5798">
      <w:pPr>
        <w:pStyle w:val="Leipteksti1"/>
      </w:pPr>
    </w:p>
    <w:p w14:paraId="322AA886" w14:textId="77777777" w:rsidR="008D6C1B" w:rsidRDefault="008D6C1B" w:rsidP="00DD5798">
      <w:pPr>
        <w:pStyle w:val="Leipteksti1"/>
      </w:pPr>
    </w:p>
    <w:p w14:paraId="666625A6" w14:textId="0CBBCD7F" w:rsidR="00DD5798" w:rsidRPr="00DD5798" w:rsidRDefault="00DD5798" w:rsidP="00DD5798">
      <w:pPr>
        <w:pStyle w:val="Heading1"/>
      </w:pPr>
      <w:r>
        <w:t>Yhteenveto</w:t>
      </w:r>
    </w:p>
    <w:p w14:paraId="488039CB" w14:textId="3E79D4B0" w:rsidR="0012043E" w:rsidRPr="00697E39" w:rsidRDefault="0012043E" w:rsidP="0012043E">
      <w:pPr>
        <w:spacing w:line="240" w:lineRule="auto"/>
        <w:jc w:val="left"/>
        <w:rPr>
          <w:rFonts w:eastAsiaTheme="minorHAnsi" w:cstheme="minorHAnsi"/>
          <w:szCs w:val="22"/>
          <w:lang w:eastAsia="en-US"/>
        </w:rPr>
      </w:pPr>
      <w:r w:rsidRPr="00697E39">
        <w:br w:type="page"/>
      </w:r>
    </w:p>
    <w:p w14:paraId="013FFDF5" w14:textId="77777777" w:rsidR="0012043E" w:rsidRPr="00697E39" w:rsidRDefault="0012043E" w:rsidP="0012043E">
      <w:pPr>
        <w:pStyle w:val="Leipteksti1"/>
        <w:sectPr w:rsidR="0012043E" w:rsidRPr="00697E39" w:rsidSect="000E6C57">
          <w:pgSz w:w="11906" w:h="16838" w:code="9"/>
          <w:pgMar w:top="1134" w:right="1134" w:bottom="1701" w:left="2268" w:header="567" w:footer="567" w:gutter="0"/>
          <w:cols w:space="708"/>
          <w:docGrid w:linePitch="360"/>
        </w:sectPr>
      </w:pPr>
    </w:p>
    <w:p w14:paraId="7E64F111" w14:textId="4C59CB4E" w:rsidR="006D56B6" w:rsidRPr="00697E39" w:rsidRDefault="006D56B6" w:rsidP="00DD5798">
      <w:pPr>
        <w:pStyle w:val="Heading1"/>
        <w:numPr>
          <w:ilvl w:val="0"/>
          <w:numId w:val="0"/>
        </w:numPr>
        <w:ind w:left="432"/>
      </w:pPr>
    </w:p>
    <w:sectPr w:rsidR="006D56B6" w:rsidRPr="00697E39" w:rsidSect="00E506EE">
      <w:headerReference w:type="default" r:id="rId35"/>
      <w:pgSz w:w="11906" w:h="16838"/>
      <w:pgMar w:top="1418"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059B4" w14:textId="77777777" w:rsidR="00384B98" w:rsidRDefault="00384B98" w:rsidP="00DA42B6">
      <w:r>
        <w:separator/>
      </w:r>
    </w:p>
    <w:p w14:paraId="15CE25C3" w14:textId="77777777" w:rsidR="00384B98" w:rsidRDefault="00384B98"/>
    <w:p w14:paraId="208B5560" w14:textId="77777777" w:rsidR="00384B98" w:rsidRDefault="00384B98"/>
  </w:endnote>
  <w:endnote w:type="continuationSeparator" w:id="0">
    <w:p w14:paraId="526CC60F" w14:textId="77777777" w:rsidR="00384B98" w:rsidRDefault="00384B98" w:rsidP="00DA42B6">
      <w:r>
        <w:continuationSeparator/>
      </w:r>
    </w:p>
    <w:p w14:paraId="31F720B1" w14:textId="77777777" w:rsidR="00384B98" w:rsidRDefault="00384B98"/>
    <w:p w14:paraId="70ADE7B6" w14:textId="77777777" w:rsidR="00384B98" w:rsidRDefault="00384B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Times">
    <w:altName w:val="﷽﷽﷽﷽﷽﷽﷽"/>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33ED9" w14:textId="77777777" w:rsidR="00CC1452" w:rsidRDefault="00CC14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45ACF" w14:textId="77777777" w:rsidR="00CC1452" w:rsidRDefault="00CC14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39FCF" w14:textId="77777777" w:rsidR="00CC1452" w:rsidRDefault="00CC145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E68A5" w14:textId="77777777" w:rsidR="00CC1452" w:rsidRDefault="00CC145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DE33A" w14:textId="77777777" w:rsidR="00CC1452" w:rsidRDefault="00CC1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5220B" w14:textId="77777777" w:rsidR="00384B98" w:rsidRDefault="00384B98" w:rsidP="00DA42B6">
      <w:r>
        <w:separator/>
      </w:r>
    </w:p>
    <w:p w14:paraId="0A27E993" w14:textId="77777777" w:rsidR="00384B98" w:rsidRDefault="00384B98"/>
    <w:p w14:paraId="38385D42" w14:textId="77777777" w:rsidR="00384B98" w:rsidRDefault="00384B98"/>
  </w:footnote>
  <w:footnote w:type="continuationSeparator" w:id="0">
    <w:p w14:paraId="731F775C" w14:textId="77777777" w:rsidR="00384B98" w:rsidRDefault="00384B98" w:rsidP="00DA42B6">
      <w:r>
        <w:continuationSeparator/>
      </w:r>
    </w:p>
    <w:p w14:paraId="1932EBE7" w14:textId="77777777" w:rsidR="00384B98" w:rsidRDefault="00384B98"/>
    <w:p w14:paraId="5190AA8C" w14:textId="77777777" w:rsidR="00384B98" w:rsidRDefault="00384B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430D" w14:textId="77777777" w:rsidR="00CC1452" w:rsidRDefault="00CC1452" w:rsidP="008348A0">
    <w:pPr>
      <w:pStyle w:val="Header"/>
      <w:spacing w:before="851"/>
    </w:pPr>
    <w:r>
      <w:rPr>
        <w:noProof/>
      </w:rPr>
      <w:drawing>
        <wp:inline distT="0" distB="0" distL="0" distR="0" wp14:anchorId="5ABFF591" wp14:editId="113CA1E2">
          <wp:extent cx="3276000" cy="3492000"/>
          <wp:effectExtent l="0" t="0" r="635" b="635"/>
          <wp:docPr id="8" name="Picture 16"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BF275" w14:textId="77777777" w:rsidR="00CC1452" w:rsidRDefault="00CC145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26BC0" w14:textId="77777777" w:rsidR="00CC1452" w:rsidRPr="00543AE4" w:rsidRDefault="00CC1452" w:rsidP="00543A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A66FB" w14:textId="77777777" w:rsidR="00CC1452" w:rsidRDefault="00CC145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F0CFB" w14:textId="77777777" w:rsidR="00CC1452" w:rsidRPr="00E721D3" w:rsidRDefault="00CC1452" w:rsidP="00CB10C6">
    <w:pPr>
      <w:pStyle w:val="Header"/>
      <w:tabs>
        <w:tab w:val="clear" w:pos="4819"/>
        <w:tab w:val="clear" w:pos="9638"/>
        <w:tab w:val="left" w:pos="5216"/>
      </w:tabs>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63255208"/>
      <w:docPartObj>
        <w:docPartGallery w:val="Page Numbers (Top of Page)"/>
        <w:docPartUnique/>
      </w:docPartObj>
    </w:sdtPr>
    <w:sdtContent>
      <w:p w14:paraId="7E6FF824" w14:textId="77777777" w:rsidR="00CC1452" w:rsidRDefault="00CC1452" w:rsidP="008D62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8F6D06" w14:textId="77777777" w:rsidR="00CC1452" w:rsidRDefault="00CC1452" w:rsidP="00A6358F">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A0FE0" w14:textId="77777777" w:rsidR="00CC1452" w:rsidRDefault="00CC1452">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C4851" w14:textId="77777777" w:rsidR="00CC1452" w:rsidRDefault="00CC145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5296066"/>
      <w:docPartObj>
        <w:docPartGallery w:val="Page Numbers (Top of Page)"/>
        <w:docPartUnique/>
      </w:docPartObj>
    </w:sdtPr>
    <w:sdtEndPr>
      <w:rPr>
        <w:noProof/>
      </w:rPr>
    </w:sdtEndPr>
    <w:sdtContent>
      <w:p w14:paraId="68B272FE" w14:textId="77777777" w:rsidR="00CC1452" w:rsidRDefault="00CC1452" w:rsidP="00262829">
        <w:pPr>
          <w:pStyle w:val="Header"/>
          <w:ind w:right="-1"/>
          <w:jc w:val="right"/>
        </w:pPr>
        <w:r>
          <w:t>Liite 2</w:t>
        </w:r>
      </w:p>
      <w:p w14:paraId="20F25EFB" w14:textId="38DC26FD" w:rsidR="00CC1452" w:rsidRPr="00A6358F" w:rsidRDefault="00000000" w:rsidP="00080D92">
        <w:pPr>
          <w:pStyle w:val="Header"/>
          <w:jc w:val="right"/>
        </w:pPr>
        <w:sdt>
          <w:sdtPr>
            <w:rPr>
              <w:rStyle w:val="PageNumber"/>
            </w:rPr>
            <w:id w:val="1276442137"/>
            <w:docPartObj>
              <w:docPartGallery w:val="Page Numbers (Top of Page)"/>
              <w:docPartUnique/>
            </w:docPartObj>
          </w:sdtPr>
          <w:sdtContent>
            <w:r w:rsidR="00CC1452">
              <w:rPr>
                <w:rStyle w:val="PageNumber"/>
              </w:rPr>
              <w:fldChar w:fldCharType="begin"/>
            </w:r>
            <w:r w:rsidR="00CC1452">
              <w:rPr>
                <w:rStyle w:val="PageNumber"/>
              </w:rPr>
              <w:instrText xml:space="preserve"> PAGE  \* Arabic </w:instrText>
            </w:r>
            <w:r w:rsidR="00CC1452">
              <w:rPr>
                <w:rStyle w:val="PageNumber"/>
              </w:rPr>
              <w:fldChar w:fldCharType="separate"/>
            </w:r>
            <w:r w:rsidR="0014248A">
              <w:rPr>
                <w:rStyle w:val="PageNumber"/>
                <w:noProof/>
              </w:rPr>
              <w:t>1</w:t>
            </w:r>
            <w:r w:rsidR="00CC1452">
              <w:rPr>
                <w:rStyle w:val="PageNumber"/>
              </w:rPr>
              <w:fldChar w:fldCharType="end"/>
            </w:r>
            <w:r w:rsidR="00CC1452">
              <w:rPr>
                <w:rStyle w:val="PageNumber"/>
              </w:rPr>
              <w:t xml:space="preserve"> (</w:t>
            </w:r>
            <w:r w:rsidR="00CC1452">
              <w:rPr>
                <w:rStyle w:val="PageNumber"/>
              </w:rPr>
              <w:fldChar w:fldCharType="begin"/>
            </w:r>
            <w:r w:rsidR="00CC1452">
              <w:rPr>
                <w:rStyle w:val="PageNumber"/>
              </w:rPr>
              <w:instrText xml:space="preserve"> SECTIONPAGES   \* MERGEFORMAT </w:instrText>
            </w:r>
            <w:r w:rsidR="00CC1452">
              <w:rPr>
                <w:rStyle w:val="PageNumber"/>
              </w:rPr>
              <w:fldChar w:fldCharType="separate"/>
            </w:r>
            <w:r w:rsidR="009A0504">
              <w:rPr>
                <w:rStyle w:val="PageNumber"/>
                <w:noProof/>
              </w:rPr>
              <w:t>1</w:t>
            </w:r>
            <w:r w:rsidR="00CC1452">
              <w:rPr>
                <w:rStyle w:val="PageNumber"/>
              </w:rPr>
              <w:fldChar w:fldCharType="end"/>
            </w:r>
            <w:r w:rsidR="00CC1452">
              <w:rPr>
                <w:rStyle w:val="PageNumber"/>
              </w:rPr>
              <w:t>)</w:t>
            </w:r>
          </w:sdtContent>
        </w:sdt>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A4C43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E628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F42138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343E5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6256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4606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987CB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6EA4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6EA3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CC1A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B6516"/>
    <w:multiLevelType w:val="multilevel"/>
    <w:tmpl w:val="E394456E"/>
    <w:lvl w:ilvl="0">
      <w:start w:val="1"/>
      <w:numFmt w:val="bullet"/>
      <w:pStyle w:val="Luetelma"/>
      <w:lvlText w:val=""/>
      <w:lvlJc w:val="left"/>
      <w:pPr>
        <w:ind w:left="1304" w:hanging="567"/>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6231A90"/>
    <w:multiLevelType w:val="hybridMultilevel"/>
    <w:tmpl w:val="9A1810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30C6F34"/>
    <w:multiLevelType w:val="multilevel"/>
    <w:tmpl w:val="85DA759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8B16FFE"/>
    <w:multiLevelType w:val="hybridMultilevel"/>
    <w:tmpl w:val="5D42189E"/>
    <w:lvl w:ilvl="0" w:tplc="BBAEACC2">
      <w:start w:val="1"/>
      <w:numFmt w:val="decimal"/>
      <w:pStyle w:val="Numeroidutlhteet"/>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AEC2DD5"/>
    <w:multiLevelType w:val="hybridMultilevel"/>
    <w:tmpl w:val="178CBBF6"/>
    <w:lvl w:ilvl="0" w:tplc="80D4D1CE">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542B83"/>
    <w:multiLevelType w:val="hybridMultilevel"/>
    <w:tmpl w:val="D172B69E"/>
    <w:lvl w:ilvl="0" w:tplc="26084DD4">
      <w:start w:val="1"/>
      <w:numFmt w:val="decimal"/>
      <w:pStyle w:val="Kuvio"/>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8" w15:restartNumberingAfterBreak="0">
    <w:nsid w:val="4B33242F"/>
    <w:multiLevelType w:val="hybridMultilevel"/>
    <w:tmpl w:val="8A3A7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0C8440D"/>
    <w:multiLevelType w:val="hybridMultilevel"/>
    <w:tmpl w:val="05E6893A"/>
    <w:lvl w:ilvl="0" w:tplc="D5DA9ACA">
      <w:start w:val="1"/>
      <w:numFmt w:val="decimal"/>
      <w:pStyle w:val="Esimerkkikoodinselite"/>
      <w:lvlText w:val="Esimerkkikoodi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6204055A"/>
    <w:multiLevelType w:val="hybridMultilevel"/>
    <w:tmpl w:val="DE16A558"/>
    <w:lvl w:ilvl="0" w:tplc="C8A4DFDE">
      <w:start w:val="1"/>
      <w:numFmt w:val="decimal"/>
      <w:pStyle w:val="Kuva"/>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22" w15:restartNumberingAfterBreak="0">
    <w:nsid w:val="6F9A4661"/>
    <w:multiLevelType w:val="hybridMultilevel"/>
    <w:tmpl w:val="77C66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E90E7A"/>
    <w:multiLevelType w:val="hybridMultilevel"/>
    <w:tmpl w:val="3BC8FA7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94055EE"/>
    <w:multiLevelType w:val="hybridMultilevel"/>
    <w:tmpl w:val="866C6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9CE3560"/>
    <w:multiLevelType w:val="hybridMultilevel"/>
    <w:tmpl w:val="A6E40906"/>
    <w:lvl w:ilvl="0" w:tplc="B2A011FE">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37611158">
    <w:abstractNumId w:val="13"/>
  </w:num>
  <w:num w:numId="2" w16cid:durableId="171527822">
    <w:abstractNumId w:val="13"/>
  </w:num>
  <w:num w:numId="3" w16cid:durableId="1530410737">
    <w:abstractNumId w:val="21"/>
  </w:num>
  <w:num w:numId="4" w16cid:durableId="1923758868">
    <w:abstractNumId w:val="17"/>
  </w:num>
  <w:num w:numId="5" w16cid:durableId="894855945">
    <w:abstractNumId w:val="14"/>
  </w:num>
  <w:num w:numId="6" w16cid:durableId="1958637554">
    <w:abstractNumId w:val="20"/>
  </w:num>
  <w:num w:numId="7" w16cid:durableId="1062951380">
    <w:abstractNumId w:val="23"/>
  </w:num>
  <w:num w:numId="8" w16cid:durableId="1150631482">
    <w:abstractNumId w:val="16"/>
  </w:num>
  <w:num w:numId="9" w16cid:durableId="1068529905">
    <w:abstractNumId w:val="15"/>
  </w:num>
  <w:num w:numId="10" w16cid:durableId="373162507">
    <w:abstractNumId w:val="18"/>
  </w:num>
  <w:num w:numId="11" w16cid:durableId="2018999728">
    <w:abstractNumId w:val="22"/>
  </w:num>
  <w:num w:numId="12" w16cid:durableId="47339535">
    <w:abstractNumId w:val="10"/>
  </w:num>
  <w:num w:numId="13" w16cid:durableId="76636828">
    <w:abstractNumId w:val="24"/>
  </w:num>
  <w:num w:numId="14" w16cid:durableId="440995340">
    <w:abstractNumId w:val="11"/>
  </w:num>
  <w:num w:numId="15" w16cid:durableId="1332295987">
    <w:abstractNumId w:val="12"/>
  </w:num>
  <w:num w:numId="16" w16cid:durableId="396589446">
    <w:abstractNumId w:val="0"/>
  </w:num>
  <w:num w:numId="17" w16cid:durableId="1840579056">
    <w:abstractNumId w:val="1"/>
  </w:num>
  <w:num w:numId="18" w16cid:durableId="1069309426">
    <w:abstractNumId w:val="2"/>
  </w:num>
  <w:num w:numId="19" w16cid:durableId="719550757">
    <w:abstractNumId w:val="3"/>
  </w:num>
  <w:num w:numId="20" w16cid:durableId="947003171">
    <w:abstractNumId w:val="8"/>
  </w:num>
  <w:num w:numId="21" w16cid:durableId="59134249">
    <w:abstractNumId w:val="4"/>
  </w:num>
  <w:num w:numId="22" w16cid:durableId="805047840">
    <w:abstractNumId w:val="5"/>
  </w:num>
  <w:num w:numId="23" w16cid:durableId="1123111267">
    <w:abstractNumId w:val="6"/>
  </w:num>
  <w:num w:numId="24" w16cid:durableId="878589191">
    <w:abstractNumId w:val="7"/>
  </w:num>
  <w:num w:numId="25" w16cid:durableId="2017658339">
    <w:abstractNumId w:val="9"/>
  </w:num>
  <w:num w:numId="26" w16cid:durableId="1155268909">
    <w:abstractNumId w:val="19"/>
  </w:num>
  <w:num w:numId="27" w16cid:durableId="1330402745">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1304"/>
  <w:autoHyphenation/>
  <w:hyphenationZone w:val="425"/>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36"/>
    <w:rsid w:val="00000811"/>
    <w:rsid w:val="000021BA"/>
    <w:rsid w:val="0000248D"/>
    <w:rsid w:val="0000414D"/>
    <w:rsid w:val="000069D9"/>
    <w:rsid w:val="000112FF"/>
    <w:rsid w:val="00012E5B"/>
    <w:rsid w:val="00017EED"/>
    <w:rsid w:val="0002786F"/>
    <w:rsid w:val="000301B0"/>
    <w:rsid w:val="0003161B"/>
    <w:rsid w:val="0003243C"/>
    <w:rsid w:val="000345FD"/>
    <w:rsid w:val="00040CBC"/>
    <w:rsid w:val="0004452B"/>
    <w:rsid w:val="00054746"/>
    <w:rsid w:val="00056B4E"/>
    <w:rsid w:val="00065B77"/>
    <w:rsid w:val="0007125A"/>
    <w:rsid w:val="0007466A"/>
    <w:rsid w:val="0007485F"/>
    <w:rsid w:val="000753B0"/>
    <w:rsid w:val="00075A27"/>
    <w:rsid w:val="00075F9D"/>
    <w:rsid w:val="00080D92"/>
    <w:rsid w:val="00080E91"/>
    <w:rsid w:val="000837E0"/>
    <w:rsid w:val="0008442C"/>
    <w:rsid w:val="0009063F"/>
    <w:rsid w:val="00092B31"/>
    <w:rsid w:val="00093DD6"/>
    <w:rsid w:val="000A5716"/>
    <w:rsid w:val="000B0AFB"/>
    <w:rsid w:val="000B1686"/>
    <w:rsid w:val="000B175A"/>
    <w:rsid w:val="000B44C5"/>
    <w:rsid w:val="000B7539"/>
    <w:rsid w:val="000C061D"/>
    <w:rsid w:val="000C1C0B"/>
    <w:rsid w:val="000C3E70"/>
    <w:rsid w:val="000C3EFF"/>
    <w:rsid w:val="000C5903"/>
    <w:rsid w:val="000C5B00"/>
    <w:rsid w:val="000C68C0"/>
    <w:rsid w:val="000C7637"/>
    <w:rsid w:val="000D38C3"/>
    <w:rsid w:val="000D49CB"/>
    <w:rsid w:val="000E2624"/>
    <w:rsid w:val="000E6C57"/>
    <w:rsid w:val="000E704F"/>
    <w:rsid w:val="00101215"/>
    <w:rsid w:val="001054B1"/>
    <w:rsid w:val="00105F2B"/>
    <w:rsid w:val="00112CA7"/>
    <w:rsid w:val="00112ECD"/>
    <w:rsid w:val="001130F1"/>
    <w:rsid w:val="00113FD2"/>
    <w:rsid w:val="00117960"/>
    <w:rsid w:val="0012043E"/>
    <w:rsid w:val="001234DC"/>
    <w:rsid w:val="001237E8"/>
    <w:rsid w:val="001422A9"/>
    <w:rsid w:val="0014248A"/>
    <w:rsid w:val="00143663"/>
    <w:rsid w:val="001503B9"/>
    <w:rsid w:val="00154619"/>
    <w:rsid w:val="00155FA1"/>
    <w:rsid w:val="00157291"/>
    <w:rsid w:val="0016524E"/>
    <w:rsid w:val="001656EF"/>
    <w:rsid w:val="001664C5"/>
    <w:rsid w:val="00166501"/>
    <w:rsid w:val="00170022"/>
    <w:rsid w:val="0017281F"/>
    <w:rsid w:val="00172D68"/>
    <w:rsid w:val="00175C28"/>
    <w:rsid w:val="001761DF"/>
    <w:rsid w:val="00176E04"/>
    <w:rsid w:val="00181AE1"/>
    <w:rsid w:val="00182FB6"/>
    <w:rsid w:val="001863FD"/>
    <w:rsid w:val="00191193"/>
    <w:rsid w:val="001942BD"/>
    <w:rsid w:val="001951CB"/>
    <w:rsid w:val="00195321"/>
    <w:rsid w:val="00195A06"/>
    <w:rsid w:val="001976BC"/>
    <w:rsid w:val="00197BD2"/>
    <w:rsid w:val="00197DAB"/>
    <w:rsid w:val="001A113D"/>
    <w:rsid w:val="001A3EC5"/>
    <w:rsid w:val="001B20D6"/>
    <w:rsid w:val="001B26CF"/>
    <w:rsid w:val="001B3AF7"/>
    <w:rsid w:val="001C3774"/>
    <w:rsid w:val="001C4F18"/>
    <w:rsid w:val="001C5985"/>
    <w:rsid w:val="001D1B7F"/>
    <w:rsid w:val="001D2542"/>
    <w:rsid w:val="001D6F23"/>
    <w:rsid w:val="001E0544"/>
    <w:rsid w:val="001E7CA1"/>
    <w:rsid w:val="001F1B21"/>
    <w:rsid w:val="001F64DF"/>
    <w:rsid w:val="002102F9"/>
    <w:rsid w:val="00210DD1"/>
    <w:rsid w:val="002140F8"/>
    <w:rsid w:val="00215F91"/>
    <w:rsid w:val="00216BE0"/>
    <w:rsid w:val="00217422"/>
    <w:rsid w:val="0021749C"/>
    <w:rsid w:val="002203FB"/>
    <w:rsid w:val="00227A29"/>
    <w:rsid w:val="002313E0"/>
    <w:rsid w:val="00232CC7"/>
    <w:rsid w:val="00234216"/>
    <w:rsid w:val="00241147"/>
    <w:rsid w:val="002415C9"/>
    <w:rsid w:val="0024314B"/>
    <w:rsid w:val="00245F57"/>
    <w:rsid w:val="00255980"/>
    <w:rsid w:val="00260130"/>
    <w:rsid w:val="00262829"/>
    <w:rsid w:val="002655B4"/>
    <w:rsid w:val="00273D44"/>
    <w:rsid w:val="00275AF3"/>
    <w:rsid w:val="0027671E"/>
    <w:rsid w:val="002771D6"/>
    <w:rsid w:val="00277613"/>
    <w:rsid w:val="00286FDF"/>
    <w:rsid w:val="00293F02"/>
    <w:rsid w:val="00296011"/>
    <w:rsid w:val="002965E6"/>
    <w:rsid w:val="002A2B86"/>
    <w:rsid w:val="002A38EF"/>
    <w:rsid w:val="002A4BF5"/>
    <w:rsid w:val="002A4D32"/>
    <w:rsid w:val="002B0DBE"/>
    <w:rsid w:val="002B17B6"/>
    <w:rsid w:val="002B35F4"/>
    <w:rsid w:val="002C069F"/>
    <w:rsid w:val="002C1B5C"/>
    <w:rsid w:val="002C2105"/>
    <w:rsid w:val="002C2E64"/>
    <w:rsid w:val="002C6CD1"/>
    <w:rsid w:val="002D2E2A"/>
    <w:rsid w:val="002D316E"/>
    <w:rsid w:val="002D455B"/>
    <w:rsid w:val="002D51F5"/>
    <w:rsid w:val="002D5F15"/>
    <w:rsid w:val="002E2D0B"/>
    <w:rsid w:val="002F3818"/>
    <w:rsid w:val="002F5DE2"/>
    <w:rsid w:val="003017EF"/>
    <w:rsid w:val="00302BA5"/>
    <w:rsid w:val="00304B74"/>
    <w:rsid w:val="0031121B"/>
    <w:rsid w:val="00313EA6"/>
    <w:rsid w:val="00320D5E"/>
    <w:rsid w:val="00330357"/>
    <w:rsid w:val="00330A42"/>
    <w:rsid w:val="00333B49"/>
    <w:rsid w:val="003355C7"/>
    <w:rsid w:val="00337E4D"/>
    <w:rsid w:val="0034155A"/>
    <w:rsid w:val="003462B1"/>
    <w:rsid w:val="00347DD1"/>
    <w:rsid w:val="003515E5"/>
    <w:rsid w:val="003539E7"/>
    <w:rsid w:val="0036065F"/>
    <w:rsid w:val="00360CD9"/>
    <w:rsid w:val="003709F1"/>
    <w:rsid w:val="003713B5"/>
    <w:rsid w:val="0037251A"/>
    <w:rsid w:val="00374A3C"/>
    <w:rsid w:val="003810B2"/>
    <w:rsid w:val="00384B98"/>
    <w:rsid w:val="00392877"/>
    <w:rsid w:val="0039311E"/>
    <w:rsid w:val="003943C7"/>
    <w:rsid w:val="003A3D25"/>
    <w:rsid w:val="003A45BA"/>
    <w:rsid w:val="003A67C7"/>
    <w:rsid w:val="003A6CD7"/>
    <w:rsid w:val="003B0596"/>
    <w:rsid w:val="003B6A66"/>
    <w:rsid w:val="003B7032"/>
    <w:rsid w:val="003C2389"/>
    <w:rsid w:val="003C24B0"/>
    <w:rsid w:val="003C26C3"/>
    <w:rsid w:val="003C3EC9"/>
    <w:rsid w:val="003C735C"/>
    <w:rsid w:val="003D127E"/>
    <w:rsid w:val="003D3396"/>
    <w:rsid w:val="003E2545"/>
    <w:rsid w:val="003E6454"/>
    <w:rsid w:val="003F0079"/>
    <w:rsid w:val="003F0604"/>
    <w:rsid w:val="003F06AE"/>
    <w:rsid w:val="003F7C80"/>
    <w:rsid w:val="004006E1"/>
    <w:rsid w:val="004043BE"/>
    <w:rsid w:val="00410BEF"/>
    <w:rsid w:val="004152FC"/>
    <w:rsid w:val="0041655D"/>
    <w:rsid w:val="004205F0"/>
    <w:rsid w:val="00420E32"/>
    <w:rsid w:val="0042179E"/>
    <w:rsid w:val="0042247F"/>
    <w:rsid w:val="0042387B"/>
    <w:rsid w:val="00427D6C"/>
    <w:rsid w:val="00432061"/>
    <w:rsid w:val="00433CC0"/>
    <w:rsid w:val="00434C2C"/>
    <w:rsid w:val="004365CF"/>
    <w:rsid w:val="00437AA9"/>
    <w:rsid w:val="00441249"/>
    <w:rsid w:val="00442E91"/>
    <w:rsid w:val="004440F7"/>
    <w:rsid w:val="00445529"/>
    <w:rsid w:val="00455999"/>
    <w:rsid w:val="00456814"/>
    <w:rsid w:val="0046314D"/>
    <w:rsid w:val="004708BB"/>
    <w:rsid w:val="00473060"/>
    <w:rsid w:val="004739A2"/>
    <w:rsid w:val="00473F46"/>
    <w:rsid w:val="004817DD"/>
    <w:rsid w:val="00482798"/>
    <w:rsid w:val="00484241"/>
    <w:rsid w:val="00485838"/>
    <w:rsid w:val="00487A9D"/>
    <w:rsid w:val="004900BA"/>
    <w:rsid w:val="00490AD8"/>
    <w:rsid w:val="00492177"/>
    <w:rsid w:val="00492FE4"/>
    <w:rsid w:val="0049517E"/>
    <w:rsid w:val="004951C5"/>
    <w:rsid w:val="004975E9"/>
    <w:rsid w:val="004A271A"/>
    <w:rsid w:val="004A479F"/>
    <w:rsid w:val="004A6017"/>
    <w:rsid w:val="004A7011"/>
    <w:rsid w:val="004C1337"/>
    <w:rsid w:val="004C22A1"/>
    <w:rsid w:val="004C6B0C"/>
    <w:rsid w:val="004C7A86"/>
    <w:rsid w:val="004D2C1A"/>
    <w:rsid w:val="004D4F59"/>
    <w:rsid w:val="004D5FB8"/>
    <w:rsid w:val="004E2B4A"/>
    <w:rsid w:val="004E3886"/>
    <w:rsid w:val="004E5918"/>
    <w:rsid w:val="004E7E54"/>
    <w:rsid w:val="004F12B2"/>
    <w:rsid w:val="004F4293"/>
    <w:rsid w:val="004F5EE6"/>
    <w:rsid w:val="00501F12"/>
    <w:rsid w:val="00505B6D"/>
    <w:rsid w:val="005113CD"/>
    <w:rsid w:val="00513FDD"/>
    <w:rsid w:val="005140BB"/>
    <w:rsid w:val="00516B7D"/>
    <w:rsid w:val="0051755B"/>
    <w:rsid w:val="00523808"/>
    <w:rsid w:val="00524B3E"/>
    <w:rsid w:val="00525FE7"/>
    <w:rsid w:val="00526B95"/>
    <w:rsid w:val="0053030C"/>
    <w:rsid w:val="00530ECC"/>
    <w:rsid w:val="0053115E"/>
    <w:rsid w:val="00531937"/>
    <w:rsid w:val="00532A9B"/>
    <w:rsid w:val="00532B2B"/>
    <w:rsid w:val="00535DC5"/>
    <w:rsid w:val="005412A9"/>
    <w:rsid w:val="00543AE4"/>
    <w:rsid w:val="00546817"/>
    <w:rsid w:val="005474F8"/>
    <w:rsid w:val="00552FC5"/>
    <w:rsid w:val="00554287"/>
    <w:rsid w:val="00554A17"/>
    <w:rsid w:val="00554EEE"/>
    <w:rsid w:val="005568D3"/>
    <w:rsid w:val="005578E3"/>
    <w:rsid w:val="005609E5"/>
    <w:rsid w:val="0057172E"/>
    <w:rsid w:val="00571D40"/>
    <w:rsid w:val="00572850"/>
    <w:rsid w:val="005742E2"/>
    <w:rsid w:val="0057770F"/>
    <w:rsid w:val="00583D55"/>
    <w:rsid w:val="005857EB"/>
    <w:rsid w:val="00586534"/>
    <w:rsid w:val="00586CDF"/>
    <w:rsid w:val="00586E09"/>
    <w:rsid w:val="0059018E"/>
    <w:rsid w:val="00591E18"/>
    <w:rsid w:val="00595122"/>
    <w:rsid w:val="00597446"/>
    <w:rsid w:val="00597BE2"/>
    <w:rsid w:val="005A0FC6"/>
    <w:rsid w:val="005B2751"/>
    <w:rsid w:val="005B2A1C"/>
    <w:rsid w:val="005B3694"/>
    <w:rsid w:val="005B428B"/>
    <w:rsid w:val="005B4543"/>
    <w:rsid w:val="005B5303"/>
    <w:rsid w:val="005B72A9"/>
    <w:rsid w:val="005C26E3"/>
    <w:rsid w:val="005C6647"/>
    <w:rsid w:val="005C6737"/>
    <w:rsid w:val="005D0099"/>
    <w:rsid w:val="005D705E"/>
    <w:rsid w:val="005D7D6B"/>
    <w:rsid w:val="005E07F1"/>
    <w:rsid w:val="005E09CB"/>
    <w:rsid w:val="005E14BB"/>
    <w:rsid w:val="005E532E"/>
    <w:rsid w:val="00600602"/>
    <w:rsid w:val="00600942"/>
    <w:rsid w:val="00602141"/>
    <w:rsid w:val="00602FBD"/>
    <w:rsid w:val="00605A46"/>
    <w:rsid w:val="00606EAF"/>
    <w:rsid w:val="00607808"/>
    <w:rsid w:val="00611AA3"/>
    <w:rsid w:val="00612B13"/>
    <w:rsid w:val="00613AF5"/>
    <w:rsid w:val="00620258"/>
    <w:rsid w:val="006202F6"/>
    <w:rsid w:val="006210FB"/>
    <w:rsid w:val="00621415"/>
    <w:rsid w:val="006237FF"/>
    <w:rsid w:val="006245FF"/>
    <w:rsid w:val="00630072"/>
    <w:rsid w:val="00632636"/>
    <w:rsid w:val="00637106"/>
    <w:rsid w:val="00637481"/>
    <w:rsid w:val="0064344A"/>
    <w:rsid w:val="00643902"/>
    <w:rsid w:val="00644A29"/>
    <w:rsid w:val="00645A45"/>
    <w:rsid w:val="0065047F"/>
    <w:rsid w:val="00651D2F"/>
    <w:rsid w:val="00654DA8"/>
    <w:rsid w:val="00657B65"/>
    <w:rsid w:val="00660A04"/>
    <w:rsid w:val="00660E12"/>
    <w:rsid w:val="006705EE"/>
    <w:rsid w:val="00672529"/>
    <w:rsid w:val="00672A43"/>
    <w:rsid w:val="00674D59"/>
    <w:rsid w:val="00680538"/>
    <w:rsid w:val="00683F6D"/>
    <w:rsid w:val="00684060"/>
    <w:rsid w:val="00686C1D"/>
    <w:rsid w:val="00687330"/>
    <w:rsid w:val="0069092C"/>
    <w:rsid w:val="006915B1"/>
    <w:rsid w:val="006953C3"/>
    <w:rsid w:val="00697E39"/>
    <w:rsid w:val="006A147B"/>
    <w:rsid w:val="006A1B65"/>
    <w:rsid w:val="006A43C6"/>
    <w:rsid w:val="006A6FF9"/>
    <w:rsid w:val="006B2EC6"/>
    <w:rsid w:val="006B3899"/>
    <w:rsid w:val="006B4BDE"/>
    <w:rsid w:val="006C2AAA"/>
    <w:rsid w:val="006C36AC"/>
    <w:rsid w:val="006C518F"/>
    <w:rsid w:val="006D56B6"/>
    <w:rsid w:val="006E2A97"/>
    <w:rsid w:val="006E5B89"/>
    <w:rsid w:val="006E635C"/>
    <w:rsid w:val="006F3A0A"/>
    <w:rsid w:val="006F70E9"/>
    <w:rsid w:val="006F76A1"/>
    <w:rsid w:val="006F7E31"/>
    <w:rsid w:val="00701D50"/>
    <w:rsid w:val="00702A33"/>
    <w:rsid w:val="00703267"/>
    <w:rsid w:val="00705C3E"/>
    <w:rsid w:val="00706334"/>
    <w:rsid w:val="00710281"/>
    <w:rsid w:val="00721727"/>
    <w:rsid w:val="0072721A"/>
    <w:rsid w:val="0073162B"/>
    <w:rsid w:val="00732182"/>
    <w:rsid w:val="00733549"/>
    <w:rsid w:val="00733A8B"/>
    <w:rsid w:val="00742073"/>
    <w:rsid w:val="00744FAC"/>
    <w:rsid w:val="007473C8"/>
    <w:rsid w:val="00755B21"/>
    <w:rsid w:val="007579B9"/>
    <w:rsid w:val="00760973"/>
    <w:rsid w:val="00761BE6"/>
    <w:rsid w:val="00763E2A"/>
    <w:rsid w:val="0076420E"/>
    <w:rsid w:val="0076701B"/>
    <w:rsid w:val="00772F05"/>
    <w:rsid w:val="0077606D"/>
    <w:rsid w:val="0078142C"/>
    <w:rsid w:val="00790398"/>
    <w:rsid w:val="00791A93"/>
    <w:rsid w:val="007921AB"/>
    <w:rsid w:val="00793F71"/>
    <w:rsid w:val="007A0B68"/>
    <w:rsid w:val="007A0D6A"/>
    <w:rsid w:val="007A6700"/>
    <w:rsid w:val="007B042F"/>
    <w:rsid w:val="007B15F1"/>
    <w:rsid w:val="007B20A7"/>
    <w:rsid w:val="007C0935"/>
    <w:rsid w:val="007C2B16"/>
    <w:rsid w:val="007D2F84"/>
    <w:rsid w:val="007D7006"/>
    <w:rsid w:val="007E351D"/>
    <w:rsid w:val="007E3B4B"/>
    <w:rsid w:val="007E5119"/>
    <w:rsid w:val="007F03A4"/>
    <w:rsid w:val="007F192E"/>
    <w:rsid w:val="007F45C0"/>
    <w:rsid w:val="007F562B"/>
    <w:rsid w:val="007F5D38"/>
    <w:rsid w:val="00800336"/>
    <w:rsid w:val="00803464"/>
    <w:rsid w:val="008055DD"/>
    <w:rsid w:val="00806D81"/>
    <w:rsid w:val="00814D6F"/>
    <w:rsid w:val="00815B1B"/>
    <w:rsid w:val="00815FF3"/>
    <w:rsid w:val="0081779B"/>
    <w:rsid w:val="0082624E"/>
    <w:rsid w:val="00826FF7"/>
    <w:rsid w:val="008321C4"/>
    <w:rsid w:val="00833226"/>
    <w:rsid w:val="008348A0"/>
    <w:rsid w:val="008358BC"/>
    <w:rsid w:val="00835BCA"/>
    <w:rsid w:val="0084361F"/>
    <w:rsid w:val="008446B6"/>
    <w:rsid w:val="00844B74"/>
    <w:rsid w:val="00845ED7"/>
    <w:rsid w:val="00846221"/>
    <w:rsid w:val="008609B2"/>
    <w:rsid w:val="008617B3"/>
    <w:rsid w:val="00861AC8"/>
    <w:rsid w:val="00863C55"/>
    <w:rsid w:val="00867FAF"/>
    <w:rsid w:val="00871FD1"/>
    <w:rsid w:val="00872D07"/>
    <w:rsid w:val="00876D21"/>
    <w:rsid w:val="00884649"/>
    <w:rsid w:val="0088558D"/>
    <w:rsid w:val="0088682F"/>
    <w:rsid w:val="008873B1"/>
    <w:rsid w:val="00894618"/>
    <w:rsid w:val="008952E4"/>
    <w:rsid w:val="00896986"/>
    <w:rsid w:val="0089705C"/>
    <w:rsid w:val="008A6484"/>
    <w:rsid w:val="008A7FFA"/>
    <w:rsid w:val="008B21E7"/>
    <w:rsid w:val="008B2E32"/>
    <w:rsid w:val="008B634A"/>
    <w:rsid w:val="008B75F0"/>
    <w:rsid w:val="008B7DA6"/>
    <w:rsid w:val="008C2795"/>
    <w:rsid w:val="008C3966"/>
    <w:rsid w:val="008C72F6"/>
    <w:rsid w:val="008D23AE"/>
    <w:rsid w:val="008D6273"/>
    <w:rsid w:val="008D6C1B"/>
    <w:rsid w:val="008E123F"/>
    <w:rsid w:val="008E20F3"/>
    <w:rsid w:val="008E496B"/>
    <w:rsid w:val="008F2166"/>
    <w:rsid w:val="008F5BC6"/>
    <w:rsid w:val="008F613E"/>
    <w:rsid w:val="008F6500"/>
    <w:rsid w:val="008F72A3"/>
    <w:rsid w:val="009024DA"/>
    <w:rsid w:val="0090256C"/>
    <w:rsid w:val="0090750F"/>
    <w:rsid w:val="009109BD"/>
    <w:rsid w:val="0091272E"/>
    <w:rsid w:val="00921D8D"/>
    <w:rsid w:val="00922001"/>
    <w:rsid w:val="009221F4"/>
    <w:rsid w:val="00922796"/>
    <w:rsid w:val="00923C4C"/>
    <w:rsid w:val="0093001A"/>
    <w:rsid w:val="009300FC"/>
    <w:rsid w:val="00932BE3"/>
    <w:rsid w:val="00937791"/>
    <w:rsid w:val="00954F48"/>
    <w:rsid w:val="0095695C"/>
    <w:rsid w:val="009609D9"/>
    <w:rsid w:val="00964D64"/>
    <w:rsid w:val="00965513"/>
    <w:rsid w:val="009701A3"/>
    <w:rsid w:val="0097048F"/>
    <w:rsid w:val="00972937"/>
    <w:rsid w:val="00981F73"/>
    <w:rsid w:val="009827E5"/>
    <w:rsid w:val="0099201F"/>
    <w:rsid w:val="0099351B"/>
    <w:rsid w:val="009954D1"/>
    <w:rsid w:val="00995D4D"/>
    <w:rsid w:val="00995DAF"/>
    <w:rsid w:val="00997128"/>
    <w:rsid w:val="009A0504"/>
    <w:rsid w:val="009A0FCF"/>
    <w:rsid w:val="009A3D3C"/>
    <w:rsid w:val="009A483C"/>
    <w:rsid w:val="009B5B8C"/>
    <w:rsid w:val="009B61FD"/>
    <w:rsid w:val="009C344C"/>
    <w:rsid w:val="009C589F"/>
    <w:rsid w:val="009C6DDC"/>
    <w:rsid w:val="009C7B0F"/>
    <w:rsid w:val="009D3C98"/>
    <w:rsid w:val="009D7050"/>
    <w:rsid w:val="009E4AF5"/>
    <w:rsid w:val="009E55EF"/>
    <w:rsid w:val="009E5DBC"/>
    <w:rsid w:val="009F0164"/>
    <w:rsid w:val="009F1090"/>
    <w:rsid w:val="009F6DFE"/>
    <w:rsid w:val="009F7EAB"/>
    <w:rsid w:val="00A005F6"/>
    <w:rsid w:val="00A02014"/>
    <w:rsid w:val="00A0292E"/>
    <w:rsid w:val="00A032FF"/>
    <w:rsid w:val="00A03A84"/>
    <w:rsid w:val="00A103D5"/>
    <w:rsid w:val="00A14C17"/>
    <w:rsid w:val="00A17DBE"/>
    <w:rsid w:val="00A224D4"/>
    <w:rsid w:val="00A25054"/>
    <w:rsid w:val="00A32530"/>
    <w:rsid w:val="00A37F97"/>
    <w:rsid w:val="00A415C6"/>
    <w:rsid w:val="00A43B95"/>
    <w:rsid w:val="00A46DFD"/>
    <w:rsid w:val="00A55932"/>
    <w:rsid w:val="00A56C4B"/>
    <w:rsid w:val="00A60A2E"/>
    <w:rsid w:val="00A61C18"/>
    <w:rsid w:val="00A6358F"/>
    <w:rsid w:val="00A669AB"/>
    <w:rsid w:val="00A66F8F"/>
    <w:rsid w:val="00A67332"/>
    <w:rsid w:val="00A720C3"/>
    <w:rsid w:val="00A7245A"/>
    <w:rsid w:val="00A73E0E"/>
    <w:rsid w:val="00A74282"/>
    <w:rsid w:val="00A82624"/>
    <w:rsid w:val="00A82C60"/>
    <w:rsid w:val="00A83582"/>
    <w:rsid w:val="00A84A66"/>
    <w:rsid w:val="00A8532A"/>
    <w:rsid w:val="00A8754D"/>
    <w:rsid w:val="00A87C35"/>
    <w:rsid w:val="00A87D94"/>
    <w:rsid w:val="00A91ED7"/>
    <w:rsid w:val="00A92470"/>
    <w:rsid w:val="00A95528"/>
    <w:rsid w:val="00A97194"/>
    <w:rsid w:val="00AA1E84"/>
    <w:rsid w:val="00AA32DB"/>
    <w:rsid w:val="00AA4D08"/>
    <w:rsid w:val="00AB0DBB"/>
    <w:rsid w:val="00AB5F95"/>
    <w:rsid w:val="00AC2948"/>
    <w:rsid w:val="00AC5D1C"/>
    <w:rsid w:val="00AC63F8"/>
    <w:rsid w:val="00AD21F9"/>
    <w:rsid w:val="00AD661A"/>
    <w:rsid w:val="00AE0A73"/>
    <w:rsid w:val="00AE0EAC"/>
    <w:rsid w:val="00AE11E8"/>
    <w:rsid w:val="00AE159B"/>
    <w:rsid w:val="00AE308C"/>
    <w:rsid w:val="00AE45AC"/>
    <w:rsid w:val="00AE7354"/>
    <w:rsid w:val="00AF4B61"/>
    <w:rsid w:val="00AF50ED"/>
    <w:rsid w:val="00AF5AEC"/>
    <w:rsid w:val="00B02356"/>
    <w:rsid w:val="00B06B82"/>
    <w:rsid w:val="00B1060E"/>
    <w:rsid w:val="00B14C5E"/>
    <w:rsid w:val="00B16CFD"/>
    <w:rsid w:val="00B246B0"/>
    <w:rsid w:val="00B2622E"/>
    <w:rsid w:val="00B27297"/>
    <w:rsid w:val="00B309BB"/>
    <w:rsid w:val="00B3428A"/>
    <w:rsid w:val="00B35B4D"/>
    <w:rsid w:val="00B36756"/>
    <w:rsid w:val="00B36A6F"/>
    <w:rsid w:val="00B44199"/>
    <w:rsid w:val="00B448EC"/>
    <w:rsid w:val="00B44DD7"/>
    <w:rsid w:val="00B469FB"/>
    <w:rsid w:val="00B51D34"/>
    <w:rsid w:val="00B52CD7"/>
    <w:rsid w:val="00B548BD"/>
    <w:rsid w:val="00B61069"/>
    <w:rsid w:val="00B6729B"/>
    <w:rsid w:val="00B706E1"/>
    <w:rsid w:val="00B72943"/>
    <w:rsid w:val="00B778EC"/>
    <w:rsid w:val="00B91541"/>
    <w:rsid w:val="00B91C6B"/>
    <w:rsid w:val="00BA1209"/>
    <w:rsid w:val="00BA4B79"/>
    <w:rsid w:val="00BA59E7"/>
    <w:rsid w:val="00BB5503"/>
    <w:rsid w:val="00BB5C7C"/>
    <w:rsid w:val="00BC610B"/>
    <w:rsid w:val="00BC6678"/>
    <w:rsid w:val="00BD4F86"/>
    <w:rsid w:val="00BD55BF"/>
    <w:rsid w:val="00BD608F"/>
    <w:rsid w:val="00BE0F87"/>
    <w:rsid w:val="00BE7D52"/>
    <w:rsid w:val="00BF5CF0"/>
    <w:rsid w:val="00BF615D"/>
    <w:rsid w:val="00BF6A45"/>
    <w:rsid w:val="00BF6A56"/>
    <w:rsid w:val="00C01436"/>
    <w:rsid w:val="00C04367"/>
    <w:rsid w:val="00C11306"/>
    <w:rsid w:val="00C11B3C"/>
    <w:rsid w:val="00C159A9"/>
    <w:rsid w:val="00C1719C"/>
    <w:rsid w:val="00C17C14"/>
    <w:rsid w:val="00C208D9"/>
    <w:rsid w:val="00C2507D"/>
    <w:rsid w:val="00C311F9"/>
    <w:rsid w:val="00C35141"/>
    <w:rsid w:val="00C370E5"/>
    <w:rsid w:val="00C41690"/>
    <w:rsid w:val="00C4561E"/>
    <w:rsid w:val="00C478F1"/>
    <w:rsid w:val="00C51644"/>
    <w:rsid w:val="00C5350B"/>
    <w:rsid w:val="00C53679"/>
    <w:rsid w:val="00C5412A"/>
    <w:rsid w:val="00C54846"/>
    <w:rsid w:val="00C70ED0"/>
    <w:rsid w:val="00C804A9"/>
    <w:rsid w:val="00C80CEA"/>
    <w:rsid w:val="00C83F99"/>
    <w:rsid w:val="00C86FC8"/>
    <w:rsid w:val="00C909F5"/>
    <w:rsid w:val="00C97BD0"/>
    <w:rsid w:val="00CA36EC"/>
    <w:rsid w:val="00CA5C5D"/>
    <w:rsid w:val="00CA6F4D"/>
    <w:rsid w:val="00CA7C8B"/>
    <w:rsid w:val="00CB0D33"/>
    <w:rsid w:val="00CB10C6"/>
    <w:rsid w:val="00CB253F"/>
    <w:rsid w:val="00CB2660"/>
    <w:rsid w:val="00CB2679"/>
    <w:rsid w:val="00CB45AA"/>
    <w:rsid w:val="00CB58A0"/>
    <w:rsid w:val="00CB64ED"/>
    <w:rsid w:val="00CC1452"/>
    <w:rsid w:val="00CD367F"/>
    <w:rsid w:val="00CD4974"/>
    <w:rsid w:val="00CD5D6F"/>
    <w:rsid w:val="00CE2DAA"/>
    <w:rsid w:val="00CE4C34"/>
    <w:rsid w:val="00CE6FCD"/>
    <w:rsid w:val="00CF2E4F"/>
    <w:rsid w:val="00CF5964"/>
    <w:rsid w:val="00CF5DC8"/>
    <w:rsid w:val="00D00322"/>
    <w:rsid w:val="00D02613"/>
    <w:rsid w:val="00D06E49"/>
    <w:rsid w:val="00D07DD0"/>
    <w:rsid w:val="00D24B4E"/>
    <w:rsid w:val="00D25791"/>
    <w:rsid w:val="00D25A8E"/>
    <w:rsid w:val="00D2652E"/>
    <w:rsid w:val="00D26F1E"/>
    <w:rsid w:val="00D27B70"/>
    <w:rsid w:val="00D32D98"/>
    <w:rsid w:val="00D34ABD"/>
    <w:rsid w:val="00D357C5"/>
    <w:rsid w:val="00D36B54"/>
    <w:rsid w:val="00D37B3B"/>
    <w:rsid w:val="00D43DC1"/>
    <w:rsid w:val="00D46763"/>
    <w:rsid w:val="00D55BF0"/>
    <w:rsid w:val="00D5772E"/>
    <w:rsid w:val="00D6121D"/>
    <w:rsid w:val="00D655F7"/>
    <w:rsid w:val="00D73B90"/>
    <w:rsid w:val="00D74266"/>
    <w:rsid w:val="00D77874"/>
    <w:rsid w:val="00D92310"/>
    <w:rsid w:val="00D9441E"/>
    <w:rsid w:val="00D97904"/>
    <w:rsid w:val="00D97D44"/>
    <w:rsid w:val="00DA0164"/>
    <w:rsid w:val="00DA32F7"/>
    <w:rsid w:val="00DA42B6"/>
    <w:rsid w:val="00DA441E"/>
    <w:rsid w:val="00DA56B5"/>
    <w:rsid w:val="00DA56FE"/>
    <w:rsid w:val="00DA5AD4"/>
    <w:rsid w:val="00DA7198"/>
    <w:rsid w:val="00DB61D9"/>
    <w:rsid w:val="00DB6890"/>
    <w:rsid w:val="00DC2D21"/>
    <w:rsid w:val="00DC3631"/>
    <w:rsid w:val="00DC6B9D"/>
    <w:rsid w:val="00DD1156"/>
    <w:rsid w:val="00DD1F10"/>
    <w:rsid w:val="00DD486D"/>
    <w:rsid w:val="00DD5798"/>
    <w:rsid w:val="00DE04D7"/>
    <w:rsid w:val="00DE393E"/>
    <w:rsid w:val="00DE532A"/>
    <w:rsid w:val="00DE62AA"/>
    <w:rsid w:val="00DE6443"/>
    <w:rsid w:val="00DE6B57"/>
    <w:rsid w:val="00DF20F5"/>
    <w:rsid w:val="00DF2CCB"/>
    <w:rsid w:val="00E121F7"/>
    <w:rsid w:val="00E12DF7"/>
    <w:rsid w:val="00E214FE"/>
    <w:rsid w:val="00E22BB6"/>
    <w:rsid w:val="00E415EA"/>
    <w:rsid w:val="00E506EE"/>
    <w:rsid w:val="00E5169C"/>
    <w:rsid w:val="00E54E2B"/>
    <w:rsid w:val="00E60A72"/>
    <w:rsid w:val="00E61FC4"/>
    <w:rsid w:val="00E63BBB"/>
    <w:rsid w:val="00E721D3"/>
    <w:rsid w:val="00E72FFB"/>
    <w:rsid w:val="00E869E4"/>
    <w:rsid w:val="00E87B29"/>
    <w:rsid w:val="00E87EC3"/>
    <w:rsid w:val="00E94BEA"/>
    <w:rsid w:val="00EA0D39"/>
    <w:rsid w:val="00EA1278"/>
    <w:rsid w:val="00EA501F"/>
    <w:rsid w:val="00EA7097"/>
    <w:rsid w:val="00EB0D78"/>
    <w:rsid w:val="00EB5DB8"/>
    <w:rsid w:val="00EB67B6"/>
    <w:rsid w:val="00EB7F69"/>
    <w:rsid w:val="00EC054A"/>
    <w:rsid w:val="00EC1A6C"/>
    <w:rsid w:val="00EC58E9"/>
    <w:rsid w:val="00ED14F9"/>
    <w:rsid w:val="00ED7A95"/>
    <w:rsid w:val="00EE4628"/>
    <w:rsid w:val="00EE4B2C"/>
    <w:rsid w:val="00EE5926"/>
    <w:rsid w:val="00EF08EF"/>
    <w:rsid w:val="00F0017F"/>
    <w:rsid w:val="00F03D51"/>
    <w:rsid w:val="00F100F1"/>
    <w:rsid w:val="00F14415"/>
    <w:rsid w:val="00F14D33"/>
    <w:rsid w:val="00F17311"/>
    <w:rsid w:val="00F2009D"/>
    <w:rsid w:val="00F2102C"/>
    <w:rsid w:val="00F22C0E"/>
    <w:rsid w:val="00F23030"/>
    <w:rsid w:val="00F24438"/>
    <w:rsid w:val="00F2530B"/>
    <w:rsid w:val="00F313FE"/>
    <w:rsid w:val="00F40152"/>
    <w:rsid w:val="00F437A7"/>
    <w:rsid w:val="00F4546D"/>
    <w:rsid w:val="00F55A4C"/>
    <w:rsid w:val="00F562AC"/>
    <w:rsid w:val="00F572E0"/>
    <w:rsid w:val="00F5735D"/>
    <w:rsid w:val="00F61B37"/>
    <w:rsid w:val="00F639BA"/>
    <w:rsid w:val="00F64955"/>
    <w:rsid w:val="00F65D94"/>
    <w:rsid w:val="00F712D5"/>
    <w:rsid w:val="00F717CC"/>
    <w:rsid w:val="00F71C66"/>
    <w:rsid w:val="00F77080"/>
    <w:rsid w:val="00F771A5"/>
    <w:rsid w:val="00F849F5"/>
    <w:rsid w:val="00F865CA"/>
    <w:rsid w:val="00F87676"/>
    <w:rsid w:val="00F929D3"/>
    <w:rsid w:val="00F92C8F"/>
    <w:rsid w:val="00F93AE5"/>
    <w:rsid w:val="00F95C51"/>
    <w:rsid w:val="00FA42EA"/>
    <w:rsid w:val="00FA6B05"/>
    <w:rsid w:val="00FA7194"/>
    <w:rsid w:val="00FB2A18"/>
    <w:rsid w:val="00FB3D04"/>
    <w:rsid w:val="00FB4CAA"/>
    <w:rsid w:val="00FB7711"/>
    <w:rsid w:val="00FB7C28"/>
    <w:rsid w:val="00FC12C2"/>
    <w:rsid w:val="00FC3726"/>
    <w:rsid w:val="00FC4C83"/>
    <w:rsid w:val="00FC4D52"/>
    <w:rsid w:val="00FC6A64"/>
    <w:rsid w:val="00FD1F6A"/>
    <w:rsid w:val="00FD51AF"/>
    <w:rsid w:val="00FD6876"/>
    <w:rsid w:val="00FD6F40"/>
    <w:rsid w:val="00FE15F0"/>
    <w:rsid w:val="00FE2EFC"/>
    <w:rsid w:val="00FE37A4"/>
    <w:rsid w:val="00FE5A02"/>
    <w:rsid w:val="00FF0C21"/>
    <w:rsid w:val="00FF5B0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A6A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554287"/>
    <w:pPr>
      <w:spacing w:line="360" w:lineRule="auto"/>
      <w:jc w:val="both"/>
    </w:pPr>
    <w:rPr>
      <w:rFonts w:asciiTheme="minorHAnsi" w:hAnsiTheme="minorHAnsi"/>
      <w:sz w:val="24"/>
      <w:szCs w:val="24"/>
    </w:rPr>
  </w:style>
  <w:style w:type="paragraph" w:styleId="Heading1">
    <w:name w:val="heading 1"/>
    <w:aliases w:val="Pääluvun otsikko"/>
    <w:basedOn w:val="Leipteksti1"/>
    <w:next w:val="Leipteksti1"/>
    <w:link w:val="Heading1Char"/>
    <w:uiPriority w:val="9"/>
    <w:qFormat/>
    <w:rsid w:val="00157291"/>
    <w:pPr>
      <w:keepNext/>
      <w:keepLines/>
      <w:numPr>
        <w:numId w:val="2"/>
      </w:numPr>
      <w:spacing w:before="480" w:after="480" w:line="240" w:lineRule="auto"/>
      <w:outlineLvl w:val="0"/>
    </w:pPr>
    <w:rPr>
      <w:rFonts w:asciiTheme="majorHAnsi" w:eastAsiaTheme="majorEastAsia" w:hAnsiTheme="majorHAnsi" w:cstheme="majorBidi"/>
      <w:b/>
      <w:bCs/>
      <w:sz w:val="28"/>
      <w:szCs w:val="28"/>
    </w:rPr>
  </w:style>
  <w:style w:type="paragraph" w:styleId="Heading2">
    <w:name w:val="heading 2"/>
    <w:aliases w:val="Alaluvun otsikko"/>
    <w:basedOn w:val="Leipteksti1"/>
    <w:next w:val="Leipteksti1"/>
    <w:link w:val="Heading2Char"/>
    <w:uiPriority w:val="9"/>
    <w:unhideWhenUsed/>
    <w:qFormat/>
    <w:rsid w:val="000C5903"/>
    <w:pPr>
      <w:keepNext/>
      <w:keepLines/>
      <w:numPr>
        <w:ilvl w:val="1"/>
        <w:numId w:val="2"/>
      </w:numPr>
      <w:spacing w:before="480" w:after="480" w:line="240" w:lineRule="auto"/>
      <w:ind w:left="578" w:hanging="578"/>
      <w:outlineLvl w:val="1"/>
    </w:pPr>
    <w:rPr>
      <w:rFonts w:asciiTheme="majorHAnsi" w:eastAsiaTheme="majorEastAsia" w:hAnsiTheme="majorHAnsi" w:cstheme="majorBidi"/>
      <w:bCs/>
      <w:sz w:val="26"/>
      <w:szCs w:val="26"/>
    </w:rPr>
  </w:style>
  <w:style w:type="paragraph" w:styleId="Heading3">
    <w:name w:val="heading 3"/>
    <w:aliases w:val="Alaluvun alaotsikko"/>
    <w:basedOn w:val="Leipteksti1"/>
    <w:next w:val="Leipteksti1"/>
    <w:link w:val="Heading3Char"/>
    <w:uiPriority w:val="9"/>
    <w:unhideWhenUsed/>
    <w:qFormat/>
    <w:rsid w:val="000C5903"/>
    <w:pPr>
      <w:keepNext/>
      <w:keepLines/>
      <w:numPr>
        <w:ilvl w:val="2"/>
        <w:numId w:val="2"/>
      </w:numPr>
      <w:spacing w:before="480" w:after="480" w:line="240" w:lineRule="auto"/>
      <w:outlineLvl w:val="2"/>
    </w:pPr>
    <w:rPr>
      <w:rFonts w:asciiTheme="majorHAnsi" w:eastAsiaTheme="majorEastAsia" w:hAnsiTheme="majorHAnsi" w:cstheme="majorBidi"/>
      <w:bCs/>
      <w:sz w:val="26"/>
    </w:rPr>
  </w:style>
  <w:style w:type="paragraph" w:styleId="Heading4">
    <w:name w:val="heading 4"/>
    <w:basedOn w:val="Normal"/>
    <w:next w:val="Normal"/>
    <w:link w:val="Heading4Char"/>
    <w:uiPriority w:val="9"/>
    <w:semiHidden/>
    <w:unhideWhenUsed/>
    <w:rsid w:val="00FC4C83"/>
    <w:pPr>
      <w:keepNext/>
      <w:keepLines/>
      <w:numPr>
        <w:ilvl w:val="3"/>
        <w:numId w:val="2"/>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FC4C83"/>
    <w:pPr>
      <w:keepNext/>
      <w:keepLines/>
      <w:numPr>
        <w:ilvl w:val="4"/>
        <w:numId w:val="2"/>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link w:val="MetropolialeiptekstiChar"/>
    <w:rsid w:val="00FC4C83"/>
    <w:rPr>
      <w:rFonts w:ascii="Arial" w:eastAsia="Times" w:hAnsi="Arial"/>
      <w:sz w:val="20"/>
      <w:szCs w:val="20"/>
      <w:lang w:eastAsia="en-US"/>
    </w:rPr>
  </w:style>
  <w:style w:type="paragraph" w:styleId="Header">
    <w:name w:val="header"/>
    <w:basedOn w:val="Normal"/>
    <w:link w:val="HeaderChar"/>
    <w:uiPriority w:val="99"/>
    <w:rsid w:val="00FC4C83"/>
    <w:pPr>
      <w:tabs>
        <w:tab w:val="center" w:pos="4819"/>
        <w:tab w:val="right" w:pos="9638"/>
      </w:tabs>
    </w:pPr>
  </w:style>
  <w:style w:type="character" w:customStyle="1" w:styleId="HeaderChar">
    <w:name w:val="Header Char"/>
    <w:basedOn w:val="DefaultParagraphFont"/>
    <w:link w:val="Header"/>
    <w:uiPriority w:val="99"/>
    <w:rsid w:val="00FC4C83"/>
    <w:rPr>
      <w:rFonts w:asciiTheme="minorHAnsi" w:hAnsiTheme="minorHAnsi"/>
      <w:sz w:val="24"/>
      <w:szCs w:val="24"/>
    </w:rPr>
  </w:style>
  <w:style w:type="paragraph" w:styleId="Footer">
    <w:name w:val="footer"/>
    <w:basedOn w:val="Normal"/>
    <w:link w:val="FooterChar"/>
    <w:uiPriority w:val="99"/>
    <w:rsid w:val="00FC4C83"/>
    <w:pPr>
      <w:tabs>
        <w:tab w:val="center" w:pos="4819"/>
        <w:tab w:val="right" w:pos="9638"/>
      </w:tabs>
    </w:pPr>
  </w:style>
  <w:style w:type="character" w:customStyle="1" w:styleId="FooterChar">
    <w:name w:val="Footer Char"/>
    <w:basedOn w:val="DefaultParagraphFont"/>
    <w:link w:val="Footer"/>
    <w:uiPriority w:val="99"/>
    <w:rsid w:val="00FC4C83"/>
    <w:rPr>
      <w:rFonts w:asciiTheme="minorHAnsi" w:hAnsiTheme="minorHAnsi"/>
      <w:sz w:val="24"/>
      <w:szCs w:val="24"/>
    </w:rPr>
  </w:style>
  <w:style w:type="character" w:customStyle="1" w:styleId="Heading1Char">
    <w:name w:val="Heading 1 Char"/>
    <w:aliases w:val="Pääluvun otsikko Char"/>
    <w:basedOn w:val="DefaultParagraphFont"/>
    <w:link w:val="Heading1"/>
    <w:uiPriority w:val="9"/>
    <w:rsid w:val="00157291"/>
    <w:rPr>
      <w:rFonts w:asciiTheme="majorHAnsi" w:eastAsiaTheme="majorEastAsia" w:hAnsiTheme="majorHAnsi" w:cstheme="majorBidi"/>
      <w:b/>
      <w:bCs/>
      <w:sz w:val="28"/>
      <w:szCs w:val="28"/>
      <w:lang w:eastAsia="en-US"/>
    </w:rPr>
  </w:style>
  <w:style w:type="character" w:customStyle="1" w:styleId="Heading2Char">
    <w:name w:val="Heading 2 Char"/>
    <w:aliases w:val="Alaluvun otsikko Char"/>
    <w:basedOn w:val="DefaultParagraphFont"/>
    <w:link w:val="Heading2"/>
    <w:uiPriority w:val="9"/>
    <w:rsid w:val="000C5903"/>
    <w:rPr>
      <w:rFonts w:asciiTheme="majorHAnsi" w:eastAsiaTheme="majorEastAsia" w:hAnsiTheme="majorHAnsi" w:cstheme="majorBidi"/>
      <w:bCs/>
      <w:sz w:val="26"/>
      <w:szCs w:val="26"/>
      <w:lang w:eastAsia="en-US"/>
    </w:rPr>
  </w:style>
  <w:style w:type="character" w:customStyle="1" w:styleId="Heading3Char">
    <w:name w:val="Heading 3 Char"/>
    <w:aliases w:val="Alaluvun alaotsikko Char"/>
    <w:basedOn w:val="DefaultParagraphFont"/>
    <w:link w:val="Heading3"/>
    <w:uiPriority w:val="9"/>
    <w:rsid w:val="000C5903"/>
    <w:rPr>
      <w:rFonts w:asciiTheme="majorHAnsi" w:eastAsiaTheme="majorEastAsia" w:hAnsiTheme="majorHAnsi" w:cstheme="majorBidi"/>
      <w:bCs/>
      <w:sz w:val="26"/>
      <w:szCs w:val="22"/>
      <w:lang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TOC1">
    <w:name w:val="toc 1"/>
    <w:basedOn w:val="Leipteksti1"/>
    <w:next w:val="Leipteksti1"/>
    <w:link w:val="TOC1Char"/>
    <w:uiPriority w:val="39"/>
    <w:unhideWhenUsed/>
    <w:rsid w:val="00FC4C83"/>
    <w:pPr>
      <w:tabs>
        <w:tab w:val="right" w:pos="8494"/>
      </w:tabs>
      <w:spacing w:before="240" w:after="340" w:line="240" w:lineRule="auto"/>
    </w:pPr>
    <w:rPr>
      <w:noProof/>
    </w:rPr>
  </w:style>
  <w:style w:type="character" w:styleId="Hyperlink">
    <w:name w:val="Hyperlink"/>
    <w:basedOn w:val="DefaultParagraphFont"/>
    <w:uiPriority w:val="99"/>
    <w:unhideWhenUsed/>
    <w:rsid w:val="00FC4C83"/>
    <w:rPr>
      <w:color w:val="0000FF" w:themeColor="hyperlink"/>
      <w:u w:val="single"/>
    </w:rPr>
  </w:style>
  <w:style w:type="paragraph" w:customStyle="1" w:styleId="Kuvio">
    <w:name w:val="Kuvio"/>
    <w:basedOn w:val="Leipteksti1"/>
    <w:next w:val="Leipteksti1"/>
    <w:rsid w:val="00FC4C83"/>
    <w:pPr>
      <w:numPr>
        <w:numId w:val="4"/>
      </w:numPr>
      <w:tabs>
        <w:tab w:val="left" w:pos="879"/>
      </w:tabs>
      <w:spacing w:before="320" w:line="240" w:lineRule="auto"/>
    </w:pPr>
  </w:style>
  <w:style w:type="paragraph" w:styleId="TOC2">
    <w:name w:val="toc 2"/>
    <w:basedOn w:val="Leipteksti1"/>
    <w:next w:val="Leipteksti1"/>
    <w:link w:val="TOC2Char"/>
    <w:uiPriority w:val="39"/>
    <w:unhideWhenUsed/>
    <w:rsid w:val="00A720C3"/>
    <w:pPr>
      <w:tabs>
        <w:tab w:val="left" w:pos="964"/>
        <w:tab w:val="right" w:pos="8494"/>
      </w:tabs>
      <w:spacing w:before="0" w:after="100" w:line="240" w:lineRule="auto"/>
      <w:ind w:left="397"/>
    </w:pPr>
  </w:style>
  <w:style w:type="paragraph" w:customStyle="1" w:styleId="Lhde">
    <w:name w:val="Lähde"/>
    <w:basedOn w:val="Leipteksti1"/>
    <w:next w:val="Leipteksti1"/>
    <w:rsid w:val="00FC4C83"/>
    <w:pPr>
      <w:spacing w:line="240" w:lineRule="auto"/>
    </w:pPr>
  </w:style>
  <w:style w:type="paragraph" w:styleId="TOC3">
    <w:name w:val="toc 3"/>
    <w:basedOn w:val="Normal"/>
    <w:next w:val="Normal"/>
    <w:link w:val="TOC3Char"/>
    <w:uiPriority w:val="39"/>
    <w:unhideWhenUsed/>
    <w:rsid w:val="00A720C3"/>
    <w:pPr>
      <w:tabs>
        <w:tab w:val="left" w:pos="1701"/>
        <w:tab w:val="right" w:pos="8494"/>
      </w:tabs>
      <w:spacing w:after="100" w:line="240" w:lineRule="auto"/>
      <w:ind w:left="964"/>
    </w:pPr>
    <w:rPr>
      <w:rFonts w:eastAsiaTheme="minorHAnsi" w:cstheme="minorHAnsi"/>
      <w:szCs w:val="22"/>
      <w:lang w:eastAsia="en-US"/>
    </w:rPr>
  </w:style>
  <w:style w:type="paragraph" w:customStyle="1" w:styleId="Taulukkoteksti">
    <w:name w:val="Taulukkoteksti"/>
    <w:basedOn w:val="Leipteksti1"/>
    <w:next w:val="Leipteksti1"/>
    <w:link w:val="TaulukkotekstiChar"/>
    <w:qFormat/>
    <w:rsid w:val="00FC4C83"/>
    <w:pPr>
      <w:spacing w:before="100" w:after="100" w:line="240" w:lineRule="auto"/>
    </w:p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1"/>
    <w:next w:val="Leipteksti1"/>
    <w:link w:val="QuoteChar"/>
    <w:uiPriority w:val="29"/>
    <w:qFormat/>
    <w:rsid w:val="00FC4C83"/>
    <w:pPr>
      <w:spacing w:line="240" w:lineRule="auto"/>
      <w:ind w:left="1304"/>
    </w:pPr>
    <w:rPr>
      <w:iCs/>
      <w:color w:val="000000" w:themeColor="text1"/>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eroidutlhteet">
    <w:name w:val="Numeroidut lähteet"/>
    <w:basedOn w:val="Lhde"/>
    <w:next w:val="Leipteksti1"/>
    <w:qFormat/>
    <w:rsid w:val="00586534"/>
    <w:pPr>
      <w:numPr>
        <w:numId w:val="5"/>
      </w:numPr>
      <w:spacing w:after="240"/>
    </w:p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Nimi">
    <w:name w:val="Nimiö"/>
    <w:basedOn w:val="Normal"/>
    <w:rsid w:val="00FC4C83"/>
    <w:pPr>
      <w:spacing w:line="240" w:lineRule="auto"/>
    </w:pPr>
  </w:style>
  <w:style w:type="paragraph" w:customStyle="1" w:styleId="Numeroimattomatlhteet">
    <w:name w:val="Numeroimattomat lähteet"/>
    <w:basedOn w:val="Numeroidutlhteet"/>
    <w:qFormat/>
    <w:rsid w:val="00586534"/>
    <w:pPr>
      <w:numPr>
        <w:numId w:val="0"/>
      </w:numPr>
    </w:pPr>
  </w:style>
  <w:style w:type="paragraph" w:styleId="Title">
    <w:name w:val="Title"/>
    <w:aliases w:val="opinnäytetyö"/>
    <w:basedOn w:val="Normal"/>
    <w:next w:val="Opinnytetynalaotsikko"/>
    <w:link w:val="TitleChar"/>
    <w:rsid w:val="00FC4C83"/>
    <w:pPr>
      <w:spacing w:before="400" w:line="240" w:lineRule="auto"/>
      <w:contextualSpacing/>
      <w:jc w:val="left"/>
    </w:pPr>
    <w:rPr>
      <w:rFonts w:asciiTheme="majorHAnsi" w:eastAsiaTheme="majorEastAsia" w:hAnsiTheme="majorHAnsi" w:cstheme="majorBidi"/>
      <w:color w:val="1F497D" w:themeColor="text2"/>
      <w:spacing w:val="5"/>
      <w:kern w:val="28"/>
      <w:sz w:val="52"/>
      <w:szCs w:val="52"/>
    </w:rPr>
  </w:style>
  <w:style w:type="character" w:customStyle="1" w:styleId="TitleChar">
    <w:name w:val="Title Char"/>
    <w:aliases w:val="opinnäytetyö Char"/>
    <w:basedOn w:val="DefaultParagraphFont"/>
    <w:link w:val="Title"/>
    <w:rsid w:val="00FC4C83"/>
    <w:rPr>
      <w:rFonts w:asciiTheme="majorHAnsi" w:eastAsiaTheme="majorEastAsia" w:hAnsiTheme="majorHAnsi" w:cstheme="majorBidi"/>
      <w:color w:val="1F497D" w:themeColor="text2"/>
      <w:spacing w:val="5"/>
      <w:kern w:val="28"/>
      <w:sz w:val="52"/>
      <w:szCs w:val="52"/>
    </w:rPr>
  </w:style>
  <w:style w:type="paragraph" w:customStyle="1" w:styleId="Kirjoittaja">
    <w:name w:val="Kirjoittaja"/>
    <w:basedOn w:val="Metropolialeipteksti"/>
    <w:qFormat/>
    <w:rsid w:val="00FC4C83"/>
    <w:pPr>
      <w:tabs>
        <w:tab w:val="left" w:pos="0"/>
      </w:tabs>
      <w:spacing w:line="240" w:lineRule="auto"/>
    </w:pPr>
    <w:rPr>
      <w:rFonts w:asciiTheme="majorHAnsi" w:hAnsiTheme="majorHAnsi" w:cs="Tahoma"/>
      <w:sz w:val="28"/>
      <w:szCs w:val="28"/>
    </w:rPr>
  </w:style>
  <w:style w:type="paragraph" w:customStyle="1" w:styleId="Opinnytetynalaotsikko">
    <w:name w:val="Opinnäytetyön alaotsikko"/>
    <w:basedOn w:val="Title"/>
    <w:next w:val="Leipteksti1"/>
    <w:qFormat/>
    <w:rsid w:val="00FC4C83"/>
    <w:pPr>
      <w:contextualSpacing w:val="0"/>
    </w:pPr>
    <w:rPr>
      <w:color w:val="000000" w:themeColor="text1"/>
      <w:sz w:val="36"/>
      <w:szCs w:val="36"/>
    </w:rPr>
  </w:style>
  <w:style w:type="paragraph" w:customStyle="1" w:styleId="Liitteenotsikko">
    <w:name w:val="Liitteen otsikko"/>
    <w:basedOn w:val="Leipteksti1"/>
    <w:link w:val="LiitteenotsikkoChar"/>
    <w:qFormat/>
    <w:rsid w:val="00092B31"/>
    <w:pPr>
      <w:spacing w:line="240" w:lineRule="auto"/>
      <w:outlineLvl w:val="1"/>
    </w:pPr>
    <w:rPr>
      <w:rFonts w:asciiTheme="majorHAnsi" w:hAnsiTheme="majorHAnsi" w:cstheme="majorHAnsi"/>
      <w:b/>
      <w:sz w:val="28"/>
      <w:szCs w:val="28"/>
    </w:rPr>
  </w:style>
  <w:style w:type="character" w:customStyle="1" w:styleId="LiitteenotsikkoChar">
    <w:name w:val="Liitteen otsikko Char"/>
    <w:basedOn w:val="LeiptekstiChar"/>
    <w:link w:val="Liitteenotsikko"/>
    <w:rsid w:val="00092B31"/>
    <w:rPr>
      <w:rFonts w:asciiTheme="majorHAnsi" w:eastAsiaTheme="minorHAnsi" w:hAnsiTheme="majorHAnsi" w:cstheme="majorHAnsi"/>
      <w:b/>
      <w:sz w:val="28"/>
      <w:szCs w:val="28"/>
      <w:lang w:eastAsia="en-US"/>
    </w:rPr>
  </w:style>
  <w:style w:type="character" w:customStyle="1" w:styleId="MetropolialeiptekstiChar">
    <w:name w:val="* Metropolia leipäteksti Char"/>
    <w:basedOn w:val="DefaultParagraphFont"/>
    <w:link w:val="Metropolialeipteksti"/>
    <w:rsid w:val="00FC4C83"/>
    <w:rPr>
      <w:rFonts w:ascii="Arial" w:eastAsia="Times" w:hAnsi="Arial"/>
      <w:lang w:eastAsia="en-US"/>
    </w:rPr>
  </w:style>
  <w:style w:type="paragraph" w:customStyle="1" w:styleId="Leipteksti1">
    <w:name w:val="Leipäteksti1"/>
    <w:basedOn w:val="Normal"/>
    <w:link w:val="LeiptekstiChar"/>
    <w:qFormat/>
    <w:rsid w:val="00A84A66"/>
    <w:pPr>
      <w:spacing w:before="360" w:after="360"/>
      <w:jc w:val="left"/>
    </w:pPr>
    <w:rPr>
      <w:rFonts w:eastAsiaTheme="minorHAnsi" w:cstheme="minorHAnsi"/>
      <w:szCs w:val="22"/>
      <w:lang w:eastAsia="en-US"/>
    </w:rPr>
  </w:style>
  <w:style w:type="character" w:customStyle="1" w:styleId="LeiptekstiChar">
    <w:name w:val="Leipäteksti Char"/>
    <w:basedOn w:val="DefaultParagraphFont"/>
    <w:link w:val="Leipteksti1"/>
    <w:rsid w:val="00A84A66"/>
    <w:rPr>
      <w:rFonts w:asciiTheme="minorHAnsi" w:eastAsiaTheme="minorHAnsi" w:hAnsiTheme="minorHAnsi" w:cstheme="minorHAnsi"/>
      <w:sz w:val="24"/>
      <w:szCs w:val="22"/>
      <w:lang w:eastAsia="en-US"/>
    </w:rPr>
  </w:style>
  <w:style w:type="character" w:customStyle="1" w:styleId="TaulukkotekstiChar">
    <w:name w:val="Taulukkoteksti Char"/>
    <w:basedOn w:val="LeiptekstiChar"/>
    <w:link w:val="Taulukkoteksti"/>
    <w:rsid w:val="00FC4C83"/>
    <w:rPr>
      <w:rFonts w:asciiTheme="minorHAnsi" w:eastAsiaTheme="minorHAnsi" w:hAnsiTheme="minorHAnsi" w:cstheme="minorHAnsi"/>
      <w:sz w:val="24"/>
      <w:szCs w:val="22"/>
      <w:lang w:eastAsia="en-US"/>
    </w:rPr>
  </w:style>
  <w:style w:type="paragraph" w:customStyle="1" w:styleId="Kansilehdentiedot">
    <w:name w:val="Kansilehden tiedot"/>
    <w:basedOn w:val="Metropolialeipteksti"/>
    <w:link w:val="KansilehdentiedotChar"/>
    <w:qFormat/>
    <w:rsid w:val="00FC4C83"/>
    <w:pPr>
      <w:tabs>
        <w:tab w:val="left" w:pos="0"/>
        <w:tab w:val="left" w:pos="3119"/>
      </w:tabs>
      <w:spacing w:line="440" w:lineRule="exact"/>
    </w:pPr>
    <w:rPr>
      <w:rFonts w:asciiTheme="minorHAnsi" w:hAnsiTheme="minorHAnsi" w:cs="Tahoma"/>
      <w:sz w:val="24"/>
      <w:szCs w:val="22"/>
    </w:rPr>
  </w:style>
  <w:style w:type="character" w:customStyle="1" w:styleId="KansilehdentiedotChar">
    <w:name w:val="Kansilehden tiedot Char"/>
    <w:basedOn w:val="MetropolialeiptekstiChar"/>
    <w:link w:val="Kansilehdentiedot"/>
    <w:rsid w:val="00FC4C83"/>
    <w:rPr>
      <w:rFonts w:asciiTheme="minorHAnsi" w:eastAsia="Times" w:hAnsiTheme="minorHAnsi" w:cs="Tahoma"/>
      <w:sz w:val="24"/>
      <w:szCs w:val="22"/>
      <w:lang w:eastAsia="en-US"/>
    </w:rPr>
  </w:style>
  <w:style w:type="paragraph" w:customStyle="1" w:styleId="Liitteet">
    <w:name w:val="Liitteet"/>
    <w:basedOn w:val="Normal"/>
    <w:link w:val="LiitteetChar"/>
    <w:rsid w:val="00FC4C83"/>
  </w:style>
  <w:style w:type="character" w:customStyle="1" w:styleId="LiitteetChar">
    <w:name w:val="Liitteet Char"/>
    <w:basedOn w:val="DefaultParagraphFont"/>
    <w:link w:val="Liitteet"/>
    <w:rsid w:val="00FC4C83"/>
    <w:rPr>
      <w:rFonts w:asciiTheme="minorHAnsi" w:hAnsiTheme="minorHAnsi"/>
      <w:sz w:val="24"/>
      <w:szCs w:val="24"/>
    </w:rPr>
  </w:style>
  <w:style w:type="paragraph" w:customStyle="1" w:styleId="Opinnytetynotsikko">
    <w:name w:val="Opinnäytetyön otsikko"/>
    <w:basedOn w:val="Normal"/>
    <w:link w:val="OpinnytetynotsikkoChar"/>
    <w:qFormat/>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OpinnytetynotsikkoChar">
    <w:name w:val="Opinnäytetyön otsikko Char"/>
    <w:basedOn w:val="DefaultParagraphFont"/>
    <w:link w:val="Opinnytetynotsikko"/>
    <w:rsid w:val="00FC4C83"/>
    <w:rPr>
      <w:rFonts w:ascii="Arial" w:eastAsia="MS PGothic" w:hAnsi="Arial"/>
      <w:color w:val="9B3223"/>
      <w:spacing w:val="5"/>
      <w:kern w:val="28"/>
      <w:sz w:val="52"/>
      <w:szCs w:val="52"/>
    </w:rPr>
  </w:style>
  <w:style w:type="character" w:customStyle="1" w:styleId="TOC3Char">
    <w:name w:val="TOC 3 Char"/>
    <w:basedOn w:val="DefaultParagraphFont"/>
    <w:link w:val="TOC3"/>
    <w:uiPriority w:val="39"/>
    <w:rsid w:val="00A720C3"/>
    <w:rPr>
      <w:rFonts w:asciiTheme="minorHAnsi" w:eastAsiaTheme="minorHAnsi" w:hAnsiTheme="minorHAnsi" w:cstheme="minorHAnsi"/>
      <w:sz w:val="24"/>
      <w:szCs w:val="22"/>
      <w:lang w:eastAsia="en-US"/>
    </w:rPr>
  </w:style>
  <w:style w:type="paragraph" w:customStyle="1" w:styleId="Sisllysluetteloalaluvunalaotsikko">
    <w:name w:val="Sisällysluettelo alaluvun alaotsikko"/>
    <w:basedOn w:val="TOC3"/>
    <w:link w:val="SisllysluetteloalaluvunalaotsikkoChar"/>
    <w:rsid w:val="00FC4C83"/>
  </w:style>
  <w:style w:type="character" w:customStyle="1" w:styleId="SisllysluetteloalaluvunalaotsikkoChar">
    <w:name w:val="Sisällysluettelo alaluvun alaotsikko Char"/>
    <w:basedOn w:val="TOC3Char"/>
    <w:link w:val="Sisllysluetteloalaluvunalaotsikko"/>
    <w:rsid w:val="00FC4C83"/>
    <w:rPr>
      <w:rFonts w:asciiTheme="minorHAnsi" w:eastAsiaTheme="minorHAnsi" w:hAnsiTheme="minorHAnsi" w:cstheme="minorHAnsi"/>
      <w:sz w:val="24"/>
      <w:szCs w:val="22"/>
      <w:lang w:eastAsia="en-US"/>
    </w:rPr>
  </w:style>
  <w:style w:type="character" w:customStyle="1" w:styleId="TOC2Char">
    <w:name w:val="TOC 2 Char"/>
    <w:basedOn w:val="LeiptekstiChar"/>
    <w:link w:val="TOC2"/>
    <w:uiPriority w:val="39"/>
    <w:rsid w:val="00A720C3"/>
    <w:rPr>
      <w:rFonts w:asciiTheme="minorHAnsi" w:eastAsiaTheme="minorHAnsi" w:hAnsiTheme="minorHAnsi" w:cstheme="minorHAnsi"/>
      <w:sz w:val="24"/>
      <w:szCs w:val="22"/>
      <w:lang w:eastAsia="en-US"/>
    </w:rPr>
  </w:style>
  <w:style w:type="paragraph" w:customStyle="1" w:styleId="Sisllysluetteloalaluvunotsikko">
    <w:name w:val="Sisällysluettelo alaluvun otsikko"/>
    <w:basedOn w:val="TOC2"/>
    <w:link w:val="SisllysluetteloalaluvunotsikkoChar"/>
    <w:rsid w:val="00FC4C83"/>
  </w:style>
  <w:style w:type="character" w:customStyle="1" w:styleId="SisllysluetteloalaluvunotsikkoChar">
    <w:name w:val="Sisällysluettelo alaluvun otsikko Char"/>
    <w:basedOn w:val="TOC2Char"/>
    <w:link w:val="Sisllysluetteloalaluvunotsikko"/>
    <w:rsid w:val="00FC4C83"/>
    <w:rPr>
      <w:rFonts w:asciiTheme="minorHAnsi" w:eastAsiaTheme="minorHAnsi" w:hAnsiTheme="minorHAnsi" w:cstheme="minorHAnsi"/>
      <w:sz w:val="24"/>
      <w:szCs w:val="22"/>
      <w:lang w:eastAsia="en-US"/>
    </w:rPr>
  </w:style>
  <w:style w:type="character" w:customStyle="1" w:styleId="TOC1Char">
    <w:name w:val="TOC 1 Char"/>
    <w:basedOn w:val="LeiptekstiChar"/>
    <w:link w:val="TOC1"/>
    <w:uiPriority w:val="39"/>
    <w:rsid w:val="00FC4C83"/>
    <w:rPr>
      <w:rFonts w:asciiTheme="minorHAnsi" w:eastAsiaTheme="minorHAnsi" w:hAnsiTheme="minorHAnsi" w:cstheme="minorHAnsi"/>
      <w:noProof/>
      <w:sz w:val="24"/>
      <w:szCs w:val="22"/>
      <w:lang w:eastAsia="en-US"/>
    </w:rPr>
  </w:style>
  <w:style w:type="paragraph" w:customStyle="1" w:styleId="Sisllysluettelolhteet">
    <w:name w:val="Sisällysluettelo lähteet"/>
    <w:basedOn w:val="TOC1"/>
    <w:link w:val="SisllysluettelolhteetChar"/>
    <w:rsid w:val="00FC4C83"/>
  </w:style>
  <w:style w:type="character" w:customStyle="1" w:styleId="SisllysluettelolhteetChar">
    <w:name w:val="Sisällysluettelo lähteet Char"/>
    <w:basedOn w:val="TOC1Char"/>
    <w:link w:val="Sisllysluettelolhteet"/>
    <w:rsid w:val="00FC4C83"/>
    <w:rPr>
      <w:rFonts w:asciiTheme="minorHAnsi" w:eastAsiaTheme="minorHAnsi" w:hAnsiTheme="minorHAnsi" w:cstheme="minorHAnsi"/>
      <w:noProof/>
      <w:sz w:val="24"/>
      <w:szCs w:val="22"/>
      <w:lang w:eastAsia="en-US"/>
    </w:rPr>
  </w:style>
  <w:style w:type="paragraph" w:customStyle="1" w:styleId="Sisllysluettelootsikko">
    <w:name w:val="Sisällysluettelo otsikko"/>
    <w:basedOn w:val="TOC1"/>
    <w:link w:val="SisllysluettelootsikkoChar"/>
    <w:rsid w:val="00FC4C83"/>
    <w:pPr>
      <w:tabs>
        <w:tab w:val="left" w:pos="397"/>
      </w:tabs>
    </w:pPr>
  </w:style>
  <w:style w:type="character" w:customStyle="1" w:styleId="SisllysluettelootsikkoChar">
    <w:name w:val="Sisällysluettelo otsikko Char"/>
    <w:basedOn w:val="TOC1Char"/>
    <w:link w:val="Sisllysluettelootsikko"/>
    <w:rsid w:val="00FC4C83"/>
    <w:rPr>
      <w:rFonts w:asciiTheme="minorHAnsi" w:eastAsiaTheme="minorHAnsi" w:hAnsiTheme="minorHAnsi" w:cstheme="minorHAnsi"/>
      <w:noProof/>
      <w:sz w:val="24"/>
      <w:szCs w:val="22"/>
      <w:lang w:eastAsia="en-US"/>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iivistelmntiedot">
    <w:name w:val="Tiivistelmän tiedot"/>
    <w:basedOn w:val="Leipteksti1"/>
    <w:next w:val="Normal"/>
    <w:link w:val="TiivistelmntiedotChar"/>
    <w:qFormat/>
    <w:rsid w:val="00A720C3"/>
    <w:pPr>
      <w:tabs>
        <w:tab w:val="left" w:pos="2835"/>
      </w:tabs>
      <w:spacing w:before="0" w:after="0" w:line="276" w:lineRule="auto"/>
      <w:ind w:left="2835" w:hanging="2835"/>
    </w:pPr>
  </w:style>
  <w:style w:type="character" w:customStyle="1" w:styleId="TiivistelmntiedotChar">
    <w:name w:val="Tiivistelmän tiedot Char"/>
    <w:basedOn w:val="LeiptekstiChar"/>
    <w:link w:val="Tiivistelmntiedot"/>
    <w:rsid w:val="00A720C3"/>
    <w:rPr>
      <w:rFonts w:asciiTheme="minorHAnsi" w:eastAsiaTheme="minorHAnsi" w:hAnsiTheme="minorHAnsi" w:cstheme="minorHAnsi"/>
      <w:sz w:val="24"/>
      <w:szCs w:val="22"/>
      <w:lang w:eastAsia="en-US"/>
    </w:rPr>
  </w:style>
  <w:style w:type="paragraph" w:customStyle="1" w:styleId="Kuva">
    <w:name w:val="Kuva"/>
    <w:basedOn w:val="Normal"/>
    <w:next w:val="Normal"/>
    <w:rsid w:val="002B0DBE"/>
    <w:pPr>
      <w:numPr>
        <w:numId w:val="6"/>
      </w:numPr>
      <w:spacing w:before="320" w:after="360" w:line="240" w:lineRule="auto"/>
      <w:ind w:left="641" w:hanging="357"/>
      <w:jc w:val="left"/>
    </w:pPr>
    <w:rPr>
      <w:rFonts w:ascii="Arial" w:eastAsiaTheme="minorHAnsi" w:hAnsi="Arial" w:cstheme="minorHAnsi"/>
      <w:szCs w:val="22"/>
      <w:lang w:eastAsia="en-US"/>
    </w:rPr>
  </w:style>
  <w:style w:type="paragraph" w:styleId="NoSpacing">
    <w:name w:val="No Spacing"/>
    <w:uiPriority w:val="1"/>
    <w:rsid w:val="002C1B5C"/>
    <w:rPr>
      <w:rFonts w:ascii="Calibri" w:eastAsiaTheme="minorHAnsi" w:hAnsi="Calibri" w:cstheme="minorHAnsi"/>
      <w:sz w:val="24"/>
      <w:szCs w:val="24"/>
      <w:lang w:eastAsia="en-US"/>
    </w:rPr>
  </w:style>
  <w:style w:type="paragraph" w:customStyle="1" w:styleId="Kuvanselite">
    <w:name w:val="Kuvan selite"/>
    <w:basedOn w:val="Normal"/>
    <w:next w:val="Leipteksti1"/>
    <w:rsid w:val="004006E1"/>
    <w:pPr>
      <w:numPr>
        <w:numId w:val="9"/>
      </w:numPr>
      <w:tabs>
        <w:tab w:val="left" w:pos="879"/>
      </w:tabs>
      <w:spacing w:before="320" w:after="380" w:line="240" w:lineRule="auto"/>
      <w:ind w:left="851" w:hanging="851"/>
    </w:pPr>
    <w:rPr>
      <w:rFonts w:ascii="Arial" w:eastAsiaTheme="minorHAnsi" w:hAnsi="Arial" w:cstheme="minorHAnsi"/>
      <w:szCs w:val="22"/>
      <w:lang w:eastAsia="en-US"/>
    </w:rPr>
  </w:style>
  <w:style w:type="character" w:styleId="PageNumber">
    <w:name w:val="page number"/>
    <w:basedOn w:val="DefaultParagraphFont"/>
    <w:semiHidden/>
    <w:unhideWhenUsed/>
    <w:rsid w:val="00A6358F"/>
  </w:style>
  <w:style w:type="paragraph" w:customStyle="1" w:styleId="Lhteetliitteetotsikko">
    <w:name w:val="Lähteet+liitteet otsikko"/>
    <w:basedOn w:val="Opinnytetynalaotsikko"/>
    <w:next w:val="Leipteksti1"/>
    <w:qFormat/>
    <w:rsid w:val="00612B13"/>
    <w:pPr>
      <w:spacing w:after="600"/>
      <w:outlineLvl w:val="0"/>
    </w:pPr>
    <w:rPr>
      <w:b/>
      <w:sz w:val="28"/>
    </w:rPr>
  </w:style>
  <w:style w:type="paragraph" w:styleId="Caption">
    <w:name w:val="caption"/>
    <w:basedOn w:val="Leipteksti1"/>
    <w:next w:val="Leipteksti1"/>
    <w:unhideWhenUsed/>
    <w:qFormat/>
    <w:rsid w:val="00482798"/>
    <w:pPr>
      <w:spacing w:after="600" w:line="240" w:lineRule="auto"/>
    </w:p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Tiivistelmotsikko">
    <w:name w:val="Tiivistelmä otsikko"/>
    <w:basedOn w:val="Lhteetliitteetotsikko"/>
    <w:qFormat/>
    <w:rsid w:val="004A271A"/>
    <w:pPr>
      <w:outlineLvl w:val="9"/>
    </w:pPr>
    <w:rPr>
      <w:rFonts w:cs="Tahoma"/>
    </w:rPr>
  </w:style>
  <w:style w:type="paragraph" w:customStyle="1" w:styleId="Tiivistelm18ptafter">
    <w:name w:val="Tiivistelmä 18pt after"/>
    <w:basedOn w:val="Tiivistelmntiedot"/>
    <w:rsid w:val="0007466A"/>
    <w:pPr>
      <w:spacing w:after="360"/>
    </w:pPr>
  </w:style>
  <w:style w:type="paragraph" w:customStyle="1" w:styleId="Luetelma">
    <w:name w:val="Luetelma"/>
    <w:basedOn w:val="Leipteksti1"/>
    <w:qFormat/>
    <w:rsid w:val="00487A9D"/>
    <w:pPr>
      <w:numPr>
        <w:numId w:val="12"/>
      </w:numPr>
      <w:spacing w:before="120" w:after="120" w:line="240" w:lineRule="auto"/>
      <w:jc w:val="both"/>
    </w:pPr>
  </w:style>
  <w:style w:type="character" w:styleId="PlaceholderText">
    <w:name w:val="Placeholder Text"/>
    <w:basedOn w:val="DefaultParagraphFont"/>
    <w:uiPriority w:val="99"/>
    <w:semiHidden/>
    <w:rsid w:val="00F61B37"/>
    <w:rPr>
      <w:color w:val="808080"/>
    </w:rPr>
  </w:style>
  <w:style w:type="paragraph" w:customStyle="1" w:styleId="Leiptekstiennenlainaustatailuetelmaa">
    <w:name w:val="Leipäteksti ennen lainausta tai luetelmaa"/>
    <w:basedOn w:val="Leipteksti1"/>
    <w:qFormat/>
    <w:rsid w:val="00CF5DC8"/>
    <w:pPr>
      <w:spacing w:after="200"/>
    </w:pPr>
  </w:style>
  <w:style w:type="paragraph" w:styleId="ListParagraph">
    <w:name w:val="List Paragraph"/>
    <w:basedOn w:val="Normal"/>
    <w:uiPriority w:val="34"/>
    <w:rsid w:val="00BC6678"/>
    <w:pPr>
      <w:ind w:left="720"/>
      <w:contextualSpacing/>
    </w:pPr>
  </w:style>
  <w:style w:type="paragraph" w:customStyle="1" w:styleId="Leiptekstiilmanvlistyst">
    <w:name w:val="Leipäteksti ilman välistystä"/>
    <w:basedOn w:val="Leipteksti1"/>
    <w:qFormat/>
    <w:rsid w:val="00A720C3"/>
    <w:pPr>
      <w:spacing w:before="0" w:line="240" w:lineRule="auto"/>
      <w:contextualSpacing/>
    </w:pPr>
  </w:style>
  <w:style w:type="paragraph" w:styleId="TOC4">
    <w:name w:val="toc 4"/>
    <w:basedOn w:val="Normal"/>
    <w:next w:val="Normal"/>
    <w:autoRedefine/>
    <w:semiHidden/>
    <w:unhideWhenUsed/>
    <w:rsid w:val="002415C9"/>
    <w:pPr>
      <w:spacing w:after="100"/>
      <w:ind w:left="720"/>
    </w:pPr>
  </w:style>
  <w:style w:type="paragraph" w:customStyle="1" w:styleId="Lyhenneluettelonkohta">
    <w:name w:val="Lyhenneluettelon kohta"/>
    <w:basedOn w:val="Normal"/>
    <w:qFormat/>
    <w:rsid w:val="0024314B"/>
    <w:pPr>
      <w:spacing w:after="360"/>
      <w:ind w:left="1304" w:hanging="1304"/>
    </w:pPr>
    <w:rPr>
      <w:lang w:val="en-US"/>
    </w:rPr>
  </w:style>
  <w:style w:type="paragraph" w:customStyle="1" w:styleId="Lyhenneluettelonotsikko">
    <w:name w:val="Lyhenneluettelon otsikko"/>
    <w:basedOn w:val="Leipteksti1"/>
    <w:next w:val="Lyhenneluettelonkohta"/>
    <w:qFormat/>
    <w:rsid w:val="0007485F"/>
    <w:pPr>
      <w:spacing w:before="380" w:after="380"/>
      <w:jc w:val="both"/>
    </w:pPr>
    <w:rPr>
      <w:rFonts w:asciiTheme="majorHAnsi" w:hAnsiTheme="majorHAnsi" w:cstheme="majorHAnsi"/>
      <w:b/>
      <w:sz w:val="28"/>
      <w:szCs w:val="28"/>
      <w:lang w:val="en-US"/>
    </w:rPr>
  </w:style>
  <w:style w:type="paragraph" w:customStyle="1" w:styleId="Sisllysluettelonsivunumerotonkohta">
    <w:name w:val="Sisällysluettelon sivunumeroton kohta"/>
    <w:basedOn w:val="Leipteksti1"/>
    <w:qFormat/>
    <w:rsid w:val="0024314B"/>
    <w:pPr>
      <w:spacing w:after="0"/>
      <w:jc w:val="both"/>
    </w:pPr>
    <w:rPr>
      <w:szCs w:val="24"/>
    </w:rPr>
  </w:style>
  <w:style w:type="paragraph" w:customStyle="1" w:styleId="Sisllysluettelonotsikko1">
    <w:name w:val="Sisällysluettelon otsikko1"/>
    <w:basedOn w:val="Normal"/>
    <w:rsid w:val="0007485F"/>
    <w:pPr>
      <w:spacing w:after="360"/>
    </w:pPr>
    <w:rPr>
      <w:rFonts w:asciiTheme="majorHAnsi" w:hAnsiTheme="majorHAnsi" w:cstheme="majorHAnsi"/>
      <w:b/>
      <w:sz w:val="28"/>
      <w:szCs w:val="28"/>
    </w:rPr>
  </w:style>
  <w:style w:type="paragraph" w:customStyle="1" w:styleId="Koodirivi">
    <w:name w:val="Koodirivi"/>
    <w:basedOn w:val="Normal"/>
    <w:qFormat/>
    <w:rsid w:val="0057172E"/>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20"/>
      <w:szCs w:val="20"/>
      <w:lang w:val="en-US" w:eastAsia="en-US"/>
    </w:rPr>
  </w:style>
  <w:style w:type="paragraph" w:customStyle="1" w:styleId="Esimerkkikoodinselite">
    <w:name w:val="Esimerkkikoodin selite"/>
    <w:basedOn w:val="Kuvanselite"/>
    <w:next w:val="Normal"/>
    <w:qFormat/>
    <w:rsid w:val="00F437A7"/>
    <w:pPr>
      <w:numPr>
        <w:numId w:val="26"/>
      </w:numPr>
      <w:tabs>
        <w:tab w:val="clear" w:pos="879"/>
        <w:tab w:val="left" w:pos="1985"/>
      </w:tabs>
      <w:ind w:left="0" w:firstLine="0"/>
      <w:jc w:val="left"/>
    </w:pPr>
    <w:rPr>
      <w:rFonts w:asciiTheme="minorHAnsi" w:hAnsiTheme="minorHAnsi"/>
      <w:szCs w:val="24"/>
    </w:rPr>
  </w:style>
  <w:style w:type="paragraph" w:customStyle="1" w:styleId="Taulukonotsikkorivi">
    <w:name w:val="Taulukon otsikkorivi"/>
    <w:basedOn w:val="Taulukkoteksti"/>
    <w:qFormat/>
    <w:rsid w:val="008C72F6"/>
    <w:rPr>
      <w:b/>
    </w:rPr>
  </w:style>
  <w:style w:type="paragraph" w:styleId="TOCHeading">
    <w:name w:val="TOC Heading"/>
    <w:basedOn w:val="Heading1"/>
    <w:next w:val="Normal"/>
    <w:uiPriority w:val="39"/>
    <w:unhideWhenUsed/>
    <w:qFormat/>
    <w:rsid w:val="00485838"/>
    <w:pPr>
      <w:numPr>
        <w:numId w:val="0"/>
      </w:numPr>
      <w:spacing w:before="240" w:after="0" w:line="259" w:lineRule="auto"/>
      <w:outlineLvl w:val="9"/>
    </w:pPr>
    <w:rPr>
      <w:b w:val="0"/>
      <w:bCs w:val="0"/>
      <w:color w:val="365F91" w:themeColor="accent1" w:themeShade="BF"/>
      <w:sz w:val="32"/>
      <w:szCs w:val="32"/>
      <w:lang w:val="en-US"/>
    </w:rPr>
  </w:style>
  <w:style w:type="paragraph" w:customStyle="1" w:styleId="Taulukonselite">
    <w:name w:val="Taulukon selite"/>
    <w:basedOn w:val="Caption"/>
    <w:qFormat/>
    <w:rsid w:val="007E3B4B"/>
    <w:pPr>
      <w:keepNext/>
      <w:spacing w:before="600" w:after="240"/>
    </w:pPr>
  </w:style>
  <w:style w:type="character" w:styleId="UnresolvedMention">
    <w:name w:val="Unresolved Mention"/>
    <w:basedOn w:val="DefaultParagraphFont"/>
    <w:uiPriority w:val="99"/>
    <w:semiHidden/>
    <w:unhideWhenUsed/>
    <w:rsid w:val="00D26F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145321579">
      <w:bodyDiv w:val="1"/>
      <w:marLeft w:val="0"/>
      <w:marRight w:val="0"/>
      <w:marTop w:val="0"/>
      <w:marBottom w:val="0"/>
      <w:divBdr>
        <w:top w:val="none" w:sz="0" w:space="0" w:color="auto"/>
        <w:left w:val="none" w:sz="0" w:space="0" w:color="auto"/>
        <w:bottom w:val="none" w:sz="0" w:space="0" w:color="auto"/>
        <w:right w:val="none" w:sz="0" w:space="0" w:color="auto"/>
      </w:divBdr>
      <w:divsChild>
        <w:div w:id="1297486009">
          <w:marLeft w:val="0"/>
          <w:marRight w:val="0"/>
          <w:marTop w:val="0"/>
          <w:marBottom w:val="0"/>
          <w:divBdr>
            <w:top w:val="none" w:sz="0" w:space="0" w:color="auto"/>
            <w:left w:val="none" w:sz="0" w:space="0" w:color="auto"/>
            <w:bottom w:val="none" w:sz="0" w:space="0" w:color="auto"/>
            <w:right w:val="none" w:sz="0" w:space="0" w:color="auto"/>
          </w:divBdr>
          <w:divsChild>
            <w:div w:id="129787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6284">
      <w:bodyDiv w:val="1"/>
      <w:marLeft w:val="0"/>
      <w:marRight w:val="0"/>
      <w:marTop w:val="0"/>
      <w:marBottom w:val="0"/>
      <w:divBdr>
        <w:top w:val="none" w:sz="0" w:space="0" w:color="auto"/>
        <w:left w:val="none" w:sz="0" w:space="0" w:color="auto"/>
        <w:bottom w:val="none" w:sz="0" w:space="0" w:color="auto"/>
        <w:right w:val="none" w:sz="0" w:space="0" w:color="auto"/>
      </w:divBdr>
    </w:div>
    <w:div w:id="239953002">
      <w:bodyDiv w:val="1"/>
      <w:marLeft w:val="0"/>
      <w:marRight w:val="0"/>
      <w:marTop w:val="0"/>
      <w:marBottom w:val="0"/>
      <w:divBdr>
        <w:top w:val="none" w:sz="0" w:space="0" w:color="auto"/>
        <w:left w:val="none" w:sz="0" w:space="0" w:color="auto"/>
        <w:bottom w:val="none" w:sz="0" w:space="0" w:color="auto"/>
        <w:right w:val="none" w:sz="0" w:space="0" w:color="auto"/>
      </w:divBdr>
    </w:div>
    <w:div w:id="275916776">
      <w:bodyDiv w:val="1"/>
      <w:marLeft w:val="0"/>
      <w:marRight w:val="0"/>
      <w:marTop w:val="0"/>
      <w:marBottom w:val="0"/>
      <w:divBdr>
        <w:top w:val="none" w:sz="0" w:space="0" w:color="auto"/>
        <w:left w:val="none" w:sz="0" w:space="0" w:color="auto"/>
        <w:bottom w:val="none" w:sz="0" w:space="0" w:color="auto"/>
        <w:right w:val="none" w:sz="0" w:space="0" w:color="auto"/>
      </w:divBdr>
    </w:div>
    <w:div w:id="335691370">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8631575">
      <w:bodyDiv w:val="1"/>
      <w:marLeft w:val="0"/>
      <w:marRight w:val="0"/>
      <w:marTop w:val="0"/>
      <w:marBottom w:val="0"/>
      <w:divBdr>
        <w:top w:val="none" w:sz="0" w:space="0" w:color="auto"/>
        <w:left w:val="none" w:sz="0" w:space="0" w:color="auto"/>
        <w:bottom w:val="none" w:sz="0" w:space="0" w:color="auto"/>
        <w:right w:val="none" w:sz="0" w:space="0" w:color="auto"/>
      </w:divBdr>
    </w:div>
    <w:div w:id="418059239">
      <w:bodyDiv w:val="1"/>
      <w:marLeft w:val="0"/>
      <w:marRight w:val="0"/>
      <w:marTop w:val="0"/>
      <w:marBottom w:val="0"/>
      <w:divBdr>
        <w:top w:val="none" w:sz="0" w:space="0" w:color="auto"/>
        <w:left w:val="none" w:sz="0" w:space="0" w:color="auto"/>
        <w:bottom w:val="none" w:sz="0" w:space="0" w:color="auto"/>
        <w:right w:val="none" w:sz="0" w:space="0" w:color="auto"/>
      </w:divBdr>
    </w:div>
    <w:div w:id="430931296">
      <w:bodyDiv w:val="1"/>
      <w:marLeft w:val="0"/>
      <w:marRight w:val="0"/>
      <w:marTop w:val="0"/>
      <w:marBottom w:val="0"/>
      <w:divBdr>
        <w:top w:val="none" w:sz="0" w:space="0" w:color="auto"/>
        <w:left w:val="none" w:sz="0" w:space="0" w:color="auto"/>
        <w:bottom w:val="none" w:sz="0" w:space="0" w:color="auto"/>
        <w:right w:val="none" w:sz="0" w:space="0" w:color="auto"/>
      </w:divBdr>
      <w:divsChild>
        <w:div w:id="718087365">
          <w:marLeft w:val="0"/>
          <w:marRight w:val="0"/>
          <w:marTop w:val="0"/>
          <w:marBottom w:val="0"/>
          <w:divBdr>
            <w:top w:val="none" w:sz="0" w:space="0" w:color="auto"/>
            <w:left w:val="none" w:sz="0" w:space="0" w:color="auto"/>
            <w:bottom w:val="none" w:sz="0" w:space="0" w:color="auto"/>
            <w:right w:val="none" w:sz="0" w:space="0" w:color="auto"/>
          </w:divBdr>
          <w:divsChild>
            <w:div w:id="9418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5051">
      <w:bodyDiv w:val="1"/>
      <w:marLeft w:val="0"/>
      <w:marRight w:val="0"/>
      <w:marTop w:val="0"/>
      <w:marBottom w:val="0"/>
      <w:divBdr>
        <w:top w:val="none" w:sz="0" w:space="0" w:color="auto"/>
        <w:left w:val="none" w:sz="0" w:space="0" w:color="auto"/>
        <w:bottom w:val="none" w:sz="0" w:space="0" w:color="auto"/>
        <w:right w:val="none" w:sz="0" w:space="0" w:color="auto"/>
      </w:divBdr>
    </w:div>
    <w:div w:id="577129810">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34139234">
      <w:bodyDiv w:val="1"/>
      <w:marLeft w:val="0"/>
      <w:marRight w:val="0"/>
      <w:marTop w:val="0"/>
      <w:marBottom w:val="0"/>
      <w:divBdr>
        <w:top w:val="none" w:sz="0" w:space="0" w:color="auto"/>
        <w:left w:val="none" w:sz="0" w:space="0" w:color="auto"/>
        <w:bottom w:val="none" w:sz="0" w:space="0" w:color="auto"/>
        <w:right w:val="none" w:sz="0" w:space="0" w:color="auto"/>
      </w:divBdr>
      <w:divsChild>
        <w:div w:id="175384753">
          <w:marLeft w:val="0"/>
          <w:marRight w:val="0"/>
          <w:marTop w:val="0"/>
          <w:marBottom w:val="0"/>
          <w:divBdr>
            <w:top w:val="none" w:sz="0" w:space="0" w:color="auto"/>
            <w:left w:val="none" w:sz="0" w:space="0" w:color="auto"/>
            <w:bottom w:val="none" w:sz="0" w:space="0" w:color="auto"/>
            <w:right w:val="none" w:sz="0" w:space="0" w:color="auto"/>
          </w:divBdr>
          <w:divsChild>
            <w:div w:id="766116272">
              <w:marLeft w:val="0"/>
              <w:marRight w:val="0"/>
              <w:marTop w:val="0"/>
              <w:marBottom w:val="0"/>
              <w:divBdr>
                <w:top w:val="none" w:sz="0" w:space="0" w:color="auto"/>
                <w:left w:val="none" w:sz="0" w:space="0" w:color="auto"/>
                <w:bottom w:val="none" w:sz="0" w:space="0" w:color="auto"/>
                <w:right w:val="none" w:sz="0" w:space="0" w:color="auto"/>
              </w:divBdr>
            </w:div>
            <w:div w:id="1237009473">
              <w:marLeft w:val="0"/>
              <w:marRight w:val="0"/>
              <w:marTop w:val="0"/>
              <w:marBottom w:val="0"/>
              <w:divBdr>
                <w:top w:val="none" w:sz="0" w:space="0" w:color="auto"/>
                <w:left w:val="none" w:sz="0" w:space="0" w:color="auto"/>
                <w:bottom w:val="none" w:sz="0" w:space="0" w:color="auto"/>
                <w:right w:val="none" w:sz="0" w:space="0" w:color="auto"/>
              </w:divBdr>
            </w:div>
            <w:div w:id="459500848">
              <w:marLeft w:val="0"/>
              <w:marRight w:val="0"/>
              <w:marTop w:val="0"/>
              <w:marBottom w:val="0"/>
              <w:divBdr>
                <w:top w:val="none" w:sz="0" w:space="0" w:color="auto"/>
                <w:left w:val="none" w:sz="0" w:space="0" w:color="auto"/>
                <w:bottom w:val="none" w:sz="0" w:space="0" w:color="auto"/>
                <w:right w:val="none" w:sz="0" w:space="0" w:color="auto"/>
              </w:divBdr>
            </w:div>
            <w:div w:id="1657103325">
              <w:marLeft w:val="0"/>
              <w:marRight w:val="0"/>
              <w:marTop w:val="0"/>
              <w:marBottom w:val="0"/>
              <w:divBdr>
                <w:top w:val="none" w:sz="0" w:space="0" w:color="auto"/>
                <w:left w:val="none" w:sz="0" w:space="0" w:color="auto"/>
                <w:bottom w:val="none" w:sz="0" w:space="0" w:color="auto"/>
                <w:right w:val="none" w:sz="0" w:space="0" w:color="auto"/>
              </w:divBdr>
            </w:div>
            <w:div w:id="1084373179">
              <w:marLeft w:val="0"/>
              <w:marRight w:val="0"/>
              <w:marTop w:val="0"/>
              <w:marBottom w:val="0"/>
              <w:divBdr>
                <w:top w:val="none" w:sz="0" w:space="0" w:color="auto"/>
                <w:left w:val="none" w:sz="0" w:space="0" w:color="auto"/>
                <w:bottom w:val="none" w:sz="0" w:space="0" w:color="auto"/>
                <w:right w:val="none" w:sz="0" w:space="0" w:color="auto"/>
              </w:divBdr>
            </w:div>
            <w:div w:id="1938559555">
              <w:marLeft w:val="0"/>
              <w:marRight w:val="0"/>
              <w:marTop w:val="0"/>
              <w:marBottom w:val="0"/>
              <w:divBdr>
                <w:top w:val="none" w:sz="0" w:space="0" w:color="auto"/>
                <w:left w:val="none" w:sz="0" w:space="0" w:color="auto"/>
                <w:bottom w:val="none" w:sz="0" w:space="0" w:color="auto"/>
                <w:right w:val="none" w:sz="0" w:space="0" w:color="auto"/>
              </w:divBdr>
            </w:div>
            <w:div w:id="584650329">
              <w:marLeft w:val="0"/>
              <w:marRight w:val="0"/>
              <w:marTop w:val="0"/>
              <w:marBottom w:val="0"/>
              <w:divBdr>
                <w:top w:val="none" w:sz="0" w:space="0" w:color="auto"/>
                <w:left w:val="none" w:sz="0" w:space="0" w:color="auto"/>
                <w:bottom w:val="none" w:sz="0" w:space="0" w:color="auto"/>
                <w:right w:val="none" w:sz="0" w:space="0" w:color="auto"/>
              </w:divBdr>
            </w:div>
            <w:div w:id="1861431046">
              <w:marLeft w:val="0"/>
              <w:marRight w:val="0"/>
              <w:marTop w:val="0"/>
              <w:marBottom w:val="0"/>
              <w:divBdr>
                <w:top w:val="none" w:sz="0" w:space="0" w:color="auto"/>
                <w:left w:val="none" w:sz="0" w:space="0" w:color="auto"/>
                <w:bottom w:val="none" w:sz="0" w:space="0" w:color="auto"/>
                <w:right w:val="none" w:sz="0" w:space="0" w:color="auto"/>
              </w:divBdr>
            </w:div>
            <w:div w:id="1063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6412">
      <w:bodyDiv w:val="1"/>
      <w:marLeft w:val="0"/>
      <w:marRight w:val="0"/>
      <w:marTop w:val="0"/>
      <w:marBottom w:val="0"/>
      <w:divBdr>
        <w:top w:val="none" w:sz="0" w:space="0" w:color="auto"/>
        <w:left w:val="none" w:sz="0" w:space="0" w:color="auto"/>
        <w:bottom w:val="none" w:sz="0" w:space="0" w:color="auto"/>
        <w:right w:val="none" w:sz="0" w:space="0" w:color="auto"/>
      </w:divBdr>
    </w:div>
    <w:div w:id="721711101">
      <w:bodyDiv w:val="1"/>
      <w:marLeft w:val="0"/>
      <w:marRight w:val="0"/>
      <w:marTop w:val="0"/>
      <w:marBottom w:val="0"/>
      <w:divBdr>
        <w:top w:val="none" w:sz="0" w:space="0" w:color="auto"/>
        <w:left w:val="none" w:sz="0" w:space="0" w:color="auto"/>
        <w:bottom w:val="none" w:sz="0" w:space="0" w:color="auto"/>
        <w:right w:val="none" w:sz="0" w:space="0" w:color="auto"/>
      </w:divBdr>
    </w:div>
    <w:div w:id="753017571">
      <w:bodyDiv w:val="1"/>
      <w:marLeft w:val="0"/>
      <w:marRight w:val="0"/>
      <w:marTop w:val="0"/>
      <w:marBottom w:val="0"/>
      <w:divBdr>
        <w:top w:val="none" w:sz="0" w:space="0" w:color="auto"/>
        <w:left w:val="none" w:sz="0" w:space="0" w:color="auto"/>
        <w:bottom w:val="none" w:sz="0" w:space="0" w:color="auto"/>
        <w:right w:val="none" w:sz="0" w:space="0" w:color="auto"/>
      </w:divBdr>
    </w:div>
    <w:div w:id="791361580">
      <w:bodyDiv w:val="1"/>
      <w:marLeft w:val="0"/>
      <w:marRight w:val="0"/>
      <w:marTop w:val="0"/>
      <w:marBottom w:val="0"/>
      <w:divBdr>
        <w:top w:val="none" w:sz="0" w:space="0" w:color="auto"/>
        <w:left w:val="none" w:sz="0" w:space="0" w:color="auto"/>
        <w:bottom w:val="none" w:sz="0" w:space="0" w:color="auto"/>
        <w:right w:val="none" w:sz="0" w:space="0" w:color="auto"/>
      </w:divBdr>
    </w:div>
    <w:div w:id="795880173">
      <w:bodyDiv w:val="1"/>
      <w:marLeft w:val="0"/>
      <w:marRight w:val="0"/>
      <w:marTop w:val="0"/>
      <w:marBottom w:val="0"/>
      <w:divBdr>
        <w:top w:val="none" w:sz="0" w:space="0" w:color="auto"/>
        <w:left w:val="none" w:sz="0" w:space="0" w:color="auto"/>
        <w:bottom w:val="none" w:sz="0" w:space="0" w:color="auto"/>
        <w:right w:val="none" w:sz="0" w:space="0" w:color="auto"/>
      </w:divBdr>
      <w:divsChild>
        <w:div w:id="2029140316">
          <w:marLeft w:val="0"/>
          <w:marRight w:val="0"/>
          <w:marTop w:val="0"/>
          <w:marBottom w:val="0"/>
          <w:divBdr>
            <w:top w:val="none" w:sz="0" w:space="0" w:color="auto"/>
            <w:left w:val="none" w:sz="0" w:space="0" w:color="auto"/>
            <w:bottom w:val="none" w:sz="0" w:space="0" w:color="auto"/>
            <w:right w:val="none" w:sz="0" w:space="0" w:color="auto"/>
          </w:divBdr>
        </w:div>
        <w:div w:id="237591276">
          <w:marLeft w:val="0"/>
          <w:marRight w:val="0"/>
          <w:marTop w:val="0"/>
          <w:marBottom w:val="0"/>
          <w:divBdr>
            <w:top w:val="none" w:sz="0" w:space="0" w:color="auto"/>
            <w:left w:val="none" w:sz="0" w:space="0" w:color="auto"/>
            <w:bottom w:val="none" w:sz="0" w:space="0" w:color="auto"/>
            <w:right w:val="none" w:sz="0" w:space="0" w:color="auto"/>
          </w:divBdr>
        </w:div>
      </w:divsChild>
    </w:div>
    <w:div w:id="800615224">
      <w:bodyDiv w:val="1"/>
      <w:marLeft w:val="0"/>
      <w:marRight w:val="0"/>
      <w:marTop w:val="0"/>
      <w:marBottom w:val="0"/>
      <w:divBdr>
        <w:top w:val="none" w:sz="0" w:space="0" w:color="auto"/>
        <w:left w:val="none" w:sz="0" w:space="0" w:color="auto"/>
        <w:bottom w:val="none" w:sz="0" w:space="0" w:color="auto"/>
        <w:right w:val="none" w:sz="0" w:space="0" w:color="auto"/>
      </w:divBdr>
    </w:div>
    <w:div w:id="845823704">
      <w:bodyDiv w:val="1"/>
      <w:marLeft w:val="0"/>
      <w:marRight w:val="0"/>
      <w:marTop w:val="0"/>
      <w:marBottom w:val="0"/>
      <w:divBdr>
        <w:top w:val="none" w:sz="0" w:space="0" w:color="auto"/>
        <w:left w:val="none" w:sz="0" w:space="0" w:color="auto"/>
        <w:bottom w:val="none" w:sz="0" w:space="0" w:color="auto"/>
        <w:right w:val="none" w:sz="0" w:space="0" w:color="auto"/>
      </w:divBdr>
      <w:divsChild>
        <w:div w:id="280189312">
          <w:marLeft w:val="0"/>
          <w:marRight w:val="0"/>
          <w:marTop w:val="0"/>
          <w:marBottom w:val="0"/>
          <w:divBdr>
            <w:top w:val="none" w:sz="0" w:space="0" w:color="auto"/>
            <w:left w:val="none" w:sz="0" w:space="0" w:color="auto"/>
            <w:bottom w:val="none" w:sz="0" w:space="0" w:color="auto"/>
            <w:right w:val="none" w:sz="0" w:space="0" w:color="auto"/>
          </w:divBdr>
          <w:divsChild>
            <w:div w:id="6971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1123">
      <w:bodyDiv w:val="1"/>
      <w:marLeft w:val="0"/>
      <w:marRight w:val="0"/>
      <w:marTop w:val="0"/>
      <w:marBottom w:val="0"/>
      <w:divBdr>
        <w:top w:val="none" w:sz="0" w:space="0" w:color="auto"/>
        <w:left w:val="none" w:sz="0" w:space="0" w:color="auto"/>
        <w:bottom w:val="none" w:sz="0" w:space="0" w:color="auto"/>
        <w:right w:val="none" w:sz="0" w:space="0" w:color="auto"/>
      </w:divBdr>
      <w:divsChild>
        <w:div w:id="205918634">
          <w:marLeft w:val="0"/>
          <w:marRight w:val="0"/>
          <w:marTop w:val="0"/>
          <w:marBottom w:val="0"/>
          <w:divBdr>
            <w:top w:val="none" w:sz="0" w:space="0" w:color="auto"/>
            <w:left w:val="none" w:sz="0" w:space="0" w:color="auto"/>
            <w:bottom w:val="none" w:sz="0" w:space="0" w:color="auto"/>
            <w:right w:val="none" w:sz="0" w:space="0" w:color="auto"/>
          </w:divBdr>
          <w:divsChild>
            <w:div w:id="1031734331">
              <w:marLeft w:val="0"/>
              <w:marRight w:val="0"/>
              <w:marTop w:val="0"/>
              <w:marBottom w:val="0"/>
              <w:divBdr>
                <w:top w:val="none" w:sz="0" w:space="0" w:color="auto"/>
                <w:left w:val="none" w:sz="0" w:space="0" w:color="auto"/>
                <w:bottom w:val="none" w:sz="0" w:space="0" w:color="auto"/>
                <w:right w:val="none" w:sz="0" w:space="0" w:color="auto"/>
              </w:divBdr>
            </w:div>
            <w:div w:id="1527672613">
              <w:marLeft w:val="0"/>
              <w:marRight w:val="0"/>
              <w:marTop w:val="0"/>
              <w:marBottom w:val="0"/>
              <w:divBdr>
                <w:top w:val="none" w:sz="0" w:space="0" w:color="auto"/>
                <w:left w:val="none" w:sz="0" w:space="0" w:color="auto"/>
                <w:bottom w:val="none" w:sz="0" w:space="0" w:color="auto"/>
                <w:right w:val="none" w:sz="0" w:space="0" w:color="auto"/>
              </w:divBdr>
            </w:div>
            <w:div w:id="19708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8656">
      <w:bodyDiv w:val="1"/>
      <w:marLeft w:val="0"/>
      <w:marRight w:val="0"/>
      <w:marTop w:val="0"/>
      <w:marBottom w:val="0"/>
      <w:divBdr>
        <w:top w:val="none" w:sz="0" w:space="0" w:color="auto"/>
        <w:left w:val="none" w:sz="0" w:space="0" w:color="auto"/>
        <w:bottom w:val="none" w:sz="0" w:space="0" w:color="auto"/>
        <w:right w:val="none" w:sz="0" w:space="0" w:color="auto"/>
      </w:divBdr>
    </w:div>
    <w:div w:id="878006448">
      <w:bodyDiv w:val="1"/>
      <w:marLeft w:val="0"/>
      <w:marRight w:val="0"/>
      <w:marTop w:val="0"/>
      <w:marBottom w:val="0"/>
      <w:divBdr>
        <w:top w:val="none" w:sz="0" w:space="0" w:color="auto"/>
        <w:left w:val="none" w:sz="0" w:space="0" w:color="auto"/>
        <w:bottom w:val="none" w:sz="0" w:space="0" w:color="auto"/>
        <w:right w:val="none" w:sz="0" w:space="0" w:color="auto"/>
      </w:divBdr>
    </w:div>
    <w:div w:id="914513625">
      <w:bodyDiv w:val="1"/>
      <w:marLeft w:val="0"/>
      <w:marRight w:val="0"/>
      <w:marTop w:val="0"/>
      <w:marBottom w:val="0"/>
      <w:divBdr>
        <w:top w:val="none" w:sz="0" w:space="0" w:color="auto"/>
        <w:left w:val="none" w:sz="0" w:space="0" w:color="auto"/>
        <w:bottom w:val="none" w:sz="0" w:space="0" w:color="auto"/>
        <w:right w:val="none" w:sz="0" w:space="0" w:color="auto"/>
      </w:divBdr>
      <w:divsChild>
        <w:div w:id="735397607">
          <w:marLeft w:val="0"/>
          <w:marRight w:val="0"/>
          <w:marTop w:val="0"/>
          <w:marBottom w:val="0"/>
          <w:divBdr>
            <w:top w:val="none" w:sz="0" w:space="0" w:color="auto"/>
            <w:left w:val="none" w:sz="0" w:space="0" w:color="auto"/>
            <w:bottom w:val="none" w:sz="0" w:space="0" w:color="auto"/>
            <w:right w:val="none" w:sz="0" w:space="0" w:color="auto"/>
          </w:divBdr>
          <w:divsChild>
            <w:div w:id="139463582">
              <w:marLeft w:val="0"/>
              <w:marRight w:val="0"/>
              <w:marTop w:val="0"/>
              <w:marBottom w:val="0"/>
              <w:divBdr>
                <w:top w:val="none" w:sz="0" w:space="0" w:color="auto"/>
                <w:left w:val="none" w:sz="0" w:space="0" w:color="auto"/>
                <w:bottom w:val="none" w:sz="0" w:space="0" w:color="auto"/>
                <w:right w:val="none" w:sz="0" w:space="0" w:color="auto"/>
              </w:divBdr>
            </w:div>
            <w:div w:id="1005866361">
              <w:marLeft w:val="0"/>
              <w:marRight w:val="0"/>
              <w:marTop w:val="0"/>
              <w:marBottom w:val="0"/>
              <w:divBdr>
                <w:top w:val="none" w:sz="0" w:space="0" w:color="auto"/>
                <w:left w:val="none" w:sz="0" w:space="0" w:color="auto"/>
                <w:bottom w:val="none" w:sz="0" w:space="0" w:color="auto"/>
                <w:right w:val="none" w:sz="0" w:space="0" w:color="auto"/>
              </w:divBdr>
            </w:div>
            <w:div w:id="782116108">
              <w:marLeft w:val="0"/>
              <w:marRight w:val="0"/>
              <w:marTop w:val="0"/>
              <w:marBottom w:val="0"/>
              <w:divBdr>
                <w:top w:val="none" w:sz="0" w:space="0" w:color="auto"/>
                <w:left w:val="none" w:sz="0" w:space="0" w:color="auto"/>
                <w:bottom w:val="none" w:sz="0" w:space="0" w:color="auto"/>
                <w:right w:val="none" w:sz="0" w:space="0" w:color="auto"/>
              </w:divBdr>
            </w:div>
            <w:div w:id="1537549203">
              <w:marLeft w:val="0"/>
              <w:marRight w:val="0"/>
              <w:marTop w:val="0"/>
              <w:marBottom w:val="0"/>
              <w:divBdr>
                <w:top w:val="none" w:sz="0" w:space="0" w:color="auto"/>
                <w:left w:val="none" w:sz="0" w:space="0" w:color="auto"/>
                <w:bottom w:val="none" w:sz="0" w:space="0" w:color="auto"/>
                <w:right w:val="none" w:sz="0" w:space="0" w:color="auto"/>
              </w:divBdr>
            </w:div>
            <w:div w:id="1502771862">
              <w:marLeft w:val="0"/>
              <w:marRight w:val="0"/>
              <w:marTop w:val="0"/>
              <w:marBottom w:val="0"/>
              <w:divBdr>
                <w:top w:val="none" w:sz="0" w:space="0" w:color="auto"/>
                <w:left w:val="none" w:sz="0" w:space="0" w:color="auto"/>
                <w:bottom w:val="none" w:sz="0" w:space="0" w:color="auto"/>
                <w:right w:val="none" w:sz="0" w:space="0" w:color="auto"/>
              </w:divBdr>
            </w:div>
            <w:div w:id="1795712222">
              <w:marLeft w:val="0"/>
              <w:marRight w:val="0"/>
              <w:marTop w:val="0"/>
              <w:marBottom w:val="0"/>
              <w:divBdr>
                <w:top w:val="none" w:sz="0" w:space="0" w:color="auto"/>
                <w:left w:val="none" w:sz="0" w:space="0" w:color="auto"/>
                <w:bottom w:val="none" w:sz="0" w:space="0" w:color="auto"/>
                <w:right w:val="none" w:sz="0" w:space="0" w:color="auto"/>
              </w:divBdr>
            </w:div>
            <w:div w:id="1291132965">
              <w:marLeft w:val="0"/>
              <w:marRight w:val="0"/>
              <w:marTop w:val="0"/>
              <w:marBottom w:val="0"/>
              <w:divBdr>
                <w:top w:val="none" w:sz="0" w:space="0" w:color="auto"/>
                <w:left w:val="none" w:sz="0" w:space="0" w:color="auto"/>
                <w:bottom w:val="none" w:sz="0" w:space="0" w:color="auto"/>
                <w:right w:val="none" w:sz="0" w:space="0" w:color="auto"/>
              </w:divBdr>
            </w:div>
            <w:div w:id="908228899">
              <w:marLeft w:val="0"/>
              <w:marRight w:val="0"/>
              <w:marTop w:val="0"/>
              <w:marBottom w:val="0"/>
              <w:divBdr>
                <w:top w:val="none" w:sz="0" w:space="0" w:color="auto"/>
                <w:left w:val="none" w:sz="0" w:space="0" w:color="auto"/>
                <w:bottom w:val="none" w:sz="0" w:space="0" w:color="auto"/>
                <w:right w:val="none" w:sz="0" w:space="0" w:color="auto"/>
              </w:divBdr>
            </w:div>
            <w:div w:id="167118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5063">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8655506">
      <w:bodyDiv w:val="1"/>
      <w:marLeft w:val="0"/>
      <w:marRight w:val="0"/>
      <w:marTop w:val="0"/>
      <w:marBottom w:val="0"/>
      <w:divBdr>
        <w:top w:val="none" w:sz="0" w:space="0" w:color="auto"/>
        <w:left w:val="none" w:sz="0" w:space="0" w:color="auto"/>
        <w:bottom w:val="none" w:sz="0" w:space="0" w:color="auto"/>
        <w:right w:val="none" w:sz="0" w:space="0" w:color="auto"/>
      </w:divBdr>
    </w:div>
    <w:div w:id="1037782568">
      <w:bodyDiv w:val="1"/>
      <w:marLeft w:val="0"/>
      <w:marRight w:val="0"/>
      <w:marTop w:val="0"/>
      <w:marBottom w:val="0"/>
      <w:divBdr>
        <w:top w:val="none" w:sz="0" w:space="0" w:color="auto"/>
        <w:left w:val="none" w:sz="0" w:space="0" w:color="auto"/>
        <w:bottom w:val="none" w:sz="0" w:space="0" w:color="auto"/>
        <w:right w:val="none" w:sz="0" w:space="0" w:color="auto"/>
      </w:divBdr>
      <w:divsChild>
        <w:div w:id="222522851">
          <w:marLeft w:val="0"/>
          <w:marRight w:val="0"/>
          <w:marTop w:val="0"/>
          <w:marBottom w:val="0"/>
          <w:divBdr>
            <w:top w:val="none" w:sz="0" w:space="0" w:color="auto"/>
            <w:left w:val="none" w:sz="0" w:space="0" w:color="auto"/>
            <w:bottom w:val="none" w:sz="0" w:space="0" w:color="auto"/>
            <w:right w:val="none" w:sz="0" w:space="0" w:color="auto"/>
          </w:divBdr>
          <w:divsChild>
            <w:div w:id="198129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975">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47667312">
      <w:bodyDiv w:val="1"/>
      <w:marLeft w:val="0"/>
      <w:marRight w:val="0"/>
      <w:marTop w:val="0"/>
      <w:marBottom w:val="0"/>
      <w:divBdr>
        <w:top w:val="none" w:sz="0" w:space="0" w:color="auto"/>
        <w:left w:val="none" w:sz="0" w:space="0" w:color="auto"/>
        <w:bottom w:val="none" w:sz="0" w:space="0" w:color="auto"/>
        <w:right w:val="none" w:sz="0" w:space="0" w:color="auto"/>
      </w:divBdr>
      <w:divsChild>
        <w:div w:id="1260333377">
          <w:marLeft w:val="0"/>
          <w:marRight w:val="0"/>
          <w:marTop w:val="0"/>
          <w:marBottom w:val="0"/>
          <w:divBdr>
            <w:top w:val="none" w:sz="0" w:space="0" w:color="auto"/>
            <w:left w:val="none" w:sz="0" w:space="0" w:color="auto"/>
            <w:bottom w:val="none" w:sz="0" w:space="0" w:color="auto"/>
            <w:right w:val="none" w:sz="0" w:space="0" w:color="auto"/>
          </w:divBdr>
          <w:divsChild>
            <w:div w:id="7493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74223615">
      <w:bodyDiv w:val="1"/>
      <w:marLeft w:val="0"/>
      <w:marRight w:val="0"/>
      <w:marTop w:val="0"/>
      <w:marBottom w:val="0"/>
      <w:divBdr>
        <w:top w:val="none" w:sz="0" w:space="0" w:color="auto"/>
        <w:left w:val="none" w:sz="0" w:space="0" w:color="auto"/>
        <w:bottom w:val="none" w:sz="0" w:space="0" w:color="auto"/>
        <w:right w:val="none" w:sz="0" w:space="0" w:color="auto"/>
      </w:divBdr>
    </w:div>
    <w:div w:id="1252393902">
      <w:bodyDiv w:val="1"/>
      <w:marLeft w:val="0"/>
      <w:marRight w:val="0"/>
      <w:marTop w:val="0"/>
      <w:marBottom w:val="0"/>
      <w:divBdr>
        <w:top w:val="none" w:sz="0" w:space="0" w:color="auto"/>
        <w:left w:val="none" w:sz="0" w:space="0" w:color="auto"/>
        <w:bottom w:val="none" w:sz="0" w:space="0" w:color="auto"/>
        <w:right w:val="none" w:sz="0" w:space="0" w:color="auto"/>
      </w:divBdr>
      <w:divsChild>
        <w:div w:id="1974405626">
          <w:marLeft w:val="0"/>
          <w:marRight w:val="0"/>
          <w:marTop w:val="0"/>
          <w:marBottom w:val="0"/>
          <w:divBdr>
            <w:top w:val="none" w:sz="0" w:space="0" w:color="auto"/>
            <w:left w:val="none" w:sz="0" w:space="0" w:color="auto"/>
            <w:bottom w:val="none" w:sz="0" w:space="0" w:color="auto"/>
            <w:right w:val="none" w:sz="0" w:space="0" w:color="auto"/>
          </w:divBdr>
          <w:divsChild>
            <w:div w:id="1414160532">
              <w:marLeft w:val="0"/>
              <w:marRight w:val="0"/>
              <w:marTop w:val="0"/>
              <w:marBottom w:val="0"/>
              <w:divBdr>
                <w:top w:val="none" w:sz="0" w:space="0" w:color="auto"/>
                <w:left w:val="none" w:sz="0" w:space="0" w:color="auto"/>
                <w:bottom w:val="none" w:sz="0" w:space="0" w:color="auto"/>
                <w:right w:val="none" w:sz="0" w:space="0" w:color="auto"/>
              </w:divBdr>
            </w:div>
            <w:div w:id="1055395259">
              <w:marLeft w:val="0"/>
              <w:marRight w:val="0"/>
              <w:marTop w:val="0"/>
              <w:marBottom w:val="0"/>
              <w:divBdr>
                <w:top w:val="none" w:sz="0" w:space="0" w:color="auto"/>
                <w:left w:val="none" w:sz="0" w:space="0" w:color="auto"/>
                <w:bottom w:val="none" w:sz="0" w:space="0" w:color="auto"/>
                <w:right w:val="none" w:sz="0" w:space="0" w:color="auto"/>
              </w:divBdr>
            </w:div>
            <w:div w:id="1214775434">
              <w:marLeft w:val="0"/>
              <w:marRight w:val="0"/>
              <w:marTop w:val="0"/>
              <w:marBottom w:val="0"/>
              <w:divBdr>
                <w:top w:val="none" w:sz="0" w:space="0" w:color="auto"/>
                <w:left w:val="none" w:sz="0" w:space="0" w:color="auto"/>
                <w:bottom w:val="none" w:sz="0" w:space="0" w:color="auto"/>
                <w:right w:val="none" w:sz="0" w:space="0" w:color="auto"/>
              </w:divBdr>
            </w:div>
            <w:div w:id="1102529645">
              <w:marLeft w:val="0"/>
              <w:marRight w:val="0"/>
              <w:marTop w:val="0"/>
              <w:marBottom w:val="0"/>
              <w:divBdr>
                <w:top w:val="none" w:sz="0" w:space="0" w:color="auto"/>
                <w:left w:val="none" w:sz="0" w:space="0" w:color="auto"/>
                <w:bottom w:val="none" w:sz="0" w:space="0" w:color="auto"/>
                <w:right w:val="none" w:sz="0" w:space="0" w:color="auto"/>
              </w:divBdr>
            </w:div>
            <w:div w:id="634726021">
              <w:marLeft w:val="0"/>
              <w:marRight w:val="0"/>
              <w:marTop w:val="0"/>
              <w:marBottom w:val="0"/>
              <w:divBdr>
                <w:top w:val="none" w:sz="0" w:space="0" w:color="auto"/>
                <w:left w:val="none" w:sz="0" w:space="0" w:color="auto"/>
                <w:bottom w:val="none" w:sz="0" w:space="0" w:color="auto"/>
                <w:right w:val="none" w:sz="0" w:space="0" w:color="auto"/>
              </w:divBdr>
            </w:div>
            <w:div w:id="1396664726">
              <w:marLeft w:val="0"/>
              <w:marRight w:val="0"/>
              <w:marTop w:val="0"/>
              <w:marBottom w:val="0"/>
              <w:divBdr>
                <w:top w:val="none" w:sz="0" w:space="0" w:color="auto"/>
                <w:left w:val="none" w:sz="0" w:space="0" w:color="auto"/>
                <w:bottom w:val="none" w:sz="0" w:space="0" w:color="auto"/>
                <w:right w:val="none" w:sz="0" w:space="0" w:color="auto"/>
              </w:divBdr>
            </w:div>
            <w:div w:id="1113593855">
              <w:marLeft w:val="0"/>
              <w:marRight w:val="0"/>
              <w:marTop w:val="0"/>
              <w:marBottom w:val="0"/>
              <w:divBdr>
                <w:top w:val="none" w:sz="0" w:space="0" w:color="auto"/>
                <w:left w:val="none" w:sz="0" w:space="0" w:color="auto"/>
                <w:bottom w:val="none" w:sz="0" w:space="0" w:color="auto"/>
                <w:right w:val="none" w:sz="0" w:space="0" w:color="auto"/>
              </w:divBdr>
            </w:div>
            <w:div w:id="379322575">
              <w:marLeft w:val="0"/>
              <w:marRight w:val="0"/>
              <w:marTop w:val="0"/>
              <w:marBottom w:val="0"/>
              <w:divBdr>
                <w:top w:val="none" w:sz="0" w:space="0" w:color="auto"/>
                <w:left w:val="none" w:sz="0" w:space="0" w:color="auto"/>
                <w:bottom w:val="none" w:sz="0" w:space="0" w:color="auto"/>
                <w:right w:val="none" w:sz="0" w:space="0" w:color="auto"/>
              </w:divBdr>
            </w:div>
            <w:div w:id="54938305">
              <w:marLeft w:val="0"/>
              <w:marRight w:val="0"/>
              <w:marTop w:val="0"/>
              <w:marBottom w:val="0"/>
              <w:divBdr>
                <w:top w:val="none" w:sz="0" w:space="0" w:color="auto"/>
                <w:left w:val="none" w:sz="0" w:space="0" w:color="auto"/>
                <w:bottom w:val="none" w:sz="0" w:space="0" w:color="auto"/>
                <w:right w:val="none" w:sz="0" w:space="0" w:color="auto"/>
              </w:divBdr>
            </w:div>
            <w:div w:id="18892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833">
      <w:bodyDiv w:val="1"/>
      <w:marLeft w:val="0"/>
      <w:marRight w:val="0"/>
      <w:marTop w:val="0"/>
      <w:marBottom w:val="0"/>
      <w:divBdr>
        <w:top w:val="none" w:sz="0" w:space="0" w:color="auto"/>
        <w:left w:val="none" w:sz="0" w:space="0" w:color="auto"/>
        <w:bottom w:val="none" w:sz="0" w:space="0" w:color="auto"/>
        <w:right w:val="none" w:sz="0" w:space="0" w:color="auto"/>
      </w:divBdr>
      <w:divsChild>
        <w:div w:id="1991861193">
          <w:marLeft w:val="0"/>
          <w:marRight w:val="0"/>
          <w:marTop w:val="0"/>
          <w:marBottom w:val="0"/>
          <w:divBdr>
            <w:top w:val="none" w:sz="0" w:space="0" w:color="auto"/>
            <w:left w:val="none" w:sz="0" w:space="0" w:color="auto"/>
            <w:bottom w:val="none" w:sz="0" w:space="0" w:color="auto"/>
            <w:right w:val="none" w:sz="0" w:space="0" w:color="auto"/>
          </w:divBdr>
          <w:divsChild>
            <w:div w:id="12974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07769">
      <w:bodyDiv w:val="1"/>
      <w:marLeft w:val="0"/>
      <w:marRight w:val="0"/>
      <w:marTop w:val="0"/>
      <w:marBottom w:val="0"/>
      <w:divBdr>
        <w:top w:val="none" w:sz="0" w:space="0" w:color="auto"/>
        <w:left w:val="none" w:sz="0" w:space="0" w:color="auto"/>
        <w:bottom w:val="none" w:sz="0" w:space="0" w:color="auto"/>
        <w:right w:val="none" w:sz="0" w:space="0" w:color="auto"/>
      </w:divBdr>
      <w:divsChild>
        <w:div w:id="1225868318">
          <w:marLeft w:val="0"/>
          <w:marRight w:val="0"/>
          <w:marTop w:val="0"/>
          <w:marBottom w:val="0"/>
          <w:divBdr>
            <w:top w:val="none" w:sz="0" w:space="0" w:color="auto"/>
            <w:left w:val="none" w:sz="0" w:space="0" w:color="auto"/>
            <w:bottom w:val="none" w:sz="0" w:space="0" w:color="auto"/>
            <w:right w:val="none" w:sz="0" w:space="0" w:color="auto"/>
          </w:divBdr>
          <w:divsChild>
            <w:div w:id="777721629">
              <w:marLeft w:val="0"/>
              <w:marRight w:val="0"/>
              <w:marTop w:val="0"/>
              <w:marBottom w:val="0"/>
              <w:divBdr>
                <w:top w:val="none" w:sz="0" w:space="0" w:color="auto"/>
                <w:left w:val="none" w:sz="0" w:space="0" w:color="auto"/>
                <w:bottom w:val="none" w:sz="0" w:space="0" w:color="auto"/>
                <w:right w:val="none" w:sz="0" w:space="0" w:color="auto"/>
              </w:divBdr>
            </w:div>
            <w:div w:id="1159227170">
              <w:marLeft w:val="0"/>
              <w:marRight w:val="0"/>
              <w:marTop w:val="0"/>
              <w:marBottom w:val="0"/>
              <w:divBdr>
                <w:top w:val="none" w:sz="0" w:space="0" w:color="auto"/>
                <w:left w:val="none" w:sz="0" w:space="0" w:color="auto"/>
                <w:bottom w:val="none" w:sz="0" w:space="0" w:color="auto"/>
                <w:right w:val="none" w:sz="0" w:space="0" w:color="auto"/>
              </w:divBdr>
            </w:div>
            <w:div w:id="742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5361">
      <w:bodyDiv w:val="1"/>
      <w:marLeft w:val="0"/>
      <w:marRight w:val="0"/>
      <w:marTop w:val="0"/>
      <w:marBottom w:val="0"/>
      <w:divBdr>
        <w:top w:val="none" w:sz="0" w:space="0" w:color="auto"/>
        <w:left w:val="none" w:sz="0" w:space="0" w:color="auto"/>
        <w:bottom w:val="none" w:sz="0" w:space="0" w:color="auto"/>
        <w:right w:val="none" w:sz="0" w:space="0" w:color="auto"/>
      </w:divBdr>
      <w:divsChild>
        <w:div w:id="236940835">
          <w:marLeft w:val="0"/>
          <w:marRight w:val="0"/>
          <w:marTop w:val="0"/>
          <w:marBottom w:val="0"/>
          <w:divBdr>
            <w:top w:val="none" w:sz="0" w:space="0" w:color="auto"/>
            <w:left w:val="none" w:sz="0" w:space="0" w:color="auto"/>
            <w:bottom w:val="none" w:sz="0" w:space="0" w:color="auto"/>
            <w:right w:val="none" w:sz="0" w:space="0" w:color="auto"/>
          </w:divBdr>
          <w:divsChild>
            <w:div w:id="11942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22875360">
      <w:bodyDiv w:val="1"/>
      <w:marLeft w:val="0"/>
      <w:marRight w:val="0"/>
      <w:marTop w:val="0"/>
      <w:marBottom w:val="0"/>
      <w:divBdr>
        <w:top w:val="none" w:sz="0" w:space="0" w:color="auto"/>
        <w:left w:val="none" w:sz="0" w:space="0" w:color="auto"/>
        <w:bottom w:val="none" w:sz="0" w:space="0" w:color="auto"/>
        <w:right w:val="none" w:sz="0" w:space="0" w:color="auto"/>
      </w:divBdr>
    </w:div>
    <w:div w:id="1443063345">
      <w:bodyDiv w:val="1"/>
      <w:marLeft w:val="0"/>
      <w:marRight w:val="0"/>
      <w:marTop w:val="0"/>
      <w:marBottom w:val="0"/>
      <w:divBdr>
        <w:top w:val="none" w:sz="0" w:space="0" w:color="auto"/>
        <w:left w:val="none" w:sz="0" w:space="0" w:color="auto"/>
        <w:bottom w:val="none" w:sz="0" w:space="0" w:color="auto"/>
        <w:right w:val="none" w:sz="0" w:space="0" w:color="auto"/>
      </w:divBdr>
    </w:div>
    <w:div w:id="1446080471">
      <w:bodyDiv w:val="1"/>
      <w:marLeft w:val="0"/>
      <w:marRight w:val="0"/>
      <w:marTop w:val="0"/>
      <w:marBottom w:val="0"/>
      <w:divBdr>
        <w:top w:val="none" w:sz="0" w:space="0" w:color="auto"/>
        <w:left w:val="none" w:sz="0" w:space="0" w:color="auto"/>
        <w:bottom w:val="none" w:sz="0" w:space="0" w:color="auto"/>
        <w:right w:val="none" w:sz="0" w:space="0" w:color="auto"/>
      </w:divBdr>
      <w:divsChild>
        <w:div w:id="1827086974">
          <w:marLeft w:val="0"/>
          <w:marRight w:val="0"/>
          <w:marTop w:val="0"/>
          <w:marBottom w:val="0"/>
          <w:divBdr>
            <w:top w:val="none" w:sz="0" w:space="0" w:color="auto"/>
            <w:left w:val="none" w:sz="0" w:space="0" w:color="auto"/>
            <w:bottom w:val="none" w:sz="0" w:space="0" w:color="auto"/>
            <w:right w:val="none" w:sz="0" w:space="0" w:color="auto"/>
          </w:divBdr>
          <w:divsChild>
            <w:div w:id="23797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51080">
      <w:bodyDiv w:val="1"/>
      <w:marLeft w:val="0"/>
      <w:marRight w:val="0"/>
      <w:marTop w:val="0"/>
      <w:marBottom w:val="0"/>
      <w:divBdr>
        <w:top w:val="none" w:sz="0" w:space="0" w:color="auto"/>
        <w:left w:val="none" w:sz="0" w:space="0" w:color="auto"/>
        <w:bottom w:val="none" w:sz="0" w:space="0" w:color="auto"/>
        <w:right w:val="none" w:sz="0" w:space="0" w:color="auto"/>
      </w:divBdr>
      <w:divsChild>
        <w:div w:id="40908843">
          <w:marLeft w:val="0"/>
          <w:marRight w:val="0"/>
          <w:marTop w:val="0"/>
          <w:marBottom w:val="0"/>
          <w:divBdr>
            <w:top w:val="none" w:sz="0" w:space="0" w:color="auto"/>
            <w:left w:val="none" w:sz="0" w:space="0" w:color="auto"/>
            <w:bottom w:val="none" w:sz="0" w:space="0" w:color="auto"/>
            <w:right w:val="none" w:sz="0" w:space="0" w:color="auto"/>
          </w:divBdr>
          <w:divsChild>
            <w:div w:id="15693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81924224">
      <w:bodyDiv w:val="1"/>
      <w:marLeft w:val="0"/>
      <w:marRight w:val="0"/>
      <w:marTop w:val="0"/>
      <w:marBottom w:val="0"/>
      <w:divBdr>
        <w:top w:val="none" w:sz="0" w:space="0" w:color="auto"/>
        <w:left w:val="none" w:sz="0" w:space="0" w:color="auto"/>
        <w:bottom w:val="none" w:sz="0" w:space="0" w:color="auto"/>
        <w:right w:val="none" w:sz="0" w:space="0" w:color="auto"/>
      </w:divBdr>
      <w:divsChild>
        <w:div w:id="1142430928">
          <w:marLeft w:val="0"/>
          <w:marRight w:val="0"/>
          <w:marTop w:val="0"/>
          <w:marBottom w:val="0"/>
          <w:divBdr>
            <w:top w:val="none" w:sz="0" w:space="0" w:color="auto"/>
            <w:left w:val="none" w:sz="0" w:space="0" w:color="auto"/>
            <w:bottom w:val="none" w:sz="0" w:space="0" w:color="auto"/>
            <w:right w:val="none" w:sz="0" w:space="0" w:color="auto"/>
          </w:divBdr>
          <w:divsChild>
            <w:div w:id="19002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55199221">
      <w:bodyDiv w:val="1"/>
      <w:marLeft w:val="0"/>
      <w:marRight w:val="0"/>
      <w:marTop w:val="0"/>
      <w:marBottom w:val="0"/>
      <w:divBdr>
        <w:top w:val="none" w:sz="0" w:space="0" w:color="auto"/>
        <w:left w:val="none" w:sz="0" w:space="0" w:color="auto"/>
        <w:bottom w:val="none" w:sz="0" w:space="0" w:color="auto"/>
        <w:right w:val="none" w:sz="0" w:space="0" w:color="auto"/>
      </w:divBdr>
    </w:div>
    <w:div w:id="1578786442">
      <w:bodyDiv w:val="1"/>
      <w:marLeft w:val="0"/>
      <w:marRight w:val="0"/>
      <w:marTop w:val="0"/>
      <w:marBottom w:val="0"/>
      <w:divBdr>
        <w:top w:val="none" w:sz="0" w:space="0" w:color="auto"/>
        <w:left w:val="none" w:sz="0" w:space="0" w:color="auto"/>
        <w:bottom w:val="none" w:sz="0" w:space="0" w:color="auto"/>
        <w:right w:val="none" w:sz="0" w:space="0" w:color="auto"/>
      </w:divBdr>
      <w:divsChild>
        <w:div w:id="1662924589">
          <w:marLeft w:val="0"/>
          <w:marRight w:val="0"/>
          <w:marTop w:val="0"/>
          <w:marBottom w:val="0"/>
          <w:divBdr>
            <w:top w:val="none" w:sz="0" w:space="0" w:color="auto"/>
            <w:left w:val="none" w:sz="0" w:space="0" w:color="auto"/>
            <w:bottom w:val="none" w:sz="0" w:space="0" w:color="auto"/>
            <w:right w:val="none" w:sz="0" w:space="0" w:color="auto"/>
          </w:divBdr>
          <w:divsChild>
            <w:div w:id="1205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62901">
      <w:bodyDiv w:val="1"/>
      <w:marLeft w:val="0"/>
      <w:marRight w:val="0"/>
      <w:marTop w:val="0"/>
      <w:marBottom w:val="0"/>
      <w:divBdr>
        <w:top w:val="none" w:sz="0" w:space="0" w:color="auto"/>
        <w:left w:val="none" w:sz="0" w:space="0" w:color="auto"/>
        <w:bottom w:val="none" w:sz="0" w:space="0" w:color="auto"/>
        <w:right w:val="none" w:sz="0" w:space="0" w:color="auto"/>
      </w:divBdr>
      <w:divsChild>
        <w:div w:id="953947527">
          <w:marLeft w:val="0"/>
          <w:marRight w:val="0"/>
          <w:marTop w:val="0"/>
          <w:marBottom w:val="0"/>
          <w:divBdr>
            <w:top w:val="none" w:sz="0" w:space="0" w:color="auto"/>
            <w:left w:val="none" w:sz="0" w:space="0" w:color="auto"/>
            <w:bottom w:val="none" w:sz="0" w:space="0" w:color="auto"/>
            <w:right w:val="none" w:sz="0" w:space="0" w:color="auto"/>
          </w:divBdr>
          <w:divsChild>
            <w:div w:id="8820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36784">
      <w:bodyDiv w:val="1"/>
      <w:marLeft w:val="0"/>
      <w:marRight w:val="0"/>
      <w:marTop w:val="0"/>
      <w:marBottom w:val="0"/>
      <w:divBdr>
        <w:top w:val="none" w:sz="0" w:space="0" w:color="auto"/>
        <w:left w:val="none" w:sz="0" w:space="0" w:color="auto"/>
        <w:bottom w:val="none" w:sz="0" w:space="0" w:color="auto"/>
        <w:right w:val="none" w:sz="0" w:space="0" w:color="auto"/>
      </w:divBdr>
      <w:divsChild>
        <w:div w:id="754664735">
          <w:marLeft w:val="0"/>
          <w:marRight w:val="0"/>
          <w:marTop w:val="0"/>
          <w:marBottom w:val="0"/>
          <w:divBdr>
            <w:top w:val="none" w:sz="0" w:space="0" w:color="auto"/>
            <w:left w:val="none" w:sz="0" w:space="0" w:color="auto"/>
            <w:bottom w:val="none" w:sz="0" w:space="0" w:color="auto"/>
            <w:right w:val="none" w:sz="0" w:space="0" w:color="auto"/>
          </w:divBdr>
          <w:divsChild>
            <w:div w:id="1334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4961">
      <w:bodyDiv w:val="1"/>
      <w:marLeft w:val="0"/>
      <w:marRight w:val="0"/>
      <w:marTop w:val="0"/>
      <w:marBottom w:val="0"/>
      <w:divBdr>
        <w:top w:val="none" w:sz="0" w:space="0" w:color="auto"/>
        <w:left w:val="none" w:sz="0" w:space="0" w:color="auto"/>
        <w:bottom w:val="none" w:sz="0" w:space="0" w:color="auto"/>
        <w:right w:val="none" w:sz="0" w:space="0" w:color="auto"/>
      </w:divBdr>
    </w:div>
    <w:div w:id="1793790496">
      <w:bodyDiv w:val="1"/>
      <w:marLeft w:val="0"/>
      <w:marRight w:val="0"/>
      <w:marTop w:val="0"/>
      <w:marBottom w:val="0"/>
      <w:divBdr>
        <w:top w:val="none" w:sz="0" w:space="0" w:color="auto"/>
        <w:left w:val="none" w:sz="0" w:space="0" w:color="auto"/>
        <w:bottom w:val="none" w:sz="0" w:space="0" w:color="auto"/>
        <w:right w:val="none" w:sz="0" w:space="0" w:color="auto"/>
      </w:divBdr>
    </w:div>
    <w:div w:id="1838573129">
      <w:bodyDiv w:val="1"/>
      <w:marLeft w:val="0"/>
      <w:marRight w:val="0"/>
      <w:marTop w:val="0"/>
      <w:marBottom w:val="0"/>
      <w:divBdr>
        <w:top w:val="none" w:sz="0" w:space="0" w:color="auto"/>
        <w:left w:val="none" w:sz="0" w:space="0" w:color="auto"/>
        <w:bottom w:val="none" w:sz="0" w:space="0" w:color="auto"/>
        <w:right w:val="none" w:sz="0" w:space="0" w:color="auto"/>
      </w:divBdr>
      <w:divsChild>
        <w:div w:id="827019392">
          <w:marLeft w:val="0"/>
          <w:marRight w:val="0"/>
          <w:marTop w:val="0"/>
          <w:marBottom w:val="0"/>
          <w:divBdr>
            <w:top w:val="none" w:sz="0" w:space="0" w:color="auto"/>
            <w:left w:val="none" w:sz="0" w:space="0" w:color="auto"/>
            <w:bottom w:val="none" w:sz="0" w:space="0" w:color="auto"/>
            <w:right w:val="none" w:sz="0" w:space="0" w:color="auto"/>
          </w:divBdr>
          <w:divsChild>
            <w:div w:id="57181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885554038">
      <w:bodyDiv w:val="1"/>
      <w:marLeft w:val="0"/>
      <w:marRight w:val="0"/>
      <w:marTop w:val="0"/>
      <w:marBottom w:val="0"/>
      <w:divBdr>
        <w:top w:val="none" w:sz="0" w:space="0" w:color="auto"/>
        <w:left w:val="none" w:sz="0" w:space="0" w:color="auto"/>
        <w:bottom w:val="none" w:sz="0" w:space="0" w:color="auto"/>
        <w:right w:val="none" w:sz="0" w:space="0" w:color="auto"/>
      </w:divBdr>
      <w:divsChild>
        <w:div w:id="636036525">
          <w:marLeft w:val="0"/>
          <w:marRight w:val="0"/>
          <w:marTop w:val="0"/>
          <w:marBottom w:val="0"/>
          <w:divBdr>
            <w:top w:val="none" w:sz="0" w:space="0" w:color="auto"/>
            <w:left w:val="none" w:sz="0" w:space="0" w:color="auto"/>
            <w:bottom w:val="none" w:sz="0" w:space="0" w:color="auto"/>
            <w:right w:val="none" w:sz="0" w:space="0" w:color="auto"/>
          </w:divBdr>
          <w:divsChild>
            <w:div w:id="3563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9183">
      <w:bodyDiv w:val="1"/>
      <w:marLeft w:val="0"/>
      <w:marRight w:val="0"/>
      <w:marTop w:val="0"/>
      <w:marBottom w:val="0"/>
      <w:divBdr>
        <w:top w:val="none" w:sz="0" w:space="0" w:color="auto"/>
        <w:left w:val="none" w:sz="0" w:space="0" w:color="auto"/>
        <w:bottom w:val="none" w:sz="0" w:space="0" w:color="auto"/>
        <w:right w:val="none" w:sz="0" w:space="0" w:color="auto"/>
      </w:divBdr>
      <w:divsChild>
        <w:div w:id="957955222">
          <w:marLeft w:val="0"/>
          <w:marRight w:val="0"/>
          <w:marTop w:val="0"/>
          <w:marBottom w:val="0"/>
          <w:divBdr>
            <w:top w:val="none" w:sz="0" w:space="0" w:color="auto"/>
            <w:left w:val="none" w:sz="0" w:space="0" w:color="auto"/>
            <w:bottom w:val="none" w:sz="0" w:space="0" w:color="auto"/>
            <w:right w:val="none" w:sz="0" w:space="0" w:color="auto"/>
          </w:divBdr>
          <w:divsChild>
            <w:div w:id="18195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1937204831">
      <w:bodyDiv w:val="1"/>
      <w:marLeft w:val="0"/>
      <w:marRight w:val="0"/>
      <w:marTop w:val="0"/>
      <w:marBottom w:val="0"/>
      <w:divBdr>
        <w:top w:val="none" w:sz="0" w:space="0" w:color="auto"/>
        <w:left w:val="none" w:sz="0" w:space="0" w:color="auto"/>
        <w:bottom w:val="none" w:sz="0" w:space="0" w:color="auto"/>
        <w:right w:val="none" w:sz="0" w:space="0" w:color="auto"/>
      </w:divBdr>
      <w:divsChild>
        <w:div w:id="1776749915">
          <w:marLeft w:val="0"/>
          <w:marRight w:val="0"/>
          <w:marTop w:val="0"/>
          <w:marBottom w:val="0"/>
          <w:divBdr>
            <w:top w:val="none" w:sz="0" w:space="0" w:color="auto"/>
            <w:left w:val="none" w:sz="0" w:space="0" w:color="auto"/>
            <w:bottom w:val="none" w:sz="0" w:space="0" w:color="auto"/>
            <w:right w:val="none" w:sz="0" w:space="0" w:color="auto"/>
          </w:divBdr>
          <w:divsChild>
            <w:div w:id="12628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97397">
      <w:bodyDiv w:val="1"/>
      <w:marLeft w:val="0"/>
      <w:marRight w:val="0"/>
      <w:marTop w:val="0"/>
      <w:marBottom w:val="0"/>
      <w:divBdr>
        <w:top w:val="none" w:sz="0" w:space="0" w:color="auto"/>
        <w:left w:val="none" w:sz="0" w:space="0" w:color="auto"/>
        <w:bottom w:val="none" w:sz="0" w:space="0" w:color="auto"/>
        <w:right w:val="none" w:sz="0" w:space="0" w:color="auto"/>
      </w:divBdr>
      <w:divsChild>
        <w:div w:id="482281762">
          <w:marLeft w:val="0"/>
          <w:marRight w:val="0"/>
          <w:marTop w:val="0"/>
          <w:marBottom w:val="0"/>
          <w:divBdr>
            <w:top w:val="none" w:sz="0" w:space="0" w:color="auto"/>
            <w:left w:val="none" w:sz="0" w:space="0" w:color="auto"/>
            <w:bottom w:val="none" w:sz="0" w:space="0" w:color="auto"/>
            <w:right w:val="none" w:sz="0" w:space="0" w:color="auto"/>
          </w:divBdr>
          <w:divsChild>
            <w:div w:id="12432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5417">
      <w:bodyDiv w:val="1"/>
      <w:marLeft w:val="0"/>
      <w:marRight w:val="0"/>
      <w:marTop w:val="0"/>
      <w:marBottom w:val="0"/>
      <w:divBdr>
        <w:top w:val="none" w:sz="0" w:space="0" w:color="auto"/>
        <w:left w:val="none" w:sz="0" w:space="0" w:color="auto"/>
        <w:bottom w:val="none" w:sz="0" w:space="0" w:color="auto"/>
        <w:right w:val="none" w:sz="0" w:space="0" w:color="auto"/>
      </w:divBdr>
    </w:div>
    <w:div w:id="1984384963">
      <w:bodyDiv w:val="1"/>
      <w:marLeft w:val="0"/>
      <w:marRight w:val="0"/>
      <w:marTop w:val="0"/>
      <w:marBottom w:val="0"/>
      <w:divBdr>
        <w:top w:val="none" w:sz="0" w:space="0" w:color="auto"/>
        <w:left w:val="none" w:sz="0" w:space="0" w:color="auto"/>
        <w:bottom w:val="none" w:sz="0" w:space="0" w:color="auto"/>
        <w:right w:val="none" w:sz="0" w:space="0" w:color="auto"/>
      </w:divBdr>
      <w:divsChild>
        <w:div w:id="1245990857">
          <w:marLeft w:val="0"/>
          <w:marRight w:val="0"/>
          <w:marTop w:val="0"/>
          <w:marBottom w:val="0"/>
          <w:divBdr>
            <w:top w:val="none" w:sz="0" w:space="0" w:color="auto"/>
            <w:left w:val="none" w:sz="0" w:space="0" w:color="auto"/>
            <w:bottom w:val="none" w:sz="0" w:space="0" w:color="auto"/>
            <w:right w:val="none" w:sz="0" w:space="0" w:color="auto"/>
          </w:divBdr>
          <w:divsChild>
            <w:div w:id="528641462">
              <w:marLeft w:val="0"/>
              <w:marRight w:val="0"/>
              <w:marTop w:val="0"/>
              <w:marBottom w:val="0"/>
              <w:divBdr>
                <w:top w:val="none" w:sz="0" w:space="0" w:color="auto"/>
                <w:left w:val="none" w:sz="0" w:space="0" w:color="auto"/>
                <w:bottom w:val="none" w:sz="0" w:space="0" w:color="auto"/>
                <w:right w:val="none" w:sz="0" w:space="0" w:color="auto"/>
              </w:divBdr>
            </w:div>
            <w:div w:id="63452225">
              <w:marLeft w:val="0"/>
              <w:marRight w:val="0"/>
              <w:marTop w:val="0"/>
              <w:marBottom w:val="0"/>
              <w:divBdr>
                <w:top w:val="none" w:sz="0" w:space="0" w:color="auto"/>
                <w:left w:val="none" w:sz="0" w:space="0" w:color="auto"/>
                <w:bottom w:val="none" w:sz="0" w:space="0" w:color="auto"/>
                <w:right w:val="none" w:sz="0" w:space="0" w:color="auto"/>
              </w:divBdr>
            </w:div>
            <w:div w:id="943000046">
              <w:marLeft w:val="0"/>
              <w:marRight w:val="0"/>
              <w:marTop w:val="0"/>
              <w:marBottom w:val="0"/>
              <w:divBdr>
                <w:top w:val="none" w:sz="0" w:space="0" w:color="auto"/>
                <w:left w:val="none" w:sz="0" w:space="0" w:color="auto"/>
                <w:bottom w:val="none" w:sz="0" w:space="0" w:color="auto"/>
                <w:right w:val="none" w:sz="0" w:space="0" w:color="auto"/>
              </w:divBdr>
            </w:div>
            <w:div w:id="1941403849">
              <w:marLeft w:val="0"/>
              <w:marRight w:val="0"/>
              <w:marTop w:val="0"/>
              <w:marBottom w:val="0"/>
              <w:divBdr>
                <w:top w:val="none" w:sz="0" w:space="0" w:color="auto"/>
                <w:left w:val="none" w:sz="0" w:space="0" w:color="auto"/>
                <w:bottom w:val="none" w:sz="0" w:space="0" w:color="auto"/>
                <w:right w:val="none" w:sz="0" w:space="0" w:color="auto"/>
              </w:divBdr>
            </w:div>
            <w:div w:id="1695694472">
              <w:marLeft w:val="0"/>
              <w:marRight w:val="0"/>
              <w:marTop w:val="0"/>
              <w:marBottom w:val="0"/>
              <w:divBdr>
                <w:top w:val="none" w:sz="0" w:space="0" w:color="auto"/>
                <w:left w:val="none" w:sz="0" w:space="0" w:color="auto"/>
                <w:bottom w:val="none" w:sz="0" w:space="0" w:color="auto"/>
                <w:right w:val="none" w:sz="0" w:space="0" w:color="auto"/>
              </w:divBdr>
            </w:div>
            <w:div w:id="38095605">
              <w:marLeft w:val="0"/>
              <w:marRight w:val="0"/>
              <w:marTop w:val="0"/>
              <w:marBottom w:val="0"/>
              <w:divBdr>
                <w:top w:val="none" w:sz="0" w:space="0" w:color="auto"/>
                <w:left w:val="none" w:sz="0" w:space="0" w:color="auto"/>
                <w:bottom w:val="none" w:sz="0" w:space="0" w:color="auto"/>
                <w:right w:val="none" w:sz="0" w:space="0" w:color="auto"/>
              </w:divBdr>
            </w:div>
            <w:div w:id="679047463">
              <w:marLeft w:val="0"/>
              <w:marRight w:val="0"/>
              <w:marTop w:val="0"/>
              <w:marBottom w:val="0"/>
              <w:divBdr>
                <w:top w:val="none" w:sz="0" w:space="0" w:color="auto"/>
                <w:left w:val="none" w:sz="0" w:space="0" w:color="auto"/>
                <w:bottom w:val="none" w:sz="0" w:space="0" w:color="auto"/>
                <w:right w:val="none" w:sz="0" w:space="0" w:color="auto"/>
              </w:divBdr>
            </w:div>
            <w:div w:id="433332159">
              <w:marLeft w:val="0"/>
              <w:marRight w:val="0"/>
              <w:marTop w:val="0"/>
              <w:marBottom w:val="0"/>
              <w:divBdr>
                <w:top w:val="none" w:sz="0" w:space="0" w:color="auto"/>
                <w:left w:val="none" w:sz="0" w:space="0" w:color="auto"/>
                <w:bottom w:val="none" w:sz="0" w:space="0" w:color="auto"/>
                <w:right w:val="none" w:sz="0" w:space="0" w:color="auto"/>
              </w:divBdr>
            </w:div>
            <w:div w:id="1665355483">
              <w:marLeft w:val="0"/>
              <w:marRight w:val="0"/>
              <w:marTop w:val="0"/>
              <w:marBottom w:val="0"/>
              <w:divBdr>
                <w:top w:val="none" w:sz="0" w:space="0" w:color="auto"/>
                <w:left w:val="none" w:sz="0" w:space="0" w:color="auto"/>
                <w:bottom w:val="none" w:sz="0" w:space="0" w:color="auto"/>
                <w:right w:val="none" w:sz="0" w:space="0" w:color="auto"/>
              </w:divBdr>
            </w:div>
            <w:div w:id="15113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49098">
      <w:bodyDiv w:val="1"/>
      <w:marLeft w:val="0"/>
      <w:marRight w:val="0"/>
      <w:marTop w:val="0"/>
      <w:marBottom w:val="0"/>
      <w:divBdr>
        <w:top w:val="none" w:sz="0" w:space="0" w:color="auto"/>
        <w:left w:val="none" w:sz="0" w:space="0" w:color="auto"/>
        <w:bottom w:val="none" w:sz="0" w:space="0" w:color="auto"/>
        <w:right w:val="none" w:sz="0" w:space="0" w:color="auto"/>
      </w:divBdr>
    </w:div>
    <w:div w:id="2057116226">
      <w:bodyDiv w:val="1"/>
      <w:marLeft w:val="0"/>
      <w:marRight w:val="0"/>
      <w:marTop w:val="0"/>
      <w:marBottom w:val="0"/>
      <w:divBdr>
        <w:top w:val="none" w:sz="0" w:space="0" w:color="auto"/>
        <w:left w:val="none" w:sz="0" w:space="0" w:color="auto"/>
        <w:bottom w:val="none" w:sz="0" w:space="0" w:color="auto"/>
        <w:right w:val="none" w:sz="0" w:space="0" w:color="auto"/>
      </w:divBdr>
      <w:divsChild>
        <w:div w:id="2096783507">
          <w:marLeft w:val="0"/>
          <w:marRight w:val="0"/>
          <w:marTop w:val="0"/>
          <w:marBottom w:val="0"/>
          <w:divBdr>
            <w:top w:val="none" w:sz="0" w:space="0" w:color="auto"/>
            <w:left w:val="none" w:sz="0" w:space="0" w:color="auto"/>
            <w:bottom w:val="none" w:sz="0" w:space="0" w:color="auto"/>
            <w:right w:val="none" w:sz="0" w:space="0" w:color="auto"/>
          </w:divBdr>
          <w:divsChild>
            <w:div w:id="1311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4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s://www.cisco.com/site/us/en/learn/topics/security/what-is-a-firewall.html" TargetMode="External"/><Relationship Id="rId21" Type="http://schemas.openxmlformats.org/officeDocument/2006/relationships/footer" Target="footer4.xml"/><Relationship Id="rId34" Type="http://schemas.openxmlformats.org/officeDocument/2006/relationships/hyperlink" Target="https://developer.mozilla.org/en-US/docs/Web/HTTP/Statu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yperlink" Target="https://learn.microsoft.com/en-us/powershell/module/microsoft.powershell.utility/get-filehash?view=powershell-7.4" TargetMode="External"/><Relationship Id="rId33" Type="http://schemas.openxmlformats.org/officeDocument/2006/relationships/hyperlink" Target="https://github.com/Sampob/threat-lens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nordvpn.com/fi/blog/types-of-ip-addresses/" TargetMode="External"/><Relationship Id="rId32" Type="http://schemas.openxmlformats.org/officeDocument/2006/relationships/image" Target="media/image3.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hyperlink" Target="https://www.fortinet.com/resources/cyberglossary/what-is-honeypot"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7.xml"/><Relationship Id="rId31" Type="http://schemas.openxmlformats.org/officeDocument/2006/relationships/hyperlink" Target="https://flask.palletsprojects.com/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8.xml"/><Relationship Id="rId27" Type="http://schemas.openxmlformats.org/officeDocument/2006/relationships/hyperlink" Target="https://www.ibm.com/topics/threat-intelligence" TargetMode="External"/><Relationship Id="rId30" Type="http://schemas.openxmlformats.org/officeDocument/2006/relationships/hyperlink" Target="http://www.abuseipdb.com/faq.html" TargetMode="External"/><Relationship Id="rId35" Type="http://schemas.openxmlformats.org/officeDocument/2006/relationships/header" Target="header9.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po%20B\Documents\Projects\Python\threat-lens\threat-lense\thesis\templates\Tekniikan%20opinn&#228;ytety&#246;n%20Word-mallipohja%20v0.7.6.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DF493C-5A9B-4712-BB55-F3DEB3AB4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AFC221B-3381-4F7A-98B3-AD35AD0C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A20A7A-D196-4AC6-94E0-050A8A9F9E5B}">
  <ds:schemaRefs>
    <ds:schemaRef ds:uri="http://schemas.openxmlformats.org/officeDocument/2006/bibliography"/>
  </ds:schemaRefs>
</ds:datastoreItem>
</file>

<file path=customXml/itemProps4.xml><?xml version="1.0" encoding="utf-8"?>
<ds:datastoreItem xmlns:ds="http://schemas.openxmlformats.org/officeDocument/2006/customXml" ds:itemID="{6FE4389B-E8D4-4CDD-B0AC-C936384EED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Tekniikan opinnäytetyön Word-mallipohja v0.7.6.dotx</Template>
  <TotalTime>0</TotalTime>
  <Pages>33</Pages>
  <Words>4776</Words>
  <Characters>38694</Characters>
  <Application>Microsoft Office Word</Application>
  <DocSecurity>0</DocSecurity>
  <Lines>322</Lines>
  <Paragraphs>86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43384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2024-11-13T16:49:00Z</dcterms:created>
  <dcterms:modified xsi:type="dcterms:W3CDTF">2025-01-06T22:45:00Z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